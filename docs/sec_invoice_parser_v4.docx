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60B2" w14:textId="1EEA09A8" w:rsidR="001E39B7" w:rsidRPr="00AC78E4" w:rsidRDefault="00000000">
      <w:pPr>
        <w:pStyle w:val="Caption"/>
        <w:rPr>
          <w:b w:val="0"/>
        </w:rPr>
      </w:pPr>
      <w:r>
        <w:fldChar w:fldCharType="begin"/>
      </w:r>
      <w:r>
        <w:instrText xml:space="preserve"> TITLE   \* MERGEFORMAT </w:instrText>
      </w:r>
      <w:r>
        <w:fldChar w:fldCharType="separate"/>
      </w:r>
      <w:r w:rsidR="001A73F4">
        <w:t>SEC Invoice Parser 4</w:t>
      </w:r>
      <w:r>
        <w:fldChar w:fldCharType="end"/>
      </w:r>
    </w:p>
    <w:p w14:paraId="7AC37F60" w14:textId="77777777" w:rsidR="00AF158D" w:rsidRDefault="00AF158D" w:rsidP="00AF158D"/>
    <w:p w14:paraId="38FA89AD" w14:textId="77777777" w:rsidR="001E39B7" w:rsidRDefault="001E39B7">
      <w:pPr>
        <w:pStyle w:val="BlockText"/>
        <w:jc w:val="center"/>
        <w:rPr>
          <w:sz w:val="24"/>
        </w:rPr>
      </w:pPr>
    </w:p>
    <w:p w14:paraId="7E8078CD" w14:textId="77777777" w:rsidR="001E39B7" w:rsidRDefault="001E39B7">
      <w:pPr>
        <w:pStyle w:val="Header"/>
        <w:rPr>
          <w:lang w:val="en-AU"/>
        </w:rPr>
      </w:pPr>
    </w:p>
    <w:p w14:paraId="21A75134" w14:textId="77777777" w:rsidR="001E39B7" w:rsidRDefault="001E39B7">
      <w:pPr>
        <w:pStyle w:val="Header"/>
        <w:rPr>
          <w:lang w:val="en-AU"/>
        </w:rPr>
      </w:pPr>
    </w:p>
    <w:p w14:paraId="2AE2EDC4" w14:textId="77777777" w:rsidR="001E39B7" w:rsidRDefault="001E39B7">
      <w:pPr>
        <w:pStyle w:val="Footer"/>
      </w:pPr>
    </w:p>
    <w:p w14:paraId="5EC842AE" w14:textId="77777777" w:rsidR="002A55BA" w:rsidRDefault="002A55BA">
      <w:pPr>
        <w:pStyle w:val="Footer"/>
      </w:pPr>
    </w:p>
    <w:p w14:paraId="43B2FC2E" w14:textId="77777777" w:rsidR="001E39B7" w:rsidRDefault="001E39B7">
      <w:pPr>
        <w:pStyle w:val="Footer"/>
      </w:pPr>
    </w:p>
    <w:p w14:paraId="44814AED" w14:textId="77777777" w:rsidR="001E39B7" w:rsidRDefault="001E39B7">
      <w:pPr>
        <w:pStyle w:val="Footer"/>
      </w:pPr>
    </w:p>
    <w:p w14:paraId="2F243440" w14:textId="77777777" w:rsidR="001E39B7" w:rsidRDefault="001E39B7">
      <w:pPr>
        <w:pStyle w:val="Footer"/>
      </w:pPr>
    </w:p>
    <w:p w14:paraId="1AF54009" w14:textId="77777777" w:rsidR="001E39B7" w:rsidRDefault="001E39B7">
      <w:pPr>
        <w:pStyle w:val="Footer"/>
      </w:pPr>
    </w:p>
    <w:p w14:paraId="4DA6695E" w14:textId="77777777" w:rsidR="001E39B7" w:rsidRDefault="001E39B7">
      <w:pPr>
        <w:pStyle w:val="Footer"/>
      </w:pPr>
    </w:p>
    <w:p w14:paraId="04251BA9" w14:textId="77777777" w:rsidR="001E39B7" w:rsidRDefault="001E39B7">
      <w:pPr>
        <w:pStyle w:val="Footer"/>
      </w:pPr>
    </w:p>
    <w:p w14:paraId="1EA2D413" w14:textId="77777777" w:rsidR="001E39B7" w:rsidRDefault="001E39B7">
      <w:pPr>
        <w:pStyle w:val="Footer"/>
      </w:pPr>
    </w:p>
    <w:p w14:paraId="67AEA0C9" w14:textId="77777777" w:rsidR="001E39B7" w:rsidRDefault="001E39B7">
      <w:pPr>
        <w:pStyle w:val="Footer"/>
      </w:pPr>
    </w:p>
    <w:p w14:paraId="315B2E97" w14:textId="77777777" w:rsidR="001E39B7" w:rsidRDefault="001E39B7">
      <w:pPr>
        <w:pStyle w:val="Footer"/>
      </w:pPr>
    </w:p>
    <w:p w14:paraId="12171C18" w14:textId="77777777" w:rsidR="002A55BA" w:rsidRDefault="002A55BA" w:rsidP="00985D7E">
      <w:pPr>
        <w:pStyle w:val="RevHty"/>
      </w:pPr>
    </w:p>
    <w:p w14:paraId="1B9D71E7" w14:textId="77777777" w:rsidR="002A55BA" w:rsidRDefault="002A55BA" w:rsidP="00985D7E">
      <w:pPr>
        <w:pStyle w:val="RevHty"/>
      </w:pPr>
    </w:p>
    <w:p w14:paraId="022772B4" w14:textId="77777777" w:rsidR="008A50A0" w:rsidRDefault="008A50A0" w:rsidP="00985D7E">
      <w:pPr>
        <w:pStyle w:val="RevHty"/>
      </w:pPr>
    </w:p>
    <w:p w14:paraId="3E681751" w14:textId="77777777" w:rsidR="008A50A0" w:rsidRDefault="008A50A0" w:rsidP="00985D7E">
      <w:pPr>
        <w:pStyle w:val="RevHty"/>
      </w:pPr>
    </w:p>
    <w:p w14:paraId="3A53538C" w14:textId="77777777" w:rsidR="002A55BA" w:rsidRDefault="002A55BA" w:rsidP="00985D7E">
      <w:pPr>
        <w:pStyle w:val="RevHty"/>
      </w:pPr>
    </w:p>
    <w:p w14:paraId="29B8F987" w14:textId="77777777" w:rsidR="008A50A0" w:rsidRDefault="008A50A0" w:rsidP="00985D7E">
      <w:pPr>
        <w:pStyle w:val="RevHty"/>
      </w:pPr>
    </w:p>
    <w:p w14:paraId="38497773" w14:textId="77777777" w:rsidR="008A50A0" w:rsidRDefault="008A50A0" w:rsidP="00985D7E">
      <w:pPr>
        <w:pStyle w:val="RevHty"/>
      </w:pPr>
    </w:p>
    <w:p w14:paraId="75785496" w14:textId="77777777" w:rsidR="001E39B7" w:rsidRDefault="00985D7E">
      <w:pPr>
        <w:jc w:val="center"/>
        <w:rPr>
          <w:rFonts w:ascii="Arial" w:hAnsi="Arial"/>
          <w:b/>
          <w:u w:val="single"/>
        </w:rPr>
      </w:pPr>
      <w:r>
        <w:br w:type="page"/>
      </w:r>
    </w:p>
    <w:p w14:paraId="2451E838" w14:textId="77777777" w:rsidR="001E39B7" w:rsidRDefault="00166105">
      <w:pPr>
        <w:jc w:val="center"/>
        <w:rPr>
          <w:rFonts w:ascii="Arial" w:hAnsi="Arial"/>
          <w:b/>
          <w:sz w:val="22"/>
          <w:u w:val="single"/>
        </w:rPr>
      </w:pPr>
      <w:r>
        <w:rPr>
          <w:rFonts w:ascii="Arial" w:hAnsi="Arial"/>
          <w:b/>
          <w:u w:val="single"/>
        </w:rPr>
        <w:lastRenderedPageBreak/>
        <w:t>Table o</w:t>
      </w:r>
      <w:r w:rsidR="001E39B7">
        <w:rPr>
          <w:rFonts w:ascii="Arial" w:hAnsi="Arial"/>
          <w:b/>
          <w:u w:val="single"/>
        </w:rPr>
        <w:t>f Contents</w:t>
      </w:r>
    </w:p>
    <w:p w14:paraId="75466B35" w14:textId="77777777" w:rsidR="001E39B7" w:rsidRDefault="001E39B7">
      <w:pPr>
        <w:rPr>
          <w:b/>
          <w:sz w:val="22"/>
          <w:u w:val="single"/>
        </w:rPr>
      </w:pPr>
    </w:p>
    <w:p w14:paraId="61DF31D0" w14:textId="65101027" w:rsidR="001A73F4" w:rsidRDefault="001E39B7">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\o "1-3" \h \z </w:instrText>
      </w:r>
      <w:r>
        <w:fldChar w:fldCharType="separate"/>
      </w:r>
      <w:hyperlink w:anchor="_Toc146526447" w:history="1">
        <w:r w:rsidR="001A73F4" w:rsidRPr="00D43545">
          <w:rPr>
            <w:rStyle w:val="Hyperlink"/>
            <w:noProof/>
          </w:rPr>
          <w:t>1</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Introduction</w:t>
        </w:r>
        <w:r w:rsidR="001A73F4">
          <w:rPr>
            <w:noProof/>
            <w:webHidden/>
          </w:rPr>
          <w:tab/>
        </w:r>
        <w:r w:rsidR="001A73F4">
          <w:rPr>
            <w:noProof/>
            <w:webHidden/>
          </w:rPr>
          <w:fldChar w:fldCharType="begin"/>
        </w:r>
        <w:r w:rsidR="001A73F4">
          <w:rPr>
            <w:noProof/>
            <w:webHidden/>
          </w:rPr>
          <w:instrText xml:space="preserve"> PAGEREF _Toc146526447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4A86E1FC" w14:textId="66504C76"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8" w:history="1">
        <w:r w:rsidR="001A73F4" w:rsidRPr="00D43545">
          <w:rPr>
            <w:rStyle w:val="Hyperlink"/>
            <w:noProof/>
          </w:rPr>
          <w:t>2</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Installation</w:t>
        </w:r>
        <w:r w:rsidR="001A73F4">
          <w:rPr>
            <w:noProof/>
            <w:webHidden/>
          </w:rPr>
          <w:tab/>
        </w:r>
        <w:r w:rsidR="001A73F4">
          <w:rPr>
            <w:noProof/>
            <w:webHidden/>
          </w:rPr>
          <w:fldChar w:fldCharType="begin"/>
        </w:r>
        <w:r w:rsidR="001A73F4">
          <w:rPr>
            <w:noProof/>
            <w:webHidden/>
          </w:rPr>
          <w:instrText xml:space="preserve"> PAGEREF _Toc146526448 \h </w:instrText>
        </w:r>
        <w:r w:rsidR="001A73F4">
          <w:rPr>
            <w:noProof/>
            <w:webHidden/>
          </w:rPr>
        </w:r>
        <w:r w:rsidR="001A73F4">
          <w:rPr>
            <w:noProof/>
            <w:webHidden/>
          </w:rPr>
          <w:fldChar w:fldCharType="separate"/>
        </w:r>
        <w:r w:rsidR="001A73F4">
          <w:rPr>
            <w:noProof/>
            <w:webHidden/>
          </w:rPr>
          <w:t>3</w:t>
        </w:r>
        <w:r w:rsidR="001A73F4">
          <w:rPr>
            <w:noProof/>
            <w:webHidden/>
          </w:rPr>
          <w:fldChar w:fldCharType="end"/>
        </w:r>
      </w:hyperlink>
    </w:p>
    <w:p w14:paraId="33987031" w14:textId="087ADD08"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49" w:history="1">
        <w:r w:rsidR="001A73F4" w:rsidRPr="00D43545">
          <w:rPr>
            <w:rStyle w:val="Hyperlink"/>
            <w:noProof/>
          </w:rPr>
          <w:t>3</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SEC Invoices</w:t>
        </w:r>
        <w:r w:rsidR="001A73F4">
          <w:rPr>
            <w:noProof/>
            <w:webHidden/>
          </w:rPr>
          <w:tab/>
        </w:r>
        <w:r w:rsidR="001A73F4">
          <w:rPr>
            <w:noProof/>
            <w:webHidden/>
          </w:rPr>
          <w:fldChar w:fldCharType="begin"/>
        </w:r>
        <w:r w:rsidR="001A73F4">
          <w:rPr>
            <w:noProof/>
            <w:webHidden/>
          </w:rPr>
          <w:instrText xml:space="preserve"> PAGEREF _Toc146526449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7A14D400" w14:textId="6085BEF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0" w:history="1">
        <w:r w:rsidR="001A73F4" w:rsidRPr="00D43545">
          <w:rPr>
            <w:rStyle w:val="Hyperlink"/>
            <w:noProof/>
          </w:rPr>
          <w:t>4</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Execution</w:t>
        </w:r>
        <w:r w:rsidR="001A73F4">
          <w:rPr>
            <w:noProof/>
            <w:webHidden/>
          </w:rPr>
          <w:tab/>
        </w:r>
        <w:r w:rsidR="001A73F4">
          <w:rPr>
            <w:noProof/>
            <w:webHidden/>
          </w:rPr>
          <w:fldChar w:fldCharType="begin"/>
        </w:r>
        <w:r w:rsidR="001A73F4">
          <w:rPr>
            <w:noProof/>
            <w:webHidden/>
          </w:rPr>
          <w:instrText xml:space="preserve"> PAGEREF _Toc146526450 \h </w:instrText>
        </w:r>
        <w:r w:rsidR="001A73F4">
          <w:rPr>
            <w:noProof/>
            <w:webHidden/>
          </w:rPr>
        </w:r>
        <w:r w:rsidR="001A73F4">
          <w:rPr>
            <w:noProof/>
            <w:webHidden/>
          </w:rPr>
          <w:fldChar w:fldCharType="separate"/>
        </w:r>
        <w:r w:rsidR="001A73F4">
          <w:rPr>
            <w:noProof/>
            <w:webHidden/>
          </w:rPr>
          <w:t>4</w:t>
        </w:r>
        <w:r w:rsidR="001A73F4">
          <w:rPr>
            <w:noProof/>
            <w:webHidden/>
          </w:rPr>
          <w:fldChar w:fldCharType="end"/>
        </w:r>
      </w:hyperlink>
    </w:p>
    <w:p w14:paraId="0C15F9CA" w14:textId="175A6402"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1" w:history="1">
        <w:r w:rsidR="001A73F4" w:rsidRPr="00D43545">
          <w:rPr>
            <w:rStyle w:val="Hyperlink"/>
          </w:rPr>
          <w:t>4.1</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1</w:t>
        </w:r>
        <w:r w:rsidR="001A73F4">
          <w:rPr>
            <w:webHidden/>
          </w:rPr>
          <w:tab/>
        </w:r>
        <w:r w:rsidR="001A73F4">
          <w:rPr>
            <w:webHidden/>
          </w:rPr>
          <w:fldChar w:fldCharType="begin"/>
        </w:r>
        <w:r w:rsidR="001A73F4">
          <w:rPr>
            <w:webHidden/>
          </w:rPr>
          <w:instrText xml:space="preserve"> PAGEREF _Toc146526451 \h </w:instrText>
        </w:r>
        <w:r w:rsidR="001A73F4">
          <w:rPr>
            <w:webHidden/>
          </w:rPr>
        </w:r>
        <w:r w:rsidR="001A73F4">
          <w:rPr>
            <w:webHidden/>
          </w:rPr>
          <w:fldChar w:fldCharType="separate"/>
        </w:r>
        <w:r w:rsidR="001A73F4">
          <w:rPr>
            <w:webHidden/>
          </w:rPr>
          <w:t>4</w:t>
        </w:r>
        <w:r w:rsidR="001A73F4">
          <w:rPr>
            <w:webHidden/>
          </w:rPr>
          <w:fldChar w:fldCharType="end"/>
        </w:r>
      </w:hyperlink>
    </w:p>
    <w:p w14:paraId="421C828A" w14:textId="2CB8354C" w:rsidR="001A73F4" w:rsidRDefault="00000000">
      <w:pPr>
        <w:pStyle w:val="TOC2"/>
        <w:tabs>
          <w:tab w:val="left" w:pos="1152"/>
          <w:tab w:val="right" w:leader="dot" w:pos="9350"/>
        </w:tabs>
        <w:rPr>
          <w:rFonts w:asciiTheme="minorHAnsi" w:eastAsiaTheme="minorEastAsia" w:hAnsiTheme="minorHAnsi" w:cstheme="minorBidi"/>
          <w:kern w:val="2"/>
          <w:sz w:val="22"/>
          <w:szCs w:val="22"/>
          <w14:ligatures w14:val="standardContextual"/>
        </w:rPr>
      </w:pPr>
      <w:hyperlink w:anchor="_Toc146526452" w:history="1">
        <w:r w:rsidR="001A73F4" w:rsidRPr="00D43545">
          <w:rPr>
            <w:rStyle w:val="Hyperlink"/>
          </w:rPr>
          <w:t>4.2</w:t>
        </w:r>
        <w:r w:rsidR="001A73F4">
          <w:rPr>
            <w:rFonts w:asciiTheme="minorHAnsi" w:eastAsiaTheme="minorEastAsia" w:hAnsiTheme="minorHAnsi" w:cstheme="minorBidi"/>
            <w:kern w:val="2"/>
            <w:sz w:val="22"/>
            <w:szCs w:val="22"/>
            <w14:ligatures w14:val="standardContextual"/>
          </w:rPr>
          <w:tab/>
        </w:r>
        <w:r w:rsidR="001A73F4" w:rsidRPr="00D43545">
          <w:rPr>
            <w:rStyle w:val="Hyperlink"/>
          </w:rPr>
          <w:t>Option 2</w:t>
        </w:r>
        <w:r w:rsidR="001A73F4">
          <w:rPr>
            <w:webHidden/>
          </w:rPr>
          <w:tab/>
        </w:r>
        <w:r w:rsidR="001A73F4">
          <w:rPr>
            <w:webHidden/>
          </w:rPr>
          <w:fldChar w:fldCharType="begin"/>
        </w:r>
        <w:r w:rsidR="001A73F4">
          <w:rPr>
            <w:webHidden/>
          </w:rPr>
          <w:instrText xml:space="preserve"> PAGEREF _Toc146526452 \h </w:instrText>
        </w:r>
        <w:r w:rsidR="001A73F4">
          <w:rPr>
            <w:webHidden/>
          </w:rPr>
        </w:r>
        <w:r w:rsidR="001A73F4">
          <w:rPr>
            <w:webHidden/>
          </w:rPr>
          <w:fldChar w:fldCharType="separate"/>
        </w:r>
        <w:r w:rsidR="001A73F4">
          <w:rPr>
            <w:webHidden/>
          </w:rPr>
          <w:t>5</w:t>
        </w:r>
        <w:r w:rsidR="001A73F4">
          <w:rPr>
            <w:webHidden/>
          </w:rPr>
          <w:fldChar w:fldCharType="end"/>
        </w:r>
      </w:hyperlink>
    </w:p>
    <w:p w14:paraId="5AC8BEE6" w14:textId="2F47F03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3" w:history="1">
        <w:r w:rsidR="001A73F4" w:rsidRPr="00D43545">
          <w:rPr>
            <w:rStyle w:val="Hyperlink"/>
            <w:noProof/>
          </w:rPr>
          <w:t>5</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w:t>
        </w:r>
        <w:r w:rsidR="001A73F4">
          <w:rPr>
            <w:noProof/>
            <w:webHidden/>
          </w:rPr>
          <w:tab/>
        </w:r>
        <w:r w:rsidR="001A73F4">
          <w:rPr>
            <w:noProof/>
            <w:webHidden/>
          </w:rPr>
          <w:fldChar w:fldCharType="begin"/>
        </w:r>
        <w:r w:rsidR="001A73F4">
          <w:rPr>
            <w:noProof/>
            <w:webHidden/>
          </w:rPr>
          <w:instrText xml:space="preserve"> PAGEREF _Toc146526453 \h </w:instrText>
        </w:r>
        <w:r w:rsidR="001A73F4">
          <w:rPr>
            <w:noProof/>
            <w:webHidden/>
          </w:rPr>
        </w:r>
        <w:r w:rsidR="001A73F4">
          <w:rPr>
            <w:noProof/>
            <w:webHidden/>
          </w:rPr>
          <w:fldChar w:fldCharType="separate"/>
        </w:r>
        <w:r w:rsidR="001A73F4">
          <w:rPr>
            <w:noProof/>
            <w:webHidden/>
          </w:rPr>
          <w:t>5</w:t>
        </w:r>
        <w:r w:rsidR="001A73F4">
          <w:rPr>
            <w:noProof/>
            <w:webHidden/>
          </w:rPr>
          <w:fldChar w:fldCharType="end"/>
        </w:r>
      </w:hyperlink>
    </w:p>
    <w:p w14:paraId="6250646E" w14:textId="19ED016F"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4" w:history="1">
        <w:r w:rsidR="001A73F4" w:rsidRPr="00D43545">
          <w:rPr>
            <w:rStyle w:val="Hyperlink"/>
            <w:noProof/>
          </w:rPr>
          <w:t>6</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Bigger Invoice Field Names</w:t>
        </w:r>
        <w:r w:rsidR="001A73F4">
          <w:rPr>
            <w:noProof/>
            <w:webHidden/>
          </w:rPr>
          <w:tab/>
        </w:r>
        <w:r w:rsidR="001A73F4">
          <w:rPr>
            <w:noProof/>
            <w:webHidden/>
          </w:rPr>
          <w:fldChar w:fldCharType="begin"/>
        </w:r>
        <w:r w:rsidR="001A73F4">
          <w:rPr>
            <w:noProof/>
            <w:webHidden/>
          </w:rPr>
          <w:instrText xml:space="preserve"> PAGEREF _Toc146526454 \h </w:instrText>
        </w:r>
        <w:r w:rsidR="001A73F4">
          <w:rPr>
            <w:noProof/>
            <w:webHidden/>
          </w:rPr>
        </w:r>
        <w:r w:rsidR="001A73F4">
          <w:rPr>
            <w:noProof/>
            <w:webHidden/>
          </w:rPr>
          <w:fldChar w:fldCharType="separate"/>
        </w:r>
        <w:r w:rsidR="001A73F4">
          <w:rPr>
            <w:noProof/>
            <w:webHidden/>
          </w:rPr>
          <w:t>6</w:t>
        </w:r>
        <w:r w:rsidR="001A73F4">
          <w:rPr>
            <w:noProof/>
            <w:webHidden/>
          </w:rPr>
          <w:fldChar w:fldCharType="end"/>
        </w:r>
      </w:hyperlink>
    </w:p>
    <w:p w14:paraId="4129B8DC" w14:textId="1158842A"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5" w:history="1">
        <w:r w:rsidR="001A73F4" w:rsidRPr="00D43545">
          <w:rPr>
            <w:rStyle w:val="Hyperlink"/>
            <w:noProof/>
          </w:rPr>
          <w:t>7</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Smaller Invoice Field Names</w:t>
        </w:r>
        <w:r w:rsidR="001A73F4">
          <w:rPr>
            <w:noProof/>
            <w:webHidden/>
          </w:rPr>
          <w:tab/>
        </w:r>
        <w:r w:rsidR="001A73F4">
          <w:rPr>
            <w:noProof/>
            <w:webHidden/>
          </w:rPr>
          <w:fldChar w:fldCharType="begin"/>
        </w:r>
        <w:r w:rsidR="001A73F4">
          <w:rPr>
            <w:noProof/>
            <w:webHidden/>
          </w:rPr>
          <w:instrText xml:space="preserve"> PAGEREF _Toc146526455 \h </w:instrText>
        </w:r>
        <w:r w:rsidR="001A73F4">
          <w:rPr>
            <w:noProof/>
            <w:webHidden/>
          </w:rPr>
        </w:r>
        <w:r w:rsidR="001A73F4">
          <w:rPr>
            <w:noProof/>
            <w:webHidden/>
          </w:rPr>
          <w:fldChar w:fldCharType="separate"/>
        </w:r>
        <w:r w:rsidR="001A73F4">
          <w:rPr>
            <w:noProof/>
            <w:webHidden/>
          </w:rPr>
          <w:t>8</w:t>
        </w:r>
        <w:r w:rsidR="001A73F4">
          <w:rPr>
            <w:noProof/>
            <w:webHidden/>
          </w:rPr>
          <w:fldChar w:fldCharType="end"/>
        </w:r>
      </w:hyperlink>
    </w:p>
    <w:p w14:paraId="78A5B526" w14:textId="3F2FFA15" w:rsidR="001A73F4" w:rsidRDefault="00000000">
      <w:pPr>
        <w:pStyle w:val="TOC1"/>
        <w:tabs>
          <w:tab w:val="left" w:pos="576"/>
          <w:tab w:val="right" w:leader="dot" w:pos="9350"/>
        </w:tabs>
        <w:rPr>
          <w:rFonts w:asciiTheme="minorHAnsi" w:eastAsiaTheme="minorEastAsia" w:hAnsiTheme="minorHAnsi" w:cstheme="minorBidi"/>
          <w:b w:val="0"/>
          <w:noProof/>
          <w:kern w:val="2"/>
          <w:sz w:val="22"/>
          <w:szCs w:val="22"/>
          <w14:ligatures w14:val="standardContextual"/>
        </w:rPr>
      </w:pPr>
      <w:hyperlink w:anchor="_Toc146526456" w:history="1">
        <w:r w:rsidR="001A73F4" w:rsidRPr="00D43545">
          <w:rPr>
            <w:rStyle w:val="Hyperlink"/>
            <w:noProof/>
          </w:rPr>
          <w:t>8</w:t>
        </w:r>
        <w:r w:rsidR="001A73F4">
          <w:rPr>
            <w:rFonts w:asciiTheme="minorHAnsi" w:eastAsiaTheme="minorEastAsia" w:hAnsiTheme="minorHAnsi" w:cstheme="minorBidi"/>
            <w:b w:val="0"/>
            <w:noProof/>
            <w:kern w:val="2"/>
            <w:sz w:val="22"/>
            <w:szCs w:val="22"/>
            <w14:ligatures w14:val="standardContextual"/>
          </w:rPr>
          <w:tab/>
        </w:r>
        <w:r w:rsidR="001A73F4" w:rsidRPr="00D43545">
          <w:rPr>
            <w:rStyle w:val="Hyperlink"/>
            <w:noProof/>
          </w:rPr>
          <w:t>Summary Field Names</w:t>
        </w:r>
        <w:r w:rsidR="001A73F4">
          <w:rPr>
            <w:noProof/>
            <w:webHidden/>
          </w:rPr>
          <w:tab/>
        </w:r>
        <w:r w:rsidR="001A73F4">
          <w:rPr>
            <w:noProof/>
            <w:webHidden/>
          </w:rPr>
          <w:fldChar w:fldCharType="begin"/>
        </w:r>
        <w:r w:rsidR="001A73F4">
          <w:rPr>
            <w:noProof/>
            <w:webHidden/>
          </w:rPr>
          <w:instrText xml:space="preserve"> PAGEREF _Toc146526456 \h </w:instrText>
        </w:r>
        <w:r w:rsidR="001A73F4">
          <w:rPr>
            <w:noProof/>
            <w:webHidden/>
          </w:rPr>
        </w:r>
        <w:r w:rsidR="001A73F4">
          <w:rPr>
            <w:noProof/>
            <w:webHidden/>
          </w:rPr>
          <w:fldChar w:fldCharType="separate"/>
        </w:r>
        <w:r w:rsidR="001A73F4">
          <w:rPr>
            <w:noProof/>
            <w:webHidden/>
          </w:rPr>
          <w:t>10</w:t>
        </w:r>
        <w:r w:rsidR="001A73F4">
          <w:rPr>
            <w:noProof/>
            <w:webHidden/>
          </w:rPr>
          <w:fldChar w:fldCharType="end"/>
        </w:r>
      </w:hyperlink>
    </w:p>
    <w:p w14:paraId="6F4F5CB9" w14:textId="08235BDC" w:rsidR="001E39B7" w:rsidRDefault="001E39B7" w:rsidP="00E876E7">
      <w:pPr>
        <w:pStyle w:val="BodyText"/>
      </w:pPr>
      <w:r>
        <w:fldChar w:fldCharType="end"/>
      </w:r>
      <w:r>
        <w:br w:type="page"/>
      </w:r>
      <w:bookmarkStart w:id="0" w:name="_Toc20665026"/>
    </w:p>
    <w:p w14:paraId="52A51779" w14:textId="77777777" w:rsidR="001E39B7" w:rsidRDefault="00EF7AAA" w:rsidP="00333B81">
      <w:pPr>
        <w:pStyle w:val="Heading1"/>
      </w:pPr>
      <w:bookmarkStart w:id="1" w:name="_Ref498527511"/>
      <w:bookmarkStart w:id="2" w:name="_Toc146526447"/>
      <w:bookmarkEnd w:id="0"/>
      <w:r>
        <w:lastRenderedPageBreak/>
        <w:t>Introduction</w:t>
      </w:r>
      <w:bookmarkEnd w:id="1"/>
      <w:bookmarkEnd w:id="2"/>
    </w:p>
    <w:p w14:paraId="228256F3" w14:textId="77777777" w:rsidR="00180ACD" w:rsidRDefault="00805D66" w:rsidP="009170E0">
      <w:pPr>
        <w:jc w:val="both"/>
      </w:pPr>
      <w:bookmarkStart w:id="3" w:name="_Toc51476934"/>
      <w:bookmarkStart w:id="4" w:name="_Toc51572981"/>
      <w:bookmarkStart w:id="5" w:name="_Toc74113497"/>
      <w:bookmarkStart w:id="6" w:name="_Toc200870075"/>
      <w:bookmarkStart w:id="7" w:name="_Toc201042608"/>
      <w:bookmarkStart w:id="8" w:name="_Toc511050939"/>
      <w:bookmarkStart w:id="9" w:name="_Toc24885649"/>
      <w:bookmarkStart w:id="10" w:name="_Toc26849168"/>
      <w:bookmarkStart w:id="11" w:name="_Toc26852448"/>
      <w:bookmarkStart w:id="12" w:name="_Toc511050940"/>
      <w:bookmarkStart w:id="13" w:name="_Toc24885650"/>
      <w:bookmarkStart w:id="14" w:name="_Toc26849169"/>
      <w:bookmarkStart w:id="15" w:name="_Toc26852449"/>
      <w:r w:rsidRPr="008B39F0">
        <w:t xml:space="preserve">The </w:t>
      </w:r>
      <w:r w:rsidR="005E646A">
        <w:rPr>
          <w:iCs/>
        </w:rPr>
        <w:t>document discusses th</w:t>
      </w:r>
      <w:r w:rsidR="003F60A2">
        <w:rPr>
          <w:iCs/>
        </w:rPr>
        <w:t>e SEC (Saudi Electric Company) i</w:t>
      </w:r>
      <w:r w:rsidR="005E646A">
        <w:rPr>
          <w:iCs/>
        </w:rPr>
        <w:t>nvoice</w:t>
      </w:r>
      <w:r w:rsidR="009170E0">
        <w:rPr>
          <w:iCs/>
        </w:rPr>
        <w:t xml:space="preserve"> (energy consumption bill)</w:t>
      </w:r>
      <w:r w:rsidR="003F60A2">
        <w:rPr>
          <w:iCs/>
        </w:rPr>
        <w:t xml:space="preserve"> p</w:t>
      </w:r>
      <w:r w:rsidR="005E646A">
        <w:rPr>
          <w:iCs/>
        </w:rPr>
        <w:t>arsing</w:t>
      </w:r>
      <w:r w:rsidR="003F60A2">
        <w:rPr>
          <w:iCs/>
        </w:rPr>
        <w:t xml:space="preserve"> application</w:t>
      </w:r>
      <w:r w:rsidR="005E646A">
        <w:rPr>
          <w:iCs/>
        </w:rPr>
        <w:t xml:space="preserve">.  </w:t>
      </w:r>
      <w:r w:rsidR="009170E0">
        <w:t>K</w:t>
      </w:r>
      <w:r w:rsidR="00787198">
        <w:t>AUST Facilities and Management t</w:t>
      </w:r>
      <w:r w:rsidR="009170E0">
        <w:t>eam receives energy consumption bill thro</w:t>
      </w:r>
      <w:r w:rsidR="00787198">
        <w:t>ugh SEC</w:t>
      </w:r>
      <w:r w:rsidR="0015563C">
        <w:t xml:space="preserve">. </w:t>
      </w:r>
      <w:r w:rsidR="009170E0">
        <w:t>The energy consumption bill data is different for different types like i</w:t>
      </w:r>
      <w:r w:rsidR="0015563C">
        <w:t xml:space="preserve">ndustrial, commercial, charity, medical, </w:t>
      </w:r>
      <w:r w:rsidR="009170E0">
        <w:t>residential</w:t>
      </w:r>
      <w:r w:rsidR="0015563C">
        <w:t>, etc.</w:t>
      </w:r>
      <w:r w:rsidR="009170E0">
        <w:t xml:space="preserve"> usage.  The energy consumption bill is more than 500 pages of PDF (Portable Document Format) document </w:t>
      </w:r>
      <w:r w:rsidR="0015563C">
        <w:t xml:space="preserve">and mostly the data </w:t>
      </w:r>
      <w:r w:rsidR="009170E0">
        <w:t>in Arabic</w:t>
      </w:r>
      <w:r w:rsidR="0015563C">
        <w:t xml:space="preserve"> language</w:t>
      </w:r>
      <w:r w:rsidR="009170E0">
        <w:t xml:space="preserve">.  </w:t>
      </w:r>
    </w:p>
    <w:p w14:paraId="7D4E6185" w14:textId="77777777" w:rsidR="00180ACD" w:rsidRDefault="00180ACD" w:rsidP="009170E0">
      <w:pPr>
        <w:jc w:val="both"/>
      </w:pPr>
    </w:p>
    <w:p w14:paraId="430022D4" w14:textId="77777777" w:rsidR="009170E0" w:rsidRDefault="009170E0" w:rsidP="009170E0">
      <w:pPr>
        <w:jc w:val="both"/>
      </w:pPr>
      <w:r>
        <w:t xml:space="preserve">The document contains energy consumption data fields like subscription number, meter readings (to and from), meter reading dates (to and from), invoice number, invoice date, cost, value added tax, total cost, etc., for each type inside KAUST like villas, town houses, academic buildings, and other facilities.  In the case of industry, the bill contains active power consumption, re-active power consumption etc. </w:t>
      </w:r>
      <w:r w:rsidR="002D0AEE">
        <w:t>fields</w:t>
      </w:r>
      <w:r>
        <w:t>.</w:t>
      </w:r>
    </w:p>
    <w:p w14:paraId="7744EE10" w14:textId="77777777" w:rsidR="00180ACD" w:rsidRDefault="00180ACD" w:rsidP="009170E0">
      <w:pPr>
        <w:jc w:val="both"/>
      </w:pPr>
    </w:p>
    <w:p w14:paraId="2A6DCDDB" w14:textId="77777777" w:rsidR="009170E0" w:rsidRDefault="009170E0" w:rsidP="009170E0">
      <w:pPr>
        <w:jc w:val="both"/>
      </w:pPr>
      <w:r>
        <w:t xml:space="preserve">Storing energy consumption data to a digital form is very time consuming, error prone </w:t>
      </w:r>
      <w:r w:rsidR="001A5639">
        <w:t xml:space="preserve">by </w:t>
      </w:r>
      <w:r>
        <w:t xml:space="preserve">entering the data values </w:t>
      </w:r>
      <w:r w:rsidR="00D003F7">
        <w:t>manually.  T</w:t>
      </w:r>
      <w:r>
        <w:t xml:space="preserve">his process is </w:t>
      </w:r>
      <w:proofErr w:type="gramStart"/>
      <w:r>
        <w:t>repetitive on</w:t>
      </w:r>
      <w:proofErr w:type="gramEnd"/>
      <w:r>
        <w:t xml:space="preserve"> every month.  Once the data is stored in </w:t>
      </w:r>
      <w:proofErr w:type="gramStart"/>
      <w:r>
        <w:t>the digital</w:t>
      </w:r>
      <w:proofErr w:type="gramEnd"/>
      <w:r>
        <w:t xml:space="preserve"> form, different reports can be generated and viewed.  </w:t>
      </w:r>
    </w:p>
    <w:p w14:paraId="517F0FB7" w14:textId="77777777" w:rsidR="00111F58" w:rsidRDefault="00111F58" w:rsidP="009D23A2">
      <w:pPr>
        <w:jc w:val="both"/>
      </w:pPr>
    </w:p>
    <w:p w14:paraId="128AD26C" w14:textId="77777777" w:rsidR="009D23A2" w:rsidRDefault="00F90B70" w:rsidP="009D23A2">
      <w:pPr>
        <w:jc w:val="both"/>
      </w:pPr>
      <w:r>
        <w:t xml:space="preserve">Develop an application that runs either in UI (User Interface) or command line mode.  </w:t>
      </w:r>
      <w:r w:rsidR="009D23A2">
        <w:t xml:space="preserve">The </w:t>
      </w:r>
      <w:r>
        <w:t>application is</w:t>
      </w:r>
      <w:r w:rsidR="009D23A2">
        <w:t xml:space="preserve"> aimed to develop a software package to digitize the energy consumption bills. The output will be a CSV (Comma Separated Value) file. The CSV file data contains the different energy consumption field’s data in English numerals.  </w:t>
      </w:r>
    </w:p>
    <w:p w14:paraId="72B74522" w14:textId="77777777" w:rsidR="003C51EC" w:rsidRDefault="003C51EC" w:rsidP="00227622">
      <w:pPr>
        <w:jc w:val="both"/>
      </w:pPr>
    </w:p>
    <w:p w14:paraId="7BE429A0" w14:textId="77777777" w:rsidR="009170E0" w:rsidRDefault="00227622" w:rsidP="00A457F6">
      <w:pPr>
        <w:jc w:val="both"/>
      </w:pPr>
      <w:r>
        <w:t xml:space="preserve">The developed </w:t>
      </w:r>
      <w:r w:rsidR="003C51EC">
        <w:t xml:space="preserve">application </w:t>
      </w:r>
      <w:r>
        <w:t xml:space="preserve">will be packaged along with the necessary </w:t>
      </w:r>
      <w:proofErr w:type="gramStart"/>
      <w:r>
        <w:t>third party</w:t>
      </w:r>
      <w:proofErr w:type="gramEnd"/>
      <w:r>
        <w:t xml:space="preserve"> executables (in this case pdftotxt.exe (from XPDF)), DLLs (Dynamic Link Libraries), and system files.  The application runs on the desktop that has Windows 7 or Windows 8 Operating Systems.  </w:t>
      </w:r>
    </w:p>
    <w:p w14:paraId="7B1DDE20" w14:textId="77777777" w:rsidR="00270C0C" w:rsidRDefault="00270C0C" w:rsidP="00270C0C">
      <w:pPr>
        <w:pStyle w:val="Heading1"/>
      </w:pPr>
      <w:bookmarkStart w:id="16" w:name="_Ref498525259"/>
      <w:bookmarkStart w:id="17" w:name="_Toc500071991"/>
      <w:bookmarkStart w:id="18" w:name="_Toc146526448"/>
      <w:r>
        <w:t>Installation</w:t>
      </w:r>
      <w:bookmarkEnd w:id="16"/>
      <w:bookmarkEnd w:id="17"/>
      <w:bookmarkEnd w:id="18"/>
    </w:p>
    <w:p w14:paraId="43DF6D55" w14:textId="77777777" w:rsidR="00270C0C" w:rsidRDefault="00270C0C" w:rsidP="00270C0C">
      <w:pPr>
        <w:jc w:val="both"/>
      </w:pPr>
      <w:r>
        <w:t xml:space="preserve">The </w:t>
      </w:r>
      <w:r w:rsidR="003D5BE6">
        <w:t>application is developed in QT</w:t>
      </w:r>
      <w:r>
        <w:t xml:space="preserve"> and </w:t>
      </w:r>
      <w:r w:rsidR="002D0AEE">
        <w:t>C</w:t>
      </w:r>
      <w:r>
        <w:t xml:space="preserve">++.  The </w:t>
      </w:r>
      <w:proofErr w:type="gramStart"/>
      <w:r>
        <w:t>tool is</w:t>
      </w:r>
      <w:proofErr w:type="gramEnd"/>
      <w:r>
        <w:t xml:space="preserve"> internally uses </w:t>
      </w:r>
      <w:r w:rsidR="003D5BE6" w:rsidRPr="00F7090F">
        <w:rPr>
          <w:rFonts w:ascii="Courier New" w:hAnsi="Courier New" w:cs="Courier New"/>
        </w:rPr>
        <w:t>pdftotxt.exe</w:t>
      </w:r>
      <w:r>
        <w:t xml:space="preserve">.  The </w:t>
      </w:r>
      <w:r w:rsidR="00586E5B">
        <w:t xml:space="preserve">application </w:t>
      </w:r>
      <w:r>
        <w:t>is bundled in a zip file contains following sub folders:</w:t>
      </w:r>
    </w:p>
    <w:p w14:paraId="6D722B85" w14:textId="77777777" w:rsidR="00270C0C" w:rsidRDefault="00270C0C" w:rsidP="00270C0C">
      <w:pPr>
        <w:jc w:val="both"/>
      </w:pPr>
    </w:p>
    <w:p w14:paraId="4FFC7EC2" w14:textId="77777777" w:rsidR="00270C0C" w:rsidRDefault="00270C0C" w:rsidP="00AF2652">
      <w:pPr>
        <w:pStyle w:val="ListParagraph"/>
        <w:numPr>
          <w:ilvl w:val="0"/>
          <w:numId w:val="11"/>
        </w:numPr>
        <w:jc w:val="both"/>
      </w:pPr>
      <w:r>
        <w:t>bin, contains the binary (executable) files</w:t>
      </w:r>
      <w:r w:rsidR="00586E5B">
        <w:t xml:space="preserve"> and other related executables (QT)</w:t>
      </w:r>
    </w:p>
    <w:p w14:paraId="2497B29E" w14:textId="77777777" w:rsidR="00F7090F" w:rsidRPr="00A17997" w:rsidRDefault="00F7090F" w:rsidP="00AF2652">
      <w:pPr>
        <w:pStyle w:val="ListParagraph"/>
        <w:numPr>
          <w:ilvl w:val="0"/>
          <w:numId w:val="11"/>
        </w:numPr>
        <w:jc w:val="both"/>
      </w:pPr>
      <w:r>
        <w:t xml:space="preserve">tools, contains </w:t>
      </w:r>
      <w:r w:rsidR="00A17997" w:rsidRPr="00F7090F">
        <w:rPr>
          <w:rFonts w:ascii="Courier New" w:hAnsi="Courier New" w:cs="Courier New"/>
        </w:rPr>
        <w:t>pdftotxt.exe</w:t>
      </w:r>
      <w:r w:rsidR="00A17997">
        <w:rPr>
          <w:rFonts w:ascii="Courier New" w:hAnsi="Courier New" w:cs="Courier New"/>
        </w:rPr>
        <w:t>.</w:t>
      </w:r>
    </w:p>
    <w:p w14:paraId="6AAC1E94" w14:textId="1DDDB001" w:rsidR="00A17997" w:rsidRDefault="00A17997" w:rsidP="00AF2652">
      <w:pPr>
        <w:pStyle w:val="ListParagraph"/>
        <w:numPr>
          <w:ilvl w:val="0"/>
          <w:numId w:val="11"/>
        </w:numPr>
        <w:jc w:val="both"/>
      </w:pPr>
      <w:r>
        <w:t xml:space="preserve">temp, a directory used for temporary </w:t>
      </w:r>
      <w:r w:rsidR="00140AD3">
        <w:t>purposes</w:t>
      </w:r>
      <w:r>
        <w:t>.</w:t>
      </w:r>
    </w:p>
    <w:p w14:paraId="681E0308" w14:textId="77777777" w:rsidR="00270C0C" w:rsidRDefault="00270C0C" w:rsidP="00270C0C">
      <w:pPr>
        <w:pStyle w:val="ListParagraph"/>
        <w:jc w:val="both"/>
      </w:pPr>
    </w:p>
    <w:p w14:paraId="62673FFE" w14:textId="3C38CC1D" w:rsidR="00A555B0" w:rsidRDefault="0015240C" w:rsidP="00E061FC">
      <w:pPr>
        <w:jc w:val="both"/>
      </w:pPr>
      <w:r>
        <w:t xml:space="preserve">The necessary application folder is stored at </w:t>
      </w:r>
      <w:r w:rsidR="00140AD3">
        <w:t>Git Hub</w:t>
      </w:r>
      <w:r>
        <w:t xml:space="preserve"> and can be downloaded.  </w:t>
      </w:r>
      <w:r w:rsidR="001B0283">
        <w:t xml:space="preserve">Download </w:t>
      </w:r>
      <w:r w:rsidR="00270C0C">
        <w:t xml:space="preserve">the </w:t>
      </w:r>
      <w:r w:rsidR="001B0283">
        <w:t xml:space="preserve">application folder from </w:t>
      </w:r>
      <w:r w:rsidR="00140AD3">
        <w:t>GitHub</w:t>
      </w:r>
      <w:r w:rsidR="001B0283">
        <w:t xml:space="preserve"> </w:t>
      </w:r>
      <w:r w:rsidR="00270C0C">
        <w:t>to the desired di</w:t>
      </w:r>
      <w:r w:rsidR="001B0283">
        <w:t>rectory in a Windows computer, say C</w:t>
      </w:r>
      <w:r w:rsidR="00270C0C">
        <w:t>:\KAUST\</w:t>
      </w:r>
      <w:r w:rsidR="001B0283">
        <w:t>sec</w:t>
      </w:r>
      <w:r w:rsidR="00270C0C">
        <w:t>.</w:t>
      </w:r>
      <w:r w:rsidR="001B0283">
        <w:t xml:space="preserve">  </w:t>
      </w:r>
    </w:p>
    <w:p w14:paraId="2E0ED74E" w14:textId="77777777" w:rsidR="005E229E" w:rsidRPr="00A555B0" w:rsidRDefault="005E229E" w:rsidP="00270C0C">
      <w:pPr>
        <w:jc w:val="both"/>
        <w:rPr>
          <w:i/>
        </w:rPr>
      </w:pPr>
    </w:p>
    <w:p w14:paraId="0A66919F" w14:textId="5EF44F88" w:rsidR="00596EFF" w:rsidRDefault="00596EFF" w:rsidP="00270C0C">
      <w:pPr>
        <w:jc w:val="both"/>
      </w:pPr>
      <w:r>
        <w:t xml:space="preserve">Using </w:t>
      </w:r>
      <w:proofErr w:type="spellStart"/>
      <w:r>
        <w:t>Cmd</w:t>
      </w:r>
      <w:proofErr w:type="spellEnd"/>
      <w:r w:rsidR="00E061FC">
        <w:t xml:space="preserve"> (command prompt application)</w:t>
      </w:r>
      <w:r>
        <w:t xml:space="preserve"> prompt user can go to C:\KAUST\sec\application\bin\ and then execute the </w:t>
      </w:r>
      <w:hyperlink r:id="rId8" w:tooltip="arabictranslate.exe" w:history="1">
        <w:r w:rsidRPr="00A555B0">
          <w:rPr>
            <w:rFonts w:ascii="Courier New" w:hAnsi="Courier New" w:cs="Courier New"/>
          </w:rPr>
          <w:t>arabictranslate.exe</w:t>
        </w:r>
      </w:hyperlink>
      <w:r>
        <w:rPr>
          <w:rFonts w:ascii="Courier New" w:hAnsi="Courier New" w:cs="Courier New"/>
        </w:rPr>
        <w:t xml:space="preserve"> </w:t>
      </w:r>
      <w:r>
        <w:t>application along with command line parameters.</w:t>
      </w:r>
      <w:r w:rsidR="00830617">
        <w:t xml:space="preserve">  The command line parameters will be explained in the later section.</w:t>
      </w:r>
    </w:p>
    <w:p w14:paraId="1BED42C7" w14:textId="77777777" w:rsidR="00262AE4" w:rsidRDefault="00262AE4" w:rsidP="00EF5604">
      <w:pPr>
        <w:jc w:val="both"/>
      </w:pPr>
    </w:p>
    <w:p w14:paraId="782780BD" w14:textId="7EFD2138" w:rsidR="00EF5604" w:rsidRDefault="00EF5604" w:rsidP="00270C0C">
      <w:pPr>
        <w:jc w:val="both"/>
        <w:rPr>
          <w:iCs/>
        </w:rPr>
      </w:pPr>
      <w:r>
        <w:t xml:space="preserve">There is no </w:t>
      </w:r>
      <w:r w:rsidR="00140AD3">
        <w:t>need for the</w:t>
      </w:r>
      <w:r>
        <w:t xml:space="preserve"> user to download any other files.  All the required libraries or </w:t>
      </w:r>
      <w:proofErr w:type="gramStart"/>
      <w:r w:rsidR="00140AD3">
        <w:t>DLLs(</w:t>
      </w:r>
      <w:proofErr w:type="gramEnd"/>
      <w:r w:rsidR="00140AD3">
        <w:t>Dynamic Link Libraries)</w:t>
      </w:r>
      <w:r>
        <w:t xml:space="preserve"> or executables are bundled and placed in the application folder.</w:t>
      </w:r>
    </w:p>
    <w:p w14:paraId="1E82D88F" w14:textId="77777777" w:rsidR="00004C6C" w:rsidRDefault="009A5400" w:rsidP="00B273C7">
      <w:pPr>
        <w:pStyle w:val="Heading1"/>
      </w:pPr>
      <w:bookmarkStart w:id="19" w:name="_Toc146526449"/>
      <w:r>
        <w:t>SEC Invoices</w:t>
      </w:r>
      <w:bookmarkEnd w:id="19"/>
    </w:p>
    <w:p w14:paraId="1CBAB035" w14:textId="79715CFF" w:rsidR="00F94FDD" w:rsidRDefault="0063438C" w:rsidP="008F5370">
      <w:pPr>
        <w:jc w:val="both"/>
      </w:pPr>
      <w:r>
        <w:t>KAUST receives SEC invoices</w:t>
      </w:r>
      <w:r w:rsidR="008F5370">
        <w:t xml:space="preserve"> in the form of </w:t>
      </w:r>
      <w:proofErr w:type="gramStart"/>
      <w:r w:rsidR="008F5370">
        <w:t>.pdf</w:t>
      </w:r>
      <w:proofErr w:type="gramEnd"/>
      <w:r w:rsidR="008F5370">
        <w:t xml:space="preserve"> file.  The SEC invoice file (.pdf) has mainly two</w:t>
      </w:r>
      <w:r w:rsidR="00CE5634">
        <w:t xml:space="preserve"> kinds of invoices.  One invoice </w:t>
      </w:r>
      <w:r w:rsidR="008F5370">
        <w:t xml:space="preserve">has </w:t>
      </w:r>
      <w:r w:rsidR="00CE5634">
        <w:t xml:space="preserve">many (more) fields and other </w:t>
      </w:r>
      <w:r w:rsidR="00D17242">
        <w:t>invoices have</w:t>
      </w:r>
      <w:r w:rsidR="00CE5634">
        <w:t xml:space="preserve"> </w:t>
      </w:r>
      <w:r w:rsidR="00D17242">
        <w:t>a smaller</w:t>
      </w:r>
      <w:r w:rsidR="00CE5634">
        <w:t xml:space="preserve"> number of fields.  The many fields invoice is called </w:t>
      </w:r>
      <w:r w:rsidR="00CE5634" w:rsidRPr="00CE5634">
        <w:rPr>
          <w:b/>
          <w:bCs/>
        </w:rPr>
        <w:t xml:space="preserve">bigger </w:t>
      </w:r>
      <w:r w:rsidR="00D17242" w:rsidRPr="00CE5634">
        <w:rPr>
          <w:b/>
          <w:bCs/>
        </w:rPr>
        <w:t>invoice,</w:t>
      </w:r>
      <w:r w:rsidR="00CE5634">
        <w:t xml:space="preserve"> and </w:t>
      </w:r>
      <w:r w:rsidR="00D17242">
        <w:t>a smaller</w:t>
      </w:r>
      <w:r w:rsidR="00CE5634">
        <w:t xml:space="preserve"> number of fields is called </w:t>
      </w:r>
      <w:r w:rsidR="00CE5634" w:rsidRPr="00CE5634">
        <w:rPr>
          <w:b/>
          <w:bCs/>
        </w:rPr>
        <w:t>smaller invoice</w:t>
      </w:r>
      <w:r w:rsidR="00CE5634">
        <w:t>.</w:t>
      </w:r>
    </w:p>
    <w:p w14:paraId="410694F4" w14:textId="77777777" w:rsidR="00CE5634" w:rsidRDefault="00CE5634" w:rsidP="00B260CF">
      <w:pPr>
        <w:jc w:val="both"/>
      </w:pPr>
    </w:p>
    <w:p w14:paraId="348D3B38" w14:textId="56A52336" w:rsidR="008F5370" w:rsidRDefault="00CE5634" w:rsidP="008F5370">
      <w:pPr>
        <w:jc w:val="both"/>
      </w:pPr>
      <w:r>
        <w:t xml:space="preserve">Most of the </w:t>
      </w:r>
      <w:r w:rsidR="00D17242">
        <w:t>time</w:t>
      </w:r>
      <w:r>
        <w:t xml:space="preserve"> all bigger invoices are in one file, all sm</w:t>
      </w:r>
      <w:r w:rsidR="008F5370">
        <w:t>aller invoices in another file</w:t>
      </w:r>
      <w:r>
        <w:t xml:space="preserve">.  Sometimes </w:t>
      </w:r>
      <w:r w:rsidR="00D17242">
        <w:t>smaller</w:t>
      </w:r>
      <w:r>
        <w:t xml:space="preserve"> and bigger invoices are available in the same file.  </w:t>
      </w:r>
    </w:p>
    <w:p w14:paraId="2925A05F" w14:textId="77777777" w:rsidR="008F5370" w:rsidRDefault="008F5370" w:rsidP="008F5370">
      <w:pPr>
        <w:jc w:val="both"/>
      </w:pPr>
    </w:p>
    <w:p w14:paraId="23862BDD" w14:textId="4192F411" w:rsidR="008F5370" w:rsidRDefault="008F5370" w:rsidP="008F5370">
      <w:pPr>
        <w:jc w:val="both"/>
      </w:pPr>
      <w:r>
        <w:t xml:space="preserve">The earlier executable takes type (KAU 1 or 2) an input parameter which says whether the input file is </w:t>
      </w:r>
      <w:r w:rsidR="00D17242">
        <w:t xml:space="preserve">a </w:t>
      </w:r>
      <w:r>
        <w:t xml:space="preserve">bigger or smaller </w:t>
      </w:r>
      <w:r w:rsidR="00D17242">
        <w:t>invoice</w:t>
      </w:r>
      <w:r>
        <w:t xml:space="preserve"> file.  Based on this input, the parser parses and generates the data accordingly.  Whenever the input file contains both smaller and bigger invoices, the executable is not able to generate all the invoices since there is a mismatch for the input parameter, either it generates all the bigger invoices with </w:t>
      </w:r>
      <w:r w:rsidRPr="008F5370">
        <w:rPr>
          <w:b/>
          <w:bCs/>
        </w:rPr>
        <w:t>Complete</w:t>
      </w:r>
      <w:r>
        <w:t xml:space="preserve"> and all the smaller invoices with </w:t>
      </w:r>
      <w:r w:rsidRPr="008F5370">
        <w:rPr>
          <w:b/>
          <w:bCs/>
        </w:rPr>
        <w:t>Partial</w:t>
      </w:r>
      <w:r>
        <w:t xml:space="preserve"> data or it generates all the smaller invoices with </w:t>
      </w:r>
      <w:r w:rsidRPr="008F5370">
        <w:rPr>
          <w:b/>
          <w:bCs/>
        </w:rPr>
        <w:t>Complete</w:t>
      </w:r>
      <w:r>
        <w:t xml:space="preserve"> and all the bigger invoices with </w:t>
      </w:r>
      <w:r w:rsidRPr="008F5370">
        <w:rPr>
          <w:b/>
          <w:bCs/>
        </w:rPr>
        <w:t>Partial</w:t>
      </w:r>
      <w:r>
        <w:t xml:space="preserve"> data.  To solve this problem, a new kind of parser is required.  </w:t>
      </w:r>
    </w:p>
    <w:p w14:paraId="6D4D7E78" w14:textId="77777777" w:rsidR="00CE5634" w:rsidRDefault="00CE5634" w:rsidP="00CE5634">
      <w:pPr>
        <w:jc w:val="both"/>
      </w:pPr>
    </w:p>
    <w:p w14:paraId="50F9C2D8" w14:textId="3D66631C" w:rsidR="00D74A90" w:rsidRDefault="00D74A90" w:rsidP="00A91837">
      <w:pPr>
        <w:jc w:val="both"/>
      </w:pPr>
      <w:r>
        <w:t xml:space="preserve">Each invoice </w:t>
      </w:r>
      <w:r w:rsidR="00D17242">
        <w:t>starts</w:t>
      </w:r>
      <w:r>
        <w:t xml:space="preserve"> with </w:t>
      </w:r>
      <w:proofErr w:type="gramStart"/>
      <w:r w:rsidRPr="00126579">
        <w:rPr>
          <w:rFonts w:ascii="Courier New" w:hAnsi="Courier New" w:cs="Courier New"/>
          <w:b/>
          <w:bCs/>
          <w:sz w:val="16"/>
          <w:szCs w:val="16"/>
          <w:rtl/>
        </w:rPr>
        <w:t>الاسم</w:t>
      </w:r>
      <w:proofErr w:type="gramEnd"/>
      <w:r>
        <w:t xml:space="preserve"> phrase.  Whenever the line starts with this phrase then it is considered a block or invoice.  </w:t>
      </w:r>
    </w:p>
    <w:p w14:paraId="18B4BF0C" w14:textId="77777777" w:rsidR="00D74A90" w:rsidRDefault="00D74A90" w:rsidP="00F14A8E">
      <w:pPr>
        <w:jc w:val="both"/>
      </w:pPr>
    </w:p>
    <w:p w14:paraId="6911FC62" w14:textId="08D0357A" w:rsidR="00CE5634" w:rsidRDefault="00CE5634" w:rsidP="008F5370">
      <w:pPr>
        <w:jc w:val="both"/>
      </w:pPr>
      <w:r>
        <w:t>To differentiate between smaller and bigger invoices</w:t>
      </w:r>
      <w:proofErr w:type="gramStart"/>
      <w:r>
        <w:t>,</w:t>
      </w:r>
      <w:r w:rsidR="00D17242">
        <w:t xml:space="preserve"> </w:t>
      </w:r>
      <w:r w:rsidR="00F14A8E" w:rsidRPr="00F14A8E">
        <w:rPr>
          <w:rFonts w:ascii="Courier New" w:hAnsi="Courier New" w:cs="Courier New"/>
          <w:b/>
          <w:bCs/>
          <w:sz w:val="16"/>
          <w:szCs w:val="16"/>
        </w:rPr>
        <w:t>:</w:t>
      </w:r>
      <w:proofErr w:type="gramEnd"/>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طاقة</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غير</w:t>
      </w:r>
      <w:r w:rsidR="00F14A8E" w:rsidRPr="00F14A8E">
        <w:rPr>
          <w:rFonts w:ascii="Courier New" w:hAnsi="Courier New" w:cs="Courier New"/>
          <w:b/>
          <w:bCs/>
          <w:sz w:val="16"/>
          <w:szCs w:val="16"/>
        </w:rPr>
        <w:t xml:space="preserve"> </w:t>
      </w:r>
      <w:r w:rsidR="00F14A8E" w:rsidRPr="00F14A8E">
        <w:rPr>
          <w:rFonts w:ascii="Courier New" w:hAnsi="Courier New" w:cs="Courier New"/>
          <w:b/>
          <w:bCs/>
          <w:sz w:val="16"/>
          <w:szCs w:val="16"/>
          <w:rtl/>
        </w:rPr>
        <w:t>فاعلة</w:t>
      </w:r>
      <w:r w:rsidR="00F14A8E" w:rsidRPr="00F14A8E">
        <w:rPr>
          <w:rFonts w:ascii="Courier New" w:hAnsi="Courier New" w:cs="Courier New"/>
          <w:b/>
          <w:bCs/>
          <w:sz w:val="16"/>
          <w:szCs w:val="16"/>
        </w:rPr>
        <w:t>)</w:t>
      </w:r>
      <w:r w:rsidR="00F14A8E">
        <w:t xml:space="preserve">  </w:t>
      </w:r>
      <w:r>
        <w:t xml:space="preserve">phrased </w:t>
      </w:r>
      <w:r w:rsidR="00D17242">
        <w:t>is</w:t>
      </w:r>
      <w:r>
        <w:t xml:space="preserve"> used.  </w:t>
      </w:r>
      <w:bookmarkEnd w:id="3"/>
      <w:bookmarkEnd w:id="4"/>
      <w:bookmarkEnd w:id="5"/>
      <w:bookmarkEnd w:id="6"/>
      <w:bookmarkEnd w:id="7"/>
      <w:bookmarkEnd w:id="8"/>
      <w:bookmarkEnd w:id="9"/>
      <w:bookmarkEnd w:id="10"/>
      <w:bookmarkEnd w:id="11"/>
      <w:bookmarkEnd w:id="12"/>
      <w:bookmarkEnd w:id="13"/>
      <w:bookmarkEnd w:id="14"/>
      <w:bookmarkEnd w:id="15"/>
      <w:r w:rsidR="00F14A8E">
        <w:t xml:space="preserve">If the invoice contains this </w:t>
      </w:r>
      <w:r w:rsidR="00646966">
        <w:t>phrase,</w:t>
      </w:r>
      <w:r w:rsidR="00F14A8E">
        <w:t xml:space="preserve"> then </w:t>
      </w:r>
      <w:r w:rsidR="00646966">
        <w:t xml:space="preserve">the </w:t>
      </w:r>
      <w:r w:rsidR="00F14A8E">
        <w:t xml:space="preserve">invoice is called </w:t>
      </w:r>
      <w:r w:rsidR="00646966">
        <w:t xml:space="preserve">a </w:t>
      </w:r>
      <w:r w:rsidR="00F14A8E">
        <w:t xml:space="preserve">bigger invoice otherwise the invoice is called </w:t>
      </w:r>
      <w:r w:rsidR="00646966">
        <w:t xml:space="preserve">a </w:t>
      </w:r>
      <w:r w:rsidR="00F14A8E">
        <w:t xml:space="preserve">smaller invoice.  </w:t>
      </w:r>
      <w:r w:rsidR="00D74A90">
        <w:t xml:space="preserve">In the case of bigger invoices, </w:t>
      </w:r>
      <w:r w:rsidR="00646966">
        <w:t>in most</w:t>
      </w:r>
      <w:r w:rsidR="00D74A90">
        <w:t xml:space="preserve"> cases</w:t>
      </w:r>
      <w:r w:rsidR="00646966">
        <w:t>,</w:t>
      </w:r>
      <w:r w:rsidR="00D74A90">
        <w:t xml:space="preserve"> the differentiated phrase is available in the last 6</w:t>
      </w:r>
      <w:r w:rsidR="00D74A90" w:rsidRPr="00D74A90">
        <w:rPr>
          <w:vertAlign w:val="superscript"/>
        </w:rPr>
        <w:t>th</w:t>
      </w:r>
      <w:r w:rsidR="00D74A90">
        <w:t xml:space="preserve"> line.  Whenever this phrase is found in the last 6 </w:t>
      </w:r>
      <w:r w:rsidR="00646966">
        <w:t>lines</w:t>
      </w:r>
      <w:r w:rsidR="00D74A90">
        <w:t xml:space="preserve"> then the corresponding invoice is called </w:t>
      </w:r>
      <w:r w:rsidR="00646966">
        <w:t xml:space="preserve">a </w:t>
      </w:r>
      <w:r w:rsidR="00D74A90">
        <w:t xml:space="preserve">bigger invoice otherwise it is called </w:t>
      </w:r>
      <w:r w:rsidR="00646966">
        <w:t xml:space="preserve">a </w:t>
      </w:r>
      <w:r w:rsidR="00D74A90">
        <w:t>smaller invoice.</w:t>
      </w:r>
    </w:p>
    <w:p w14:paraId="2D95D44D" w14:textId="77777777" w:rsidR="00DD0DAD" w:rsidRDefault="00DD0DAD" w:rsidP="00DD0DAD">
      <w:pPr>
        <w:pStyle w:val="Heading1"/>
      </w:pPr>
      <w:bookmarkStart w:id="20" w:name="_Toc146526450"/>
      <w:r>
        <w:t>Execution</w:t>
      </w:r>
      <w:bookmarkEnd w:id="20"/>
    </w:p>
    <w:p w14:paraId="3FC6AF13" w14:textId="3B633A21" w:rsidR="004F0CDB" w:rsidRDefault="004F0CDB" w:rsidP="004F0CDB">
      <w:pPr>
        <w:jc w:val="both"/>
      </w:pPr>
      <w:r>
        <w:t xml:space="preserve">Generate the </w:t>
      </w:r>
      <w:r w:rsidR="00646966">
        <w:t>invoice</w:t>
      </w:r>
      <w:r>
        <w:t xml:space="preserve"> data with </w:t>
      </w:r>
      <w:r w:rsidR="00140AD3">
        <w:t xml:space="preserve">the </w:t>
      </w:r>
      <w:r>
        <w:t>following options:</w:t>
      </w:r>
    </w:p>
    <w:p w14:paraId="443739FA" w14:textId="77777777" w:rsidR="002D7A98" w:rsidRDefault="002D7A98" w:rsidP="002D7A98">
      <w:pPr>
        <w:pStyle w:val="Heading2"/>
      </w:pPr>
      <w:bookmarkStart w:id="21" w:name="_Toc146526451"/>
      <w:r>
        <w:t>Option 1</w:t>
      </w:r>
      <w:bookmarkEnd w:id="21"/>
    </w:p>
    <w:p w14:paraId="15B81001" w14:textId="77777777" w:rsidR="000A3CFE" w:rsidRDefault="000A3CFE" w:rsidP="000A3CFE">
      <w:r>
        <w:t>Following is the command line instruction:</w:t>
      </w:r>
    </w:p>
    <w:p w14:paraId="514AA438" w14:textId="77777777" w:rsidR="000A3CFE" w:rsidRDefault="000A3CFE" w:rsidP="000A3CFE"/>
    <w:p w14:paraId="378AD87A" w14:textId="49711DBF" w:rsidR="000A3CFE" w:rsidRPr="0065395B" w:rsidRDefault="000A3CFE" w:rsidP="000A3CFE">
      <w:pPr>
        <w:rPr>
          <w:rFonts w:ascii="Courier New" w:hAnsi="Courier New" w:cs="Courier New"/>
          <w:b/>
          <w:bCs/>
        </w:rPr>
      </w:pPr>
      <w:r w:rsidRPr="0065395B">
        <w:rPr>
          <w:rFonts w:ascii="Courier New" w:hAnsi="Courier New" w:cs="Courier New"/>
          <w:b/>
          <w:bCs/>
        </w:rPr>
        <w:t>arabictranslate.exe 7 202</w:t>
      </w:r>
      <w:r w:rsidR="00382C26">
        <w:rPr>
          <w:rFonts w:ascii="Courier New" w:hAnsi="Courier New" w:cs="Courier New"/>
          <w:b/>
          <w:bCs/>
        </w:rPr>
        <w:t>3</w:t>
      </w:r>
      <w:r w:rsidRPr="0065395B">
        <w:rPr>
          <w:rFonts w:ascii="Courier New" w:hAnsi="Courier New" w:cs="Courier New"/>
          <w:b/>
          <w:bCs/>
        </w:rPr>
        <w:t xml:space="preserve"> </w:t>
      </w:r>
      <w:r w:rsidR="00122231" w:rsidRPr="00122231">
        <w:rPr>
          <w:rFonts w:ascii="Courier New" w:hAnsi="Courier New" w:cs="Courier New"/>
          <w:b/>
          <w:bCs/>
        </w:rPr>
        <w:t>D:\KAUST\projects\tests\misc\saudi_electric\Aug_2023\KAU1-6F-JulAuginv2023.pdf D:\KAUST\projects\tests\misc\saudi_electric\Aug_2023\output</w:t>
      </w:r>
    </w:p>
    <w:p w14:paraId="649F9BE1" w14:textId="77777777" w:rsidR="002D7A98" w:rsidRDefault="002D7A98" w:rsidP="002D7A98">
      <w:pPr>
        <w:ind w:left="576"/>
      </w:pPr>
    </w:p>
    <w:p w14:paraId="5A2C0597" w14:textId="3B18BB5D" w:rsidR="005A48AC" w:rsidRDefault="00646966" w:rsidP="005A48AC">
      <w:pPr>
        <w:jc w:val="both"/>
      </w:pPr>
      <w:r>
        <w:t>The following</w:t>
      </w:r>
      <w:r w:rsidR="005A48AC">
        <w:t xml:space="preserve"> are the parameters:</w:t>
      </w:r>
    </w:p>
    <w:p w14:paraId="65DF5F8C" w14:textId="77777777" w:rsidR="005A48AC" w:rsidRDefault="005A48AC" w:rsidP="00AF2652">
      <w:pPr>
        <w:pStyle w:val="ListParagraph"/>
        <w:numPr>
          <w:ilvl w:val="0"/>
          <w:numId w:val="12"/>
        </w:numPr>
        <w:jc w:val="both"/>
      </w:pPr>
      <w:r>
        <w:lastRenderedPageBreak/>
        <w:t>Invoice Month</w:t>
      </w:r>
    </w:p>
    <w:p w14:paraId="45617B11" w14:textId="77777777" w:rsidR="005A48AC" w:rsidRDefault="005A48AC" w:rsidP="00AF2652">
      <w:pPr>
        <w:pStyle w:val="ListParagraph"/>
        <w:numPr>
          <w:ilvl w:val="0"/>
          <w:numId w:val="12"/>
        </w:numPr>
        <w:jc w:val="both"/>
      </w:pPr>
      <w:r>
        <w:t>Invoice Year</w:t>
      </w:r>
    </w:p>
    <w:p w14:paraId="47BB02A8" w14:textId="77777777" w:rsidR="005A48AC" w:rsidRDefault="005A48AC" w:rsidP="00AF2652">
      <w:pPr>
        <w:pStyle w:val="ListParagraph"/>
        <w:numPr>
          <w:ilvl w:val="0"/>
          <w:numId w:val="12"/>
        </w:numPr>
        <w:jc w:val="both"/>
      </w:pPr>
      <w:r>
        <w:t>Invoice file (with .pdf)</w:t>
      </w:r>
    </w:p>
    <w:p w14:paraId="6D58A20B" w14:textId="2E90D232" w:rsidR="00936B14" w:rsidRDefault="00936B14" w:rsidP="00AF2652">
      <w:pPr>
        <w:pStyle w:val="ListParagraph"/>
        <w:numPr>
          <w:ilvl w:val="0"/>
          <w:numId w:val="12"/>
        </w:numPr>
        <w:jc w:val="both"/>
      </w:pPr>
      <w:r>
        <w:t>Output Path</w:t>
      </w:r>
    </w:p>
    <w:p w14:paraId="6C61CBCF" w14:textId="77777777" w:rsidR="005A48AC" w:rsidRDefault="005A48AC" w:rsidP="005A48AC">
      <w:pPr>
        <w:jc w:val="both"/>
      </w:pPr>
    </w:p>
    <w:p w14:paraId="5F6E5FAA" w14:textId="77777777" w:rsidR="00936B14" w:rsidRDefault="005A48AC" w:rsidP="00E03ECC">
      <w:pPr>
        <w:jc w:val="both"/>
        <w:rPr>
          <w:rFonts w:ascii="Courier New" w:hAnsi="Courier New" w:cs="Courier New"/>
        </w:rPr>
      </w:pPr>
      <w:r>
        <w:t xml:space="preserve">Assume that name of the input file is </w:t>
      </w:r>
      <w:r w:rsidR="00111A1C" w:rsidRPr="00122231">
        <w:rPr>
          <w:rFonts w:ascii="Courier New" w:hAnsi="Courier New" w:cs="Courier New"/>
          <w:b/>
          <w:bCs/>
        </w:rPr>
        <w:t>KAU1-6F-JulAuginv2023.pdf</w:t>
      </w:r>
      <w:r w:rsidR="00936B14">
        <w:rPr>
          <w:rFonts w:ascii="Courier New" w:hAnsi="Courier New" w:cs="Courier New"/>
          <w:b/>
          <w:bCs/>
        </w:rPr>
        <w:t>.</w:t>
      </w:r>
      <w:r w:rsidR="00111A1C" w:rsidRPr="005A48AC">
        <w:rPr>
          <w:rFonts w:ascii="Courier New" w:hAnsi="Courier New" w:cs="Courier New"/>
          <w:b/>
          <w:bCs/>
        </w:rPr>
        <w:t xml:space="preserve"> </w:t>
      </w:r>
      <w:r>
        <w:t xml:space="preserve"> </w:t>
      </w:r>
      <w:r w:rsidR="00115D76">
        <w:t xml:space="preserve">The parser generates </w:t>
      </w:r>
      <w:r w:rsidR="00115D76" w:rsidRPr="00122231">
        <w:rPr>
          <w:rFonts w:ascii="Courier New" w:hAnsi="Courier New" w:cs="Courier New"/>
          <w:b/>
          <w:bCs/>
        </w:rPr>
        <w:t>KAU1-6F-JulAuginv2023</w:t>
      </w:r>
      <w:r w:rsidR="00115D76">
        <w:rPr>
          <w:rFonts w:ascii="Courier New" w:hAnsi="Courier New" w:cs="Courier New"/>
          <w:b/>
          <w:bCs/>
        </w:rPr>
        <w:t>_invocies</w:t>
      </w:r>
      <w:r w:rsidR="00115D76" w:rsidRPr="00122231">
        <w:rPr>
          <w:rFonts w:ascii="Courier New" w:hAnsi="Courier New" w:cs="Courier New"/>
          <w:b/>
          <w:bCs/>
        </w:rPr>
        <w:t>.</w:t>
      </w:r>
      <w:r w:rsidR="00115D76">
        <w:rPr>
          <w:rFonts w:ascii="Courier New" w:hAnsi="Courier New" w:cs="Courier New"/>
          <w:b/>
          <w:bCs/>
        </w:rPr>
        <w:t>csv</w:t>
      </w:r>
      <w:r w:rsidR="00936B14">
        <w:rPr>
          <w:rFonts w:ascii="Courier New" w:hAnsi="Courier New" w:cs="Courier New"/>
          <w:b/>
          <w:bCs/>
        </w:rPr>
        <w:t xml:space="preserve"> </w:t>
      </w:r>
      <w:r w:rsidR="00115D76" w:rsidRPr="00936B14">
        <w:t>and</w:t>
      </w:r>
      <w:r w:rsidR="00115D76">
        <w:rPr>
          <w:rFonts w:ascii="Courier New" w:hAnsi="Courier New" w:cs="Courier New"/>
        </w:rPr>
        <w:t xml:space="preserve"> </w:t>
      </w:r>
    </w:p>
    <w:p w14:paraId="73EB34B7" w14:textId="77777777" w:rsidR="00936B14" w:rsidRDefault="00115D76" w:rsidP="00E03ECC">
      <w:pPr>
        <w:jc w:val="both"/>
        <w:rPr>
          <w:rFonts w:ascii="Courier New" w:hAnsi="Courier New" w:cs="Courier New"/>
        </w:rPr>
      </w:pPr>
      <w:r w:rsidRPr="00122231">
        <w:rPr>
          <w:rFonts w:ascii="Courier New" w:hAnsi="Courier New" w:cs="Courier New"/>
          <w:b/>
          <w:bCs/>
        </w:rPr>
        <w:t>KAU1-6F-JulAuginv2023</w:t>
      </w:r>
      <w:r>
        <w:rPr>
          <w:rFonts w:ascii="Courier New" w:hAnsi="Courier New" w:cs="Courier New"/>
          <w:b/>
          <w:bCs/>
        </w:rPr>
        <w:t>_summary</w:t>
      </w:r>
      <w:r w:rsidRPr="00122231">
        <w:rPr>
          <w:rFonts w:ascii="Courier New" w:hAnsi="Courier New" w:cs="Courier New"/>
          <w:b/>
          <w:bCs/>
        </w:rPr>
        <w:t>.</w:t>
      </w:r>
      <w:r>
        <w:rPr>
          <w:rFonts w:ascii="Courier New" w:hAnsi="Courier New" w:cs="Courier New"/>
          <w:b/>
          <w:bCs/>
        </w:rPr>
        <w:t>csv</w:t>
      </w:r>
      <w:r w:rsidR="00D65B10">
        <w:rPr>
          <w:rFonts w:ascii="Courier New" w:hAnsi="Courier New" w:cs="Courier New"/>
          <w:b/>
          <w:bCs/>
        </w:rPr>
        <w:t xml:space="preserve"> </w:t>
      </w:r>
      <w:r w:rsidR="00D65B10" w:rsidRPr="00936B14">
        <w:t>in the</w:t>
      </w:r>
      <w:r w:rsidR="00D65B10">
        <w:rPr>
          <w:rFonts w:ascii="Courier New" w:hAnsi="Courier New" w:cs="Courier New"/>
        </w:rPr>
        <w:t xml:space="preserve"> </w:t>
      </w:r>
    </w:p>
    <w:p w14:paraId="2BDA3181" w14:textId="2858DB8B" w:rsidR="00581E7F" w:rsidRDefault="00D65B10" w:rsidP="00E03ECC">
      <w:pPr>
        <w:jc w:val="both"/>
      </w:pPr>
      <w:r w:rsidRPr="00122231">
        <w:rPr>
          <w:rFonts w:ascii="Courier New" w:hAnsi="Courier New" w:cs="Courier New"/>
          <w:b/>
          <w:bCs/>
        </w:rPr>
        <w:t>D:\KAUST\projects\tests\misc\saudi_electric\Aug_2023\output</w:t>
      </w:r>
      <w:r>
        <w:rPr>
          <w:rFonts w:ascii="Courier New" w:hAnsi="Courier New" w:cs="Courier New"/>
          <w:b/>
          <w:bCs/>
        </w:rPr>
        <w:t xml:space="preserve"> </w:t>
      </w:r>
      <w:r w:rsidRPr="00936B14">
        <w:t>folder</w:t>
      </w:r>
      <w:r>
        <w:rPr>
          <w:rFonts w:ascii="Courier New" w:hAnsi="Courier New" w:cs="Courier New"/>
        </w:rPr>
        <w:t xml:space="preserve">.  </w:t>
      </w:r>
      <w:r w:rsidR="00115D76" w:rsidRPr="005A48AC">
        <w:rPr>
          <w:rFonts w:ascii="Courier New" w:hAnsi="Courier New" w:cs="Courier New"/>
          <w:b/>
          <w:bCs/>
        </w:rPr>
        <w:t xml:space="preserve"> </w:t>
      </w:r>
      <w:r w:rsidR="00115D76">
        <w:t xml:space="preserve"> </w:t>
      </w:r>
      <w:r w:rsidR="00115D76" w:rsidRPr="005A48AC">
        <w:rPr>
          <w:rFonts w:ascii="Courier New" w:hAnsi="Courier New" w:cs="Courier New"/>
          <w:b/>
          <w:bCs/>
        </w:rPr>
        <w:t xml:space="preserve"> </w:t>
      </w:r>
      <w:r w:rsidR="00115D76">
        <w:t xml:space="preserve"> </w:t>
      </w:r>
    </w:p>
    <w:p w14:paraId="4B10F4C7" w14:textId="77777777" w:rsidR="002D7A98" w:rsidRDefault="002D7A98" w:rsidP="002D7A98">
      <w:pPr>
        <w:pStyle w:val="Heading2"/>
      </w:pPr>
      <w:bookmarkStart w:id="22" w:name="_Toc146526452"/>
      <w:r>
        <w:t>Option 2</w:t>
      </w:r>
      <w:bookmarkEnd w:id="22"/>
    </w:p>
    <w:p w14:paraId="648B46D7" w14:textId="77777777" w:rsidR="0065395B" w:rsidRDefault="0065395B" w:rsidP="0065395B">
      <w:r>
        <w:t>Following is the command line instruction:</w:t>
      </w:r>
    </w:p>
    <w:p w14:paraId="4E298A0F" w14:textId="77777777" w:rsidR="0065395B" w:rsidRDefault="0065395B" w:rsidP="0065395B"/>
    <w:p w14:paraId="2AA24721" w14:textId="5161AEE0" w:rsidR="0065395B" w:rsidRPr="0065395B" w:rsidRDefault="0065395B" w:rsidP="0065395B">
      <w:pPr>
        <w:rPr>
          <w:rFonts w:ascii="Courier New" w:hAnsi="Courier New" w:cs="Courier New"/>
          <w:b/>
          <w:bCs/>
        </w:rPr>
      </w:pPr>
      <w:r w:rsidRPr="0065395B">
        <w:rPr>
          <w:rFonts w:ascii="Courier New" w:hAnsi="Courier New" w:cs="Courier New"/>
          <w:b/>
          <w:bCs/>
        </w:rPr>
        <w:t>arabictranslate.exe 7 202</w:t>
      </w:r>
      <w:r w:rsidR="00BA1C0F">
        <w:rPr>
          <w:rFonts w:ascii="Courier New" w:hAnsi="Courier New" w:cs="Courier New"/>
          <w:b/>
          <w:bCs/>
        </w:rPr>
        <w:t>3</w:t>
      </w:r>
      <w:r w:rsidRPr="0065395B">
        <w:rPr>
          <w:rFonts w:ascii="Courier New" w:hAnsi="Courier New" w:cs="Courier New"/>
          <w:b/>
          <w:bCs/>
        </w:rPr>
        <w:t xml:space="preserve"> </w:t>
      </w:r>
      <w:r w:rsidR="00122231" w:rsidRPr="00122231">
        <w:rPr>
          <w:rFonts w:ascii="Courier New" w:hAnsi="Courier New" w:cs="Courier New"/>
          <w:b/>
          <w:bCs/>
        </w:rPr>
        <w:t>D:\KAUST\projects\tests\misc\saudi_electric\Aug_2023\KAU1-6F-JulAuginv2023.pdf</w:t>
      </w:r>
    </w:p>
    <w:p w14:paraId="2E8F831F" w14:textId="77777777" w:rsidR="0065395B" w:rsidRPr="0065395B" w:rsidRDefault="0065395B" w:rsidP="0065395B"/>
    <w:p w14:paraId="52A616B3" w14:textId="137FECF3" w:rsidR="00150761" w:rsidRDefault="00646966" w:rsidP="00150761">
      <w:pPr>
        <w:jc w:val="both"/>
      </w:pPr>
      <w:r>
        <w:t>The f</w:t>
      </w:r>
      <w:r w:rsidR="00150761">
        <w:t>ollowing are the parameters:</w:t>
      </w:r>
    </w:p>
    <w:p w14:paraId="48C1B415" w14:textId="77777777" w:rsidR="00150761" w:rsidRDefault="00150761" w:rsidP="00AF2652">
      <w:pPr>
        <w:pStyle w:val="ListParagraph"/>
        <w:numPr>
          <w:ilvl w:val="0"/>
          <w:numId w:val="13"/>
        </w:numPr>
        <w:jc w:val="both"/>
      </w:pPr>
      <w:r>
        <w:t>Invoice Month</w:t>
      </w:r>
    </w:p>
    <w:p w14:paraId="4A26686A" w14:textId="77777777" w:rsidR="00150761" w:rsidRDefault="00150761" w:rsidP="00AF2652">
      <w:pPr>
        <w:pStyle w:val="ListParagraph"/>
        <w:numPr>
          <w:ilvl w:val="0"/>
          <w:numId w:val="13"/>
        </w:numPr>
        <w:jc w:val="both"/>
      </w:pPr>
      <w:r>
        <w:t>Invoice Year</w:t>
      </w:r>
    </w:p>
    <w:p w14:paraId="3E807BBB" w14:textId="77777777" w:rsidR="00150761" w:rsidRDefault="00150761" w:rsidP="00AF2652">
      <w:pPr>
        <w:pStyle w:val="ListParagraph"/>
        <w:numPr>
          <w:ilvl w:val="0"/>
          <w:numId w:val="13"/>
        </w:numPr>
        <w:jc w:val="both"/>
      </w:pPr>
      <w:r>
        <w:t>Invoice file (with .pdf)</w:t>
      </w:r>
    </w:p>
    <w:p w14:paraId="62178AE0" w14:textId="77777777" w:rsidR="00150761" w:rsidRDefault="00150761" w:rsidP="00150761">
      <w:pPr>
        <w:jc w:val="both"/>
      </w:pPr>
    </w:p>
    <w:p w14:paraId="72FA73E5" w14:textId="77777777" w:rsidR="00C0447B" w:rsidRDefault="00C0447B" w:rsidP="00C0447B">
      <w:pPr>
        <w:jc w:val="both"/>
      </w:pPr>
      <w:r>
        <w:t xml:space="preserve">The application generates output file(s) automatically in the same folder where the input .pdf file exists.  </w:t>
      </w:r>
    </w:p>
    <w:p w14:paraId="3C285205" w14:textId="3A0B1105" w:rsidR="00150761" w:rsidRDefault="00150761" w:rsidP="00C90A1A">
      <w:pPr>
        <w:jc w:val="both"/>
      </w:pPr>
      <w:r>
        <w:t xml:space="preserve"> </w:t>
      </w:r>
    </w:p>
    <w:p w14:paraId="756BEB2F" w14:textId="77777777" w:rsidR="00952C09" w:rsidRDefault="00952C09" w:rsidP="00952C09">
      <w:pPr>
        <w:jc w:val="both"/>
        <w:rPr>
          <w:rFonts w:ascii="Courier New" w:hAnsi="Courier New" w:cs="Courier New"/>
        </w:rPr>
      </w:pPr>
      <w:r>
        <w:t xml:space="preserve">Assume that name of the input file is </w:t>
      </w:r>
      <w:r w:rsidRPr="00122231">
        <w:rPr>
          <w:rFonts w:ascii="Courier New" w:hAnsi="Courier New" w:cs="Courier New"/>
          <w:b/>
          <w:bCs/>
        </w:rPr>
        <w:t>KAU1-6F-JulAuginv2023.pdf</w:t>
      </w:r>
      <w:r>
        <w:rPr>
          <w:rFonts w:ascii="Courier New" w:hAnsi="Courier New" w:cs="Courier New"/>
          <w:b/>
          <w:bCs/>
        </w:rPr>
        <w:t>.</w:t>
      </w:r>
      <w:r w:rsidRPr="005A48AC">
        <w:rPr>
          <w:rFonts w:ascii="Courier New" w:hAnsi="Courier New" w:cs="Courier New"/>
          <w:b/>
          <w:bCs/>
        </w:rPr>
        <w:t xml:space="preserve"> </w:t>
      </w:r>
      <w:r>
        <w:t xml:space="preserve"> The parser generates </w:t>
      </w:r>
      <w:r w:rsidRPr="00122231">
        <w:rPr>
          <w:rFonts w:ascii="Courier New" w:hAnsi="Courier New" w:cs="Courier New"/>
          <w:b/>
          <w:bCs/>
        </w:rPr>
        <w:t>KAU1-6F-JulAuginv2023</w:t>
      </w:r>
      <w:r>
        <w:rPr>
          <w:rFonts w:ascii="Courier New" w:hAnsi="Courier New" w:cs="Courier New"/>
          <w:b/>
          <w:bCs/>
        </w:rPr>
        <w:t>_invocies</w:t>
      </w:r>
      <w:r w:rsidRPr="00122231">
        <w:rPr>
          <w:rFonts w:ascii="Courier New" w:hAnsi="Courier New" w:cs="Courier New"/>
          <w:b/>
          <w:bCs/>
        </w:rPr>
        <w:t>.</w:t>
      </w:r>
      <w:r>
        <w:rPr>
          <w:rFonts w:ascii="Courier New" w:hAnsi="Courier New" w:cs="Courier New"/>
          <w:b/>
          <w:bCs/>
        </w:rPr>
        <w:t xml:space="preserve">csv </w:t>
      </w:r>
      <w:r w:rsidRPr="00936B14">
        <w:t>and</w:t>
      </w:r>
      <w:r>
        <w:rPr>
          <w:rFonts w:ascii="Courier New" w:hAnsi="Courier New" w:cs="Courier New"/>
        </w:rPr>
        <w:t xml:space="preserve"> </w:t>
      </w:r>
    </w:p>
    <w:p w14:paraId="482A5239" w14:textId="77777777" w:rsidR="00952C09" w:rsidRDefault="00952C09" w:rsidP="00952C09">
      <w:pPr>
        <w:jc w:val="both"/>
        <w:rPr>
          <w:rFonts w:ascii="Courier New" w:hAnsi="Courier New" w:cs="Courier New"/>
        </w:rPr>
      </w:pPr>
      <w:r w:rsidRPr="00122231">
        <w:rPr>
          <w:rFonts w:ascii="Courier New" w:hAnsi="Courier New" w:cs="Courier New"/>
          <w:b/>
          <w:bCs/>
        </w:rPr>
        <w:t>KAU1-6F-JulAuginv2023</w:t>
      </w:r>
      <w:r>
        <w:rPr>
          <w:rFonts w:ascii="Courier New" w:hAnsi="Courier New" w:cs="Courier New"/>
          <w:b/>
          <w:bCs/>
        </w:rPr>
        <w:t>_summary</w:t>
      </w:r>
      <w:r w:rsidRPr="00122231">
        <w:rPr>
          <w:rFonts w:ascii="Courier New" w:hAnsi="Courier New" w:cs="Courier New"/>
          <w:b/>
          <w:bCs/>
        </w:rPr>
        <w:t>.</w:t>
      </w:r>
      <w:r>
        <w:rPr>
          <w:rFonts w:ascii="Courier New" w:hAnsi="Courier New" w:cs="Courier New"/>
          <w:b/>
          <w:bCs/>
        </w:rPr>
        <w:t xml:space="preserve">csv </w:t>
      </w:r>
      <w:r w:rsidRPr="00936B14">
        <w:t>in the</w:t>
      </w:r>
      <w:r>
        <w:rPr>
          <w:rFonts w:ascii="Courier New" w:hAnsi="Courier New" w:cs="Courier New"/>
        </w:rPr>
        <w:t xml:space="preserve"> </w:t>
      </w:r>
    </w:p>
    <w:p w14:paraId="1AA14122" w14:textId="2BC645CF" w:rsidR="00952C09" w:rsidRDefault="00F20C41" w:rsidP="00952C09">
      <w:pPr>
        <w:jc w:val="both"/>
      </w:pPr>
      <w:r w:rsidRPr="00122231">
        <w:rPr>
          <w:rFonts w:ascii="Courier New" w:hAnsi="Courier New" w:cs="Courier New"/>
          <w:b/>
          <w:bCs/>
        </w:rPr>
        <w:t>D:\KAUST\projects\tests\misc\saudi_electric\Aug_2023</w:t>
      </w:r>
      <w:r w:rsidR="00952C09">
        <w:rPr>
          <w:rFonts w:ascii="Courier New" w:hAnsi="Courier New" w:cs="Courier New"/>
          <w:b/>
          <w:bCs/>
        </w:rPr>
        <w:t xml:space="preserve"> </w:t>
      </w:r>
      <w:r w:rsidR="00952C09" w:rsidRPr="00936B14">
        <w:t>folder</w:t>
      </w:r>
      <w:r w:rsidR="00952C09">
        <w:rPr>
          <w:rFonts w:ascii="Courier New" w:hAnsi="Courier New" w:cs="Courier New"/>
        </w:rPr>
        <w:t xml:space="preserve">.  </w:t>
      </w:r>
      <w:r w:rsidR="00952C09" w:rsidRPr="005A48AC">
        <w:rPr>
          <w:rFonts w:ascii="Courier New" w:hAnsi="Courier New" w:cs="Courier New"/>
          <w:b/>
          <w:bCs/>
        </w:rPr>
        <w:t xml:space="preserve"> </w:t>
      </w:r>
      <w:r w:rsidR="00952C09">
        <w:t xml:space="preserve"> </w:t>
      </w:r>
      <w:r w:rsidR="00952C09" w:rsidRPr="005A48AC">
        <w:rPr>
          <w:rFonts w:ascii="Courier New" w:hAnsi="Courier New" w:cs="Courier New"/>
          <w:b/>
          <w:bCs/>
        </w:rPr>
        <w:t xml:space="preserve"> </w:t>
      </w:r>
      <w:r w:rsidR="00952C09">
        <w:t xml:space="preserve"> </w:t>
      </w:r>
    </w:p>
    <w:p w14:paraId="2315C929" w14:textId="77777777" w:rsidR="00934406" w:rsidRDefault="00934406" w:rsidP="00EF63A9">
      <w:pPr>
        <w:jc w:val="both"/>
      </w:pPr>
    </w:p>
    <w:p w14:paraId="73054789" w14:textId="77777777" w:rsidR="00990670" w:rsidRDefault="00990670" w:rsidP="00990670">
      <w:pPr>
        <w:pStyle w:val="Heading1"/>
      </w:pPr>
      <w:bookmarkStart w:id="23" w:name="_Toc146526453"/>
      <w:r>
        <w:t>Summary</w:t>
      </w:r>
      <w:bookmarkEnd w:id="23"/>
    </w:p>
    <w:p w14:paraId="3B4E03A0" w14:textId="77777777" w:rsidR="005D3931" w:rsidRDefault="005D3931" w:rsidP="00F14A8E">
      <w:pPr>
        <w:jc w:val="both"/>
      </w:pPr>
    </w:p>
    <w:p w14:paraId="2A8E5E19" w14:textId="77777777" w:rsidR="003B105A" w:rsidRDefault="003B105A" w:rsidP="00F14A8E">
      <w:pPr>
        <w:jc w:val="both"/>
      </w:pPr>
    </w:p>
    <w:p w14:paraId="2F90EDB7" w14:textId="77777777" w:rsidR="003B105A" w:rsidRDefault="003B105A" w:rsidP="00F14A8E">
      <w:pPr>
        <w:jc w:val="both"/>
      </w:pPr>
    </w:p>
    <w:p w14:paraId="1C0BA55B" w14:textId="77777777" w:rsidR="003B105A" w:rsidRDefault="003B105A" w:rsidP="00F14A8E">
      <w:pPr>
        <w:jc w:val="both"/>
      </w:pPr>
    </w:p>
    <w:p w14:paraId="58FF9F9E" w14:textId="77777777" w:rsidR="003B105A" w:rsidRDefault="003B105A" w:rsidP="00F14A8E">
      <w:pPr>
        <w:jc w:val="both"/>
      </w:pPr>
    </w:p>
    <w:p w14:paraId="51415A09" w14:textId="77777777" w:rsidR="003B105A" w:rsidRDefault="003B105A" w:rsidP="00F14A8E">
      <w:pPr>
        <w:jc w:val="both"/>
      </w:pPr>
    </w:p>
    <w:p w14:paraId="5C10E62E" w14:textId="77777777" w:rsidR="003B105A" w:rsidRDefault="003B105A" w:rsidP="00F14A8E">
      <w:pPr>
        <w:jc w:val="both"/>
      </w:pPr>
    </w:p>
    <w:p w14:paraId="270E5A3F" w14:textId="77777777" w:rsidR="003B105A" w:rsidRDefault="003B105A" w:rsidP="00F14A8E">
      <w:pPr>
        <w:jc w:val="both"/>
      </w:pPr>
    </w:p>
    <w:p w14:paraId="57CAAA39" w14:textId="2B8930CC" w:rsidR="00DD0DAD" w:rsidRDefault="00DD0DAD" w:rsidP="00DD0DAD">
      <w:pPr>
        <w:pStyle w:val="Heading1"/>
      </w:pPr>
      <w:bookmarkStart w:id="24" w:name="_Toc146526454"/>
      <w:r>
        <w:lastRenderedPageBreak/>
        <w:t>Bigger Invoice Field Names</w:t>
      </w:r>
      <w:bookmarkEnd w:id="24"/>
    </w:p>
    <w:p w14:paraId="217E46F1" w14:textId="5A29F8D6" w:rsidR="00E30FB7" w:rsidRPr="00E30FB7" w:rsidRDefault="00E30FB7" w:rsidP="00E30FB7">
      <w:r>
        <w:t xml:space="preserve">Following is the bigger invoice snippet from the </w:t>
      </w:r>
      <w:r w:rsidRPr="00E30FB7">
        <w:rPr>
          <w:rFonts w:ascii="Courier New" w:hAnsi="Courier New" w:cs="Courier New"/>
        </w:rPr>
        <w:t>KAU2_18F_Jun_Jul_inv_2023.pdf</w:t>
      </w:r>
      <w:r>
        <w:t xml:space="preserve"> file.</w:t>
      </w:r>
    </w:p>
    <w:p w14:paraId="36864325" w14:textId="26E64681" w:rsidR="00DD0DAD" w:rsidRDefault="001F227B" w:rsidP="00F14A8E">
      <w:pPr>
        <w:jc w:val="both"/>
      </w:pPr>
      <w:r>
        <w:rPr>
          <w:noProof/>
        </w:rPr>
        <mc:AlternateContent>
          <mc:Choice Requires="wps">
            <w:drawing>
              <wp:anchor distT="0" distB="0" distL="114300" distR="114300" simplePos="0" relativeHeight="251693056" behindDoc="0" locked="0" layoutInCell="1" allowOverlap="1" wp14:anchorId="6B2B9582" wp14:editId="504EADCD">
                <wp:simplePos x="0" y="0"/>
                <wp:positionH relativeFrom="column">
                  <wp:posOffset>693094</wp:posOffset>
                </wp:positionH>
                <wp:positionV relativeFrom="paragraph">
                  <wp:posOffset>2871779</wp:posOffset>
                </wp:positionV>
                <wp:extent cx="356492" cy="205757"/>
                <wp:effectExtent l="0" t="0" r="0" b="3810"/>
                <wp:wrapNone/>
                <wp:docPr id="4648297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2B9582" id="Rectangle: Rounded Corners 4" o:spid="_x0000_s1026" style="position:absolute;left:0;text-align:left;margin-left:54.55pt;margin-top:226.1pt;width:28.05pt;height:1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" filled="f" stroked="f" strokeweight="1pt">
                <v:stroke joinstyle="miter"/>
                <v:textbox>
                  <w:txbxContent>
                    <w:p w14:paraId="48CCC359" w14:textId="482357B0" w:rsidR="001F227B" w:rsidRPr="005A49FF" w:rsidRDefault="001F227B" w:rsidP="001F227B">
                      <w:pPr>
                        <w:jc w:val="center"/>
                        <w:rPr>
                          <w:color w:val="FFFFFF" w:themeColor="background1"/>
                          <w:sz w:val="16"/>
                          <w:szCs w:val="16"/>
                        </w:rPr>
                      </w:pPr>
                      <w:r>
                        <w:rPr>
                          <w:color w:val="FFFFFF" w:themeColor="background1"/>
                          <w:sz w:val="16"/>
                          <w:szCs w:val="16"/>
                          <w:highlight w:val="red"/>
                        </w:rPr>
                        <w:t>AP</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41856" behindDoc="0" locked="0" layoutInCell="1" allowOverlap="1" wp14:anchorId="62895795" wp14:editId="233BEDBC">
                <wp:simplePos x="0" y="0"/>
                <wp:positionH relativeFrom="column">
                  <wp:posOffset>3989567</wp:posOffset>
                </wp:positionH>
                <wp:positionV relativeFrom="paragraph">
                  <wp:posOffset>2197289</wp:posOffset>
                </wp:positionV>
                <wp:extent cx="370445" cy="213995"/>
                <wp:effectExtent l="0" t="0" r="0" b="0"/>
                <wp:wrapNone/>
                <wp:docPr id="1212086422" name="Rectangle: Rounded Corners 4"/>
                <wp:cNvGraphicFramePr/>
                <a:graphic xmlns:a="http://schemas.openxmlformats.org/drawingml/2006/main">
                  <a:graphicData uri="http://schemas.microsoft.com/office/word/2010/wordprocessingShape">
                    <wps:wsp>
                      <wps:cNvSpPr/>
                      <wps:spPr>
                        <a:xfrm>
                          <a:off x="0" y="0"/>
                          <a:ext cx="37044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895795" id="_x0000_s1027" style="position:absolute;left:0;text-align:left;margin-left:314.15pt;margin-top:173pt;width:29.15pt;height:16.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" filled="f" stroked="f" strokeweight="1pt">
                <v:stroke joinstyle="miter"/>
                <v:textbox>
                  <w:txbxContent>
                    <w:p w14:paraId="6156CB4B" w14:textId="3EE09585" w:rsidR="0000479C" w:rsidRPr="005A49FF" w:rsidRDefault="0000479C" w:rsidP="0000479C">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M</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27520" behindDoc="0" locked="0" layoutInCell="1" allowOverlap="1" wp14:anchorId="3DC7D984" wp14:editId="18D4F672">
                <wp:simplePos x="0" y="0"/>
                <wp:positionH relativeFrom="column">
                  <wp:posOffset>3371524</wp:posOffset>
                </wp:positionH>
                <wp:positionV relativeFrom="paragraph">
                  <wp:posOffset>2192020</wp:posOffset>
                </wp:positionV>
                <wp:extent cx="387178" cy="213995"/>
                <wp:effectExtent l="0" t="0" r="0" b="0"/>
                <wp:wrapNone/>
                <wp:docPr id="1053915849" name="Rectangle: Rounded Corners 4"/>
                <wp:cNvGraphicFramePr/>
                <a:graphic xmlns:a="http://schemas.openxmlformats.org/drawingml/2006/main">
                  <a:graphicData uri="http://schemas.microsoft.com/office/word/2010/wordprocessingShape">
                    <wps:wsp>
                      <wps:cNvSpPr/>
                      <wps:spPr>
                        <a:xfrm>
                          <a:off x="0" y="0"/>
                          <a:ext cx="38717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7D984" id="_x0000_s1028" style="position:absolute;left:0;text-align:left;margin-left:265.45pt;margin-top:172.6pt;width:30.5pt;height:16.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" filled="f" stroked="f" strokeweight="1pt">
                <v:stroke joinstyle="miter"/>
                <v:textbox>
                  <w:txbxContent>
                    <w:p w14:paraId="707FC95C" w14:textId="623F9749" w:rsidR="00525678" w:rsidRPr="005A49FF" w:rsidRDefault="00525678" w:rsidP="0052567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L</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71BF8133" wp14:editId="587682EB">
                <wp:simplePos x="0" y="0"/>
                <wp:positionH relativeFrom="column">
                  <wp:posOffset>698397</wp:posOffset>
                </wp:positionH>
                <wp:positionV relativeFrom="paragraph">
                  <wp:posOffset>2193393</wp:posOffset>
                </wp:positionV>
                <wp:extent cx="351155" cy="213995"/>
                <wp:effectExtent l="0" t="0" r="0" b="0"/>
                <wp:wrapNone/>
                <wp:docPr id="1589287878"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F8133" id="_x0000_s1029" style="position:absolute;left:0;text-align:left;margin-left:55pt;margin-top:172.7pt;width:27.65pt;height:16.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XWjgIAAHQ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" filled="f" stroked="f" strokeweight="1pt">
                <v:stroke joinstyle="miter"/>
                <v:textbox>
                  <w:txbxContent>
                    <w:p w14:paraId="4E29E6E2" w14:textId="77777777" w:rsidR="001F227B" w:rsidRPr="005A49FF" w:rsidRDefault="001F227B" w:rsidP="001F227B">
                      <w:pPr>
                        <w:jc w:val="center"/>
                        <w:rPr>
                          <w:color w:val="FFFFFF" w:themeColor="background1"/>
                          <w:sz w:val="16"/>
                          <w:szCs w:val="16"/>
                        </w:rPr>
                      </w:pPr>
                      <w:r>
                        <w:rPr>
                          <w:color w:val="FFFFFF" w:themeColor="background1"/>
                          <w:sz w:val="16"/>
                          <w:szCs w:val="16"/>
                          <w:highlight w:val="red"/>
                        </w:rPr>
                        <w:t>AIH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7696" behindDoc="0" locked="0" layoutInCell="1" allowOverlap="1" wp14:anchorId="63CD96C1" wp14:editId="1E03392B">
                <wp:simplePos x="0" y="0"/>
                <wp:positionH relativeFrom="column">
                  <wp:posOffset>5069857</wp:posOffset>
                </wp:positionH>
                <wp:positionV relativeFrom="paragraph">
                  <wp:posOffset>2871831</wp:posOffset>
                </wp:positionV>
                <wp:extent cx="384432" cy="205757"/>
                <wp:effectExtent l="0" t="0" r="0" b="0"/>
                <wp:wrapNone/>
                <wp:docPr id="612429161"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CD96C1" id="_x0000_s1030" style="position:absolute;left:0;text-align:left;margin-left:399.2pt;margin-top:226.15pt;width:30.25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" filled="f" stroked="f" strokeweight="1pt">
                <v:stroke joinstyle="miter"/>
                <v:textbox>
                  <w:txbxContent>
                    <w:p w14:paraId="24DDD4CD" w14:textId="7C8B9B20"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U</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1E1774">
        <w:rPr>
          <w:noProof/>
        </w:rPr>
        <mc:AlternateContent>
          <mc:Choice Requires="wps">
            <w:drawing>
              <wp:anchor distT="0" distB="0" distL="114300" distR="114300" simplePos="0" relativeHeight="251670528" behindDoc="0" locked="0" layoutInCell="1" allowOverlap="1" wp14:anchorId="648C84F9" wp14:editId="1EB4ED60">
                <wp:simplePos x="0" y="0"/>
                <wp:positionH relativeFrom="column">
                  <wp:posOffset>5069016</wp:posOffset>
                </wp:positionH>
                <wp:positionV relativeFrom="paragraph">
                  <wp:posOffset>2192226</wp:posOffset>
                </wp:positionV>
                <wp:extent cx="391298" cy="213995"/>
                <wp:effectExtent l="0" t="0" r="0" b="0"/>
                <wp:wrapNone/>
                <wp:docPr id="86908699" name="Rectangle: Rounded Corners 4"/>
                <wp:cNvGraphicFramePr/>
                <a:graphic xmlns:a="http://schemas.openxmlformats.org/drawingml/2006/main">
                  <a:graphicData uri="http://schemas.microsoft.com/office/word/2010/wordprocessingShape">
                    <wps:wsp>
                      <wps:cNvSpPr/>
                      <wps:spPr>
                        <a:xfrm>
                          <a:off x="0" y="0"/>
                          <a:ext cx="391298"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C84F9" id="_x0000_s1031" style="position:absolute;left:0;text-align:left;margin-left:399.15pt;margin-top:172.6pt;width:30.8pt;height:1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" filled="f" stroked="f" strokeweight="1pt">
                <v:stroke joinstyle="miter"/>
                <v:textbox>
                  <w:txbxContent>
                    <w:p w14:paraId="5F36FF4F" w14:textId="47FF7086" w:rsidR="001E1774" w:rsidRPr="005A49FF" w:rsidRDefault="001E1774" w:rsidP="001E1774">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N</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6B3E">
        <w:rPr>
          <w:noProof/>
        </w:rPr>
        <mc:AlternateContent>
          <mc:Choice Requires="wps">
            <w:drawing>
              <wp:anchor distT="0" distB="0" distL="114300" distR="114300" simplePos="0" relativeHeight="251655168" behindDoc="0" locked="0" layoutInCell="1" allowOverlap="1" wp14:anchorId="63B3B0D6" wp14:editId="1E13C29E">
                <wp:simplePos x="0" y="0"/>
                <wp:positionH relativeFrom="column">
                  <wp:posOffset>4012582</wp:posOffset>
                </wp:positionH>
                <wp:positionV relativeFrom="paragraph">
                  <wp:posOffset>2885079</wp:posOffset>
                </wp:positionV>
                <wp:extent cx="384432" cy="205757"/>
                <wp:effectExtent l="0" t="0" r="0" b="0"/>
                <wp:wrapNone/>
                <wp:docPr id="1049153036"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3B0D6" id="_x0000_s1032" style="position:absolute;left:0;text-align:left;margin-left:315.95pt;margin-top:227.15pt;width:30.25pt;height:1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" filled="f" stroked="f" strokeweight="1pt">
                <v:stroke joinstyle="miter"/>
                <v:textbox>
                  <w:txbxContent>
                    <w:p w14:paraId="38CF3587" w14:textId="3426620B" w:rsidR="00AB6B3E" w:rsidRPr="005A49FF" w:rsidRDefault="00AB6B3E" w:rsidP="00AB6B3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T</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14692">
        <w:rPr>
          <w:noProof/>
        </w:rPr>
        <mc:AlternateContent>
          <mc:Choice Requires="wps">
            <w:drawing>
              <wp:anchor distT="0" distB="0" distL="114300" distR="114300" simplePos="0" relativeHeight="251634688" behindDoc="0" locked="0" layoutInCell="1" allowOverlap="1" wp14:anchorId="1FA30E38" wp14:editId="3CFF2504">
                <wp:simplePos x="0" y="0"/>
                <wp:positionH relativeFrom="column">
                  <wp:posOffset>47419</wp:posOffset>
                </wp:positionH>
                <wp:positionV relativeFrom="paragraph">
                  <wp:posOffset>2859405</wp:posOffset>
                </wp:positionV>
                <wp:extent cx="392671" cy="213995"/>
                <wp:effectExtent l="0" t="0" r="0" b="0"/>
                <wp:wrapNone/>
                <wp:docPr id="634113774" name="Rectangle: Rounded Corners 4"/>
                <wp:cNvGraphicFramePr/>
                <a:graphic xmlns:a="http://schemas.openxmlformats.org/drawingml/2006/main">
                  <a:graphicData uri="http://schemas.microsoft.com/office/word/2010/wordprocessingShape">
                    <wps:wsp>
                      <wps:cNvSpPr/>
                      <wps:spPr>
                        <a:xfrm>
                          <a:off x="0" y="0"/>
                          <a:ext cx="392671"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A30E38" id="_x0000_s1033" style="position:absolute;left:0;text-align:left;margin-left:3.75pt;margin-top:225.15pt;width:30.9pt;height:1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" filled="f" stroked="f" strokeweight="1pt">
                <v:stroke joinstyle="miter"/>
                <v:textbox>
                  <w:txbxContent>
                    <w:p w14:paraId="3E33BDBA" w14:textId="0500B922" w:rsidR="00DB412B" w:rsidRPr="005A49FF" w:rsidRDefault="00DB412B" w:rsidP="00DB412B">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O</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970F5">
        <w:rPr>
          <w:noProof/>
        </w:rPr>
        <mc:AlternateContent>
          <mc:Choice Requires="wps">
            <w:drawing>
              <wp:anchor distT="0" distB="0" distL="114300" distR="114300" simplePos="0" relativeHeight="251684864" behindDoc="0" locked="0" layoutInCell="1" allowOverlap="1" wp14:anchorId="7A5CB495" wp14:editId="44785C37">
                <wp:simplePos x="0" y="0"/>
                <wp:positionH relativeFrom="column">
                  <wp:posOffset>966847</wp:posOffset>
                </wp:positionH>
                <wp:positionV relativeFrom="paragraph">
                  <wp:posOffset>2192895</wp:posOffset>
                </wp:positionV>
                <wp:extent cx="351155" cy="213995"/>
                <wp:effectExtent l="0" t="0" r="0" b="0"/>
                <wp:wrapNone/>
                <wp:docPr id="374988934"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CB495" id="_x0000_s1034" style="position:absolute;left:0;text-align:left;margin-left:76.15pt;margin-top:172.65pt;width:27.65pt;height:1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" filled="f" stroked="f" strokeweight="1pt">
                <v:stroke joinstyle="miter"/>
                <v:textbox>
                  <w:txbxContent>
                    <w:p w14:paraId="38B0C906" w14:textId="5498D72A" w:rsidR="006970F5" w:rsidRPr="005A49FF" w:rsidRDefault="006970F5" w:rsidP="006970F5">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J</w:t>
                      </w:r>
                      <w:r>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43F75">
        <w:rPr>
          <w:noProof/>
        </w:rPr>
        <mc:AlternateContent>
          <mc:Choice Requires="wps">
            <w:drawing>
              <wp:anchor distT="0" distB="0" distL="114300" distR="114300" simplePos="0" relativeHeight="251680768" behindDoc="0" locked="0" layoutInCell="1" allowOverlap="1" wp14:anchorId="1A682D7E" wp14:editId="7CB4F06C">
                <wp:simplePos x="0" y="0"/>
                <wp:positionH relativeFrom="column">
                  <wp:posOffset>15051</wp:posOffset>
                </wp:positionH>
                <wp:positionV relativeFrom="paragraph">
                  <wp:posOffset>2193393</wp:posOffset>
                </wp:positionV>
                <wp:extent cx="351155" cy="213995"/>
                <wp:effectExtent l="0" t="0" r="0" b="0"/>
                <wp:wrapNone/>
                <wp:docPr id="991067236"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2D7E" id="_x0000_s1035" style="position:absolute;left:0;text-align:left;margin-left:1.2pt;margin-top:172.7pt;width:27.65pt;height:16.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" filled="f" stroked="f" strokeweight="1pt">
                <v:stroke joinstyle="miter"/>
                <v:textbox>
                  <w:txbxContent>
                    <w:p w14:paraId="1B268559" w14:textId="77777777" w:rsidR="00343F75" w:rsidRPr="005A49FF" w:rsidRDefault="00343F75" w:rsidP="00343F75">
                      <w:pPr>
                        <w:jc w:val="center"/>
                        <w:rPr>
                          <w:color w:val="FFFFFF" w:themeColor="background1"/>
                          <w:sz w:val="16"/>
                          <w:szCs w:val="16"/>
                        </w:rPr>
                      </w:pPr>
                      <w:r>
                        <w:rPr>
                          <w:color w:val="FFFFFF" w:themeColor="background1"/>
                          <w:sz w:val="16"/>
                          <w:szCs w:val="16"/>
                          <w:highlight w:val="red"/>
                        </w:rPr>
                        <w:t>AH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01EB6">
        <w:rPr>
          <w:noProof/>
        </w:rPr>
        <mc:AlternateContent>
          <mc:Choice Requires="wps">
            <w:drawing>
              <wp:anchor distT="0" distB="0" distL="114300" distR="114300" simplePos="0" relativeHeight="251644928" behindDoc="0" locked="0" layoutInCell="1" allowOverlap="1" wp14:anchorId="28731C99" wp14:editId="4D1C129F">
                <wp:simplePos x="0" y="0"/>
                <wp:positionH relativeFrom="column">
                  <wp:posOffset>960961</wp:posOffset>
                </wp:positionH>
                <wp:positionV relativeFrom="paragraph">
                  <wp:posOffset>2867660</wp:posOffset>
                </wp:positionV>
                <wp:extent cx="356492" cy="205757"/>
                <wp:effectExtent l="0" t="0" r="0" b="3810"/>
                <wp:wrapNone/>
                <wp:docPr id="1608262947" name="Rectangle: Rounded Corners 4"/>
                <wp:cNvGraphicFramePr/>
                <a:graphic xmlns:a="http://schemas.openxmlformats.org/drawingml/2006/main">
                  <a:graphicData uri="http://schemas.microsoft.com/office/word/2010/wordprocessingShape">
                    <wps:wsp>
                      <wps:cNvSpPr/>
                      <wps:spPr>
                        <a:xfrm>
                          <a:off x="0" y="0"/>
                          <a:ext cx="35649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731C99" id="_x0000_s1036" style="position:absolute;left:0;text-align:left;margin-left:75.65pt;margin-top:225.8pt;width:28.05pt;height:16.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" filled="f" stroked="f" strokeweight="1pt">
                <v:stroke joinstyle="miter"/>
                <v:textbox>
                  <w:txbxContent>
                    <w:p w14:paraId="5C0656C3" w14:textId="43B55379" w:rsidR="0088689E" w:rsidRPr="005A49FF" w:rsidRDefault="0088689E" w:rsidP="0088689E">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Q</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B738E">
        <w:rPr>
          <w:noProof/>
        </w:rPr>
        <mc:AlternateContent>
          <mc:Choice Requires="wps">
            <w:drawing>
              <wp:anchor distT="0" distB="0" distL="114300" distR="114300" simplePos="0" relativeHeight="251622400" behindDoc="0" locked="0" layoutInCell="1" allowOverlap="1" wp14:anchorId="753DE5E9" wp14:editId="3C515FCC">
                <wp:simplePos x="0" y="0"/>
                <wp:positionH relativeFrom="column">
                  <wp:posOffset>5327135</wp:posOffset>
                </wp:positionH>
                <wp:positionV relativeFrom="paragraph">
                  <wp:posOffset>2197</wp:posOffset>
                </wp:positionV>
                <wp:extent cx="208280" cy="244389"/>
                <wp:effectExtent l="0" t="0" r="0" b="0"/>
                <wp:wrapNone/>
                <wp:docPr id="633566495" name="Rectangle: Rounded Corners 4"/>
                <wp:cNvGraphicFramePr/>
                <a:graphic xmlns:a="http://schemas.openxmlformats.org/drawingml/2006/main">
                  <a:graphicData uri="http://schemas.microsoft.com/office/word/2010/wordprocessingShape">
                    <wps:wsp>
                      <wps:cNvSpPr/>
                      <wps:spPr>
                        <a:xfrm>
                          <a:off x="0" y="0"/>
                          <a:ext cx="208280" cy="244389"/>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3DE5E9" id="_x0000_s1037" style="position:absolute;left:0;text-align:left;margin-left:419.45pt;margin-top:.15pt;width:16.4pt;height:19.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" filled="f" stroked="f" strokeweight="1pt">
                <v:stroke joinstyle="miter"/>
                <v:textbox>
                  <w:txbxContent>
                    <w:p w14:paraId="073BC7DB" w14:textId="77777777" w:rsidR="00B70B75" w:rsidRPr="00B70B75" w:rsidRDefault="00B70B75" w:rsidP="00B70B75">
                      <w:pPr>
                        <w:jc w:val="center"/>
                        <w:rPr>
                          <w:color w:val="FFFFFF" w:themeColor="background1"/>
                          <w:sz w:val="16"/>
                          <w:szCs w:val="16"/>
                        </w:rPr>
                      </w:pPr>
                      <w:r w:rsidRPr="00B70B75">
                        <w:rPr>
                          <w:color w:val="FFFFFF" w:themeColor="background1"/>
                          <w:sz w:val="16"/>
                          <w:szCs w:val="16"/>
                          <w:highlight w:val="red"/>
                        </w:rPr>
                        <w:t>A</w:t>
                      </w:r>
                    </w:p>
                    <w:p w14:paraId="756CEA48" w14:textId="592F50CE" w:rsidR="00B70B75" w:rsidRPr="00B70B75" w:rsidRDefault="00B70B75" w:rsidP="00B70B75">
                      <w:pPr>
                        <w:jc w:val="center"/>
                        <w:rPr>
                          <w:color w:val="FFFFFF" w:themeColor="background1"/>
                        </w:rPr>
                      </w:pPr>
                    </w:p>
                  </w:txbxContent>
                </v:textbox>
              </v:roundrect>
            </w:pict>
          </mc:Fallback>
        </mc:AlternateContent>
      </w:r>
      <w:r w:rsidR="003F56A8">
        <w:rPr>
          <w:noProof/>
        </w:rPr>
        <mc:AlternateContent>
          <mc:Choice Requires="wps">
            <w:drawing>
              <wp:anchor distT="0" distB="0" distL="114300" distR="114300" simplePos="0" relativeHeight="251657216" behindDoc="0" locked="0" layoutInCell="1" allowOverlap="1" wp14:anchorId="1BA0F68A" wp14:editId="771DDD6B">
                <wp:simplePos x="0" y="0"/>
                <wp:positionH relativeFrom="column">
                  <wp:posOffset>3464131</wp:posOffset>
                </wp:positionH>
                <wp:positionV relativeFrom="paragraph">
                  <wp:posOffset>2865755</wp:posOffset>
                </wp:positionV>
                <wp:extent cx="384432" cy="205757"/>
                <wp:effectExtent l="0" t="0" r="0" b="3810"/>
                <wp:wrapNone/>
                <wp:docPr id="755607703" name="Rectangle: Rounded Corners 4"/>
                <wp:cNvGraphicFramePr/>
                <a:graphic xmlns:a="http://schemas.openxmlformats.org/drawingml/2006/main">
                  <a:graphicData uri="http://schemas.microsoft.com/office/word/2010/wordprocessingShape">
                    <wps:wsp>
                      <wps:cNvSpPr/>
                      <wps:spPr>
                        <a:xfrm>
                          <a:off x="0" y="0"/>
                          <a:ext cx="384432"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0F68A" id="_x0000_s1038" style="position:absolute;left:0;text-align:left;margin-left:272.75pt;margin-top:225.65pt;width:30.25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" filled="f" stroked="f" strokeweight="1pt">
                <v:stroke joinstyle="miter"/>
                <v:textbox>
                  <w:txbxContent>
                    <w:p w14:paraId="214FB4DC" w14:textId="16B82F28" w:rsidR="003F56A8" w:rsidRPr="005A49FF" w:rsidRDefault="003F56A8" w:rsidP="003F56A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S</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92E58">
        <w:rPr>
          <w:noProof/>
        </w:rPr>
        <mc:AlternateContent>
          <mc:Choice Requires="wps">
            <w:drawing>
              <wp:anchor distT="0" distB="0" distL="114300" distR="114300" simplePos="0" relativeHeight="251646976" behindDoc="0" locked="0" layoutInCell="1" allowOverlap="1" wp14:anchorId="4E5678A1" wp14:editId="490348FC">
                <wp:simplePos x="0" y="0"/>
                <wp:positionH relativeFrom="column">
                  <wp:posOffset>2258266</wp:posOffset>
                </wp:positionH>
                <wp:positionV relativeFrom="paragraph">
                  <wp:posOffset>2865755</wp:posOffset>
                </wp:positionV>
                <wp:extent cx="351189" cy="205757"/>
                <wp:effectExtent l="0" t="0" r="0" b="3810"/>
                <wp:wrapNone/>
                <wp:docPr id="535759122" name="Rectangle: Rounded Corners 4"/>
                <wp:cNvGraphicFramePr/>
                <a:graphic xmlns:a="http://schemas.openxmlformats.org/drawingml/2006/main">
                  <a:graphicData uri="http://schemas.microsoft.com/office/word/2010/wordprocessingShape">
                    <wps:wsp>
                      <wps:cNvSpPr/>
                      <wps:spPr>
                        <a:xfrm>
                          <a:off x="0" y="0"/>
                          <a:ext cx="351189" cy="205757"/>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5678A1" id="_x0000_s1039" style="position:absolute;left:0;text-align:left;margin-left:177.8pt;margin-top:225.65pt;width:27.65pt;height:16.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" filled="f" stroked="f" strokeweight="1pt">
                <v:stroke joinstyle="miter"/>
                <v:textbox>
                  <w:txbxContent>
                    <w:p w14:paraId="557D9264" w14:textId="5D1FA5FC" w:rsidR="00F92E58" w:rsidRPr="005A49FF" w:rsidRDefault="00F92E58" w:rsidP="00F92E58">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R</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AB5883">
        <w:rPr>
          <w:noProof/>
        </w:rPr>
        <mc:AlternateContent>
          <mc:Choice Requires="wps">
            <w:drawing>
              <wp:anchor distT="0" distB="0" distL="114300" distR="114300" simplePos="0" relativeHeight="251642880" behindDoc="0" locked="0" layoutInCell="1" allowOverlap="1" wp14:anchorId="63E51655" wp14:editId="0F829308">
                <wp:simplePos x="0" y="0"/>
                <wp:positionH relativeFrom="column">
                  <wp:posOffset>2212134</wp:posOffset>
                </wp:positionH>
                <wp:positionV relativeFrom="paragraph">
                  <wp:posOffset>2192020</wp:posOffset>
                </wp:positionV>
                <wp:extent cx="351155" cy="213995"/>
                <wp:effectExtent l="0" t="0" r="0" b="0"/>
                <wp:wrapNone/>
                <wp:docPr id="460931960"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1655" id="_x0000_s1040" style="position:absolute;left:0;text-align:left;margin-left:174.2pt;margin-top:172.6pt;width:27.65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" filled="f" stroked="f" strokeweight="1pt">
                <v:stroke joinstyle="miter"/>
                <v:textbox>
                  <w:txbxContent>
                    <w:p w14:paraId="7783EFCE" w14:textId="73E2D4E4" w:rsidR="00AB5883" w:rsidRPr="005A49FF" w:rsidRDefault="00AB5883" w:rsidP="00AB5883">
                      <w:pPr>
                        <w:jc w:val="center"/>
                        <w:rPr>
                          <w:color w:val="FFFFFF" w:themeColor="background1"/>
                          <w:sz w:val="16"/>
                          <w:szCs w:val="16"/>
                        </w:rPr>
                      </w:pPr>
                      <w:r>
                        <w:rPr>
                          <w:color w:val="FFFFFF" w:themeColor="background1"/>
                          <w:sz w:val="16"/>
                          <w:szCs w:val="16"/>
                          <w:highlight w:val="red"/>
                        </w:rPr>
                        <w:t>A</w:t>
                      </w:r>
                      <w:r w:rsidR="001F227B">
                        <w:rPr>
                          <w:color w:val="FFFFFF" w:themeColor="background1"/>
                          <w:sz w:val="16"/>
                          <w:szCs w:val="16"/>
                          <w:highlight w:val="red"/>
                        </w:rPr>
                        <w:t>K</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2378A2">
        <w:rPr>
          <w:noProof/>
        </w:rPr>
        <mc:AlternateContent>
          <mc:Choice Requires="wps">
            <w:drawing>
              <wp:anchor distT="0" distB="0" distL="114300" distR="114300" simplePos="0" relativeHeight="251640832" behindDoc="0" locked="0" layoutInCell="1" allowOverlap="1" wp14:anchorId="221768E9" wp14:editId="2B6BBE26">
                <wp:simplePos x="0" y="0"/>
                <wp:positionH relativeFrom="column">
                  <wp:posOffset>4826841</wp:posOffset>
                </wp:positionH>
                <wp:positionV relativeFrom="paragraph">
                  <wp:posOffset>1731645</wp:posOffset>
                </wp:positionV>
                <wp:extent cx="351155" cy="213995"/>
                <wp:effectExtent l="0" t="0" r="0" b="0"/>
                <wp:wrapNone/>
                <wp:docPr id="433255582"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768E9" id="_x0000_s1041" style="position:absolute;left:0;text-align:left;margin-left:380.05pt;margin-top:136.35pt;width:27.65pt;height:16.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WjgIAAHU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" filled="f" stroked="f" strokeweight="1pt">
                <v:stroke joinstyle="miter"/>
                <v:textbox>
                  <w:txbxContent>
                    <w:p w14:paraId="3881FF24" w14:textId="2EFCE9C5" w:rsidR="002378A2" w:rsidRPr="005A49FF" w:rsidRDefault="002378A2" w:rsidP="002378A2">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C5CAD">
        <w:rPr>
          <w:noProof/>
        </w:rPr>
        <mc:AlternateContent>
          <mc:Choice Requires="wps">
            <w:drawing>
              <wp:anchor distT="0" distB="0" distL="114300" distR="114300" simplePos="0" relativeHeight="251639808" behindDoc="0" locked="0" layoutInCell="1" allowOverlap="1" wp14:anchorId="55AA816D" wp14:editId="03C15879">
                <wp:simplePos x="0" y="0"/>
                <wp:positionH relativeFrom="column">
                  <wp:posOffset>2728801</wp:posOffset>
                </wp:positionH>
                <wp:positionV relativeFrom="paragraph">
                  <wp:posOffset>1731645</wp:posOffset>
                </wp:positionV>
                <wp:extent cx="351155" cy="213995"/>
                <wp:effectExtent l="0" t="0" r="0" b="0"/>
                <wp:wrapNone/>
                <wp:docPr id="154429716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A816D" id="_x0000_s1042" style="position:absolute;left:0;text-align:left;margin-left:214.85pt;margin-top:136.35pt;width:27.65pt;height:16.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" filled="f" stroked="f" strokeweight="1pt">
                <v:stroke joinstyle="miter"/>
                <v:textbox>
                  <w:txbxContent>
                    <w:p w14:paraId="7E2E2AC3" w14:textId="775E6D9F" w:rsidR="00CC5CAD" w:rsidRPr="005A49FF" w:rsidRDefault="00CC5CAD" w:rsidP="00CC5CAD">
                      <w:pPr>
                        <w:jc w:val="center"/>
                        <w:rPr>
                          <w:color w:val="FFFFFF" w:themeColor="background1"/>
                          <w:sz w:val="16"/>
                          <w:szCs w:val="16"/>
                        </w:rPr>
                      </w:pPr>
                      <w:r>
                        <w:rPr>
                          <w:color w:val="FFFFFF" w:themeColor="background1"/>
                          <w:sz w:val="16"/>
                          <w:szCs w:val="16"/>
                          <w:highlight w:val="red"/>
                        </w:rPr>
                        <w:t>AF</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07BFA">
        <w:rPr>
          <w:noProof/>
        </w:rPr>
        <mc:AlternateContent>
          <mc:Choice Requires="wps">
            <w:drawing>
              <wp:anchor distT="0" distB="0" distL="114300" distR="114300" simplePos="0" relativeHeight="251638784" behindDoc="0" locked="0" layoutInCell="1" allowOverlap="1" wp14:anchorId="16C4E5D5" wp14:editId="77FEC465">
                <wp:simplePos x="0" y="0"/>
                <wp:positionH relativeFrom="column">
                  <wp:posOffset>427149</wp:posOffset>
                </wp:positionH>
                <wp:positionV relativeFrom="paragraph">
                  <wp:posOffset>1727835</wp:posOffset>
                </wp:positionV>
                <wp:extent cx="351155" cy="213995"/>
                <wp:effectExtent l="0" t="0" r="0" b="0"/>
                <wp:wrapNone/>
                <wp:docPr id="993368621"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C4E5D5" id="_x0000_s1043" style="position:absolute;left:0;text-align:left;margin-left:33.65pt;margin-top:136.05pt;width:27.65pt;height:1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" filled="f" stroked="f" strokeweight="1pt">
                <v:stroke joinstyle="miter"/>
                <v:textbox>
                  <w:txbxContent>
                    <w:p w14:paraId="6573BDD2" w14:textId="2253270F" w:rsidR="00307BFA" w:rsidRPr="005A49FF" w:rsidRDefault="00307BFA" w:rsidP="00307BFA">
                      <w:pPr>
                        <w:jc w:val="center"/>
                        <w:rPr>
                          <w:color w:val="FFFFFF" w:themeColor="background1"/>
                          <w:sz w:val="16"/>
                          <w:szCs w:val="16"/>
                        </w:rPr>
                      </w:pPr>
                      <w:r>
                        <w:rPr>
                          <w:color w:val="FFFFFF" w:themeColor="background1"/>
                          <w:sz w:val="16"/>
                          <w:szCs w:val="16"/>
                          <w:highlight w:val="red"/>
                        </w:rPr>
                        <w:t>AE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7760" behindDoc="0" locked="0" layoutInCell="1" allowOverlap="1" wp14:anchorId="4A07EB47" wp14:editId="2AFE4737">
                <wp:simplePos x="0" y="0"/>
                <wp:positionH relativeFrom="column">
                  <wp:posOffset>2161540</wp:posOffset>
                </wp:positionH>
                <wp:positionV relativeFrom="paragraph">
                  <wp:posOffset>1457119</wp:posOffset>
                </wp:positionV>
                <wp:extent cx="351155" cy="213995"/>
                <wp:effectExtent l="0" t="0" r="0" b="0"/>
                <wp:wrapNone/>
                <wp:docPr id="26263129"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07EB47" id="_x0000_s1044" style="position:absolute;left:0;text-align:left;margin-left:170.2pt;margin-top:114.75pt;width:27.65pt;height:16.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" filled="f" stroked="f" strokeweight="1pt">
                <v:stroke joinstyle="miter"/>
                <v:textbox>
                  <w:txbxContent>
                    <w:p w14:paraId="2F4AEB6D" w14:textId="67942789" w:rsidR="00561094" w:rsidRPr="005A49FF" w:rsidRDefault="00561094" w:rsidP="00561094">
                      <w:pPr>
                        <w:jc w:val="center"/>
                        <w:rPr>
                          <w:color w:val="FFFFFF" w:themeColor="background1"/>
                          <w:sz w:val="16"/>
                          <w:szCs w:val="16"/>
                        </w:rPr>
                      </w:pPr>
                      <w:r>
                        <w:rPr>
                          <w:color w:val="FFFFFF" w:themeColor="background1"/>
                          <w:sz w:val="16"/>
                          <w:szCs w:val="16"/>
                          <w:highlight w:val="red"/>
                        </w:rPr>
                        <w:t>AD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561094">
        <w:rPr>
          <w:noProof/>
        </w:rPr>
        <mc:AlternateContent>
          <mc:Choice Requires="wps">
            <w:drawing>
              <wp:anchor distT="0" distB="0" distL="114300" distR="114300" simplePos="0" relativeHeight="251636736" behindDoc="0" locked="0" layoutInCell="1" allowOverlap="1" wp14:anchorId="2BFC40AF" wp14:editId="4433BA65">
                <wp:simplePos x="0" y="0"/>
                <wp:positionH relativeFrom="column">
                  <wp:posOffset>4449016</wp:posOffset>
                </wp:positionH>
                <wp:positionV relativeFrom="paragraph">
                  <wp:posOffset>1442085</wp:posOffset>
                </wp:positionV>
                <wp:extent cx="381635" cy="210820"/>
                <wp:effectExtent l="0" t="0" r="0" b="0"/>
                <wp:wrapNone/>
                <wp:docPr id="2111465188"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C40AF" id="_x0000_s1045" style="position:absolute;left:0;text-align:left;margin-left:350.3pt;margin-top:113.55pt;width:30.05pt;height:16.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" filled="f" stroked="f" strokeweight="1pt">
                <v:stroke joinstyle="miter"/>
                <v:textbox>
                  <w:txbxContent>
                    <w:p w14:paraId="62D8FD0F" w14:textId="23DC7502" w:rsidR="00561094" w:rsidRPr="005A49FF" w:rsidRDefault="00561094" w:rsidP="00561094">
                      <w:pPr>
                        <w:jc w:val="center"/>
                        <w:rPr>
                          <w:color w:val="FFFFFF" w:themeColor="background1"/>
                          <w:sz w:val="16"/>
                          <w:szCs w:val="16"/>
                        </w:rPr>
                      </w:pPr>
                      <w:r>
                        <w:rPr>
                          <w:color w:val="FFFFFF" w:themeColor="background1"/>
                          <w:sz w:val="16"/>
                          <w:szCs w:val="16"/>
                          <w:highlight w:val="red"/>
                        </w:rPr>
                        <w:t>AC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5712" behindDoc="0" locked="0" layoutInCell="1" allowOverlap="1" wp14:anchorId="0385CF3B" wp14:editId="62EBCC4C">
                <wp:simplePos x="0" y="0"/>
                <wp:positionH relativeFrom="column">
                  <wp:posOffset>4453255</wp:posOffset>
                </wp:positionH>
                <wp:positionV relativeFrom="paragraph">
                  <wp:posOffset>1332659</wp:posOffset>
                </wp:positionV>
                <wp:extent cx="381635" cy="210820"/>
                <wp:effectExtent l="0" t="0" r="0" b="0"/>
                <wp:wrapNone/>
                <wp:docPr id="1648734915" name="Rectangle: Rounded Corners 4"/>
                <wp:cNvGraphicFramePr/>
                <a:graphic xmlns:a="http://schemas.openxmlformats.org/drawingml/2006/main">
                  <a:graphicData uri="http://schemas.microsoft.com/office/word/2010/wordprocessingShape">
                    <wps:wsp>
                      <wps:cNvSpPr/>
                      <wps:spPr>
                        <a:xfrm>
                          <a:off x="0" y="0"/>
                          <a:ext cx="381635" cy="21082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5CF3B" id="_x0000_s1046" style="position:absolute;left:0;text-align:left;margin-left:350.65pt;margin-top:104.95pt;width:30.05pt;height:16.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" filled="f" stroked="f" strokeweight="1pt">
                <v:stroke joinstyle="miter"/>
                <v:textbox>
                  <w:txbxContent>
                    <w:p w14:paraId="438843B5" w14:textId="3EBDB1F7" w:rsidR="0088705A" w:rsidRPr="005A49FF" w:rsidRDefault="003E618D" w:rsidP="0088705A">
                      <w:pPr>
                        <w:jc w:val="center"/>
                        <w:rPr>
                          <w:color w:val="FFFFFF" w:themeColor="background1"/>
                          <w:sz w:val="16"/>
                          <w:szCs w:val="16"/>
                        </w:rPr>
                      </w:pPr>
                      <w:r>
                        <w:rPr>
                          <w:color w:val="FFFFFF" w:themeColor="background1"/>
                          <w:sz w:val="16"/>
                          <w:szCs w:val="16"/>
                          <w:highlight w:val="red"/>
                        </w:rPr>
                        <w:t>AB</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3E618D">
        <w:rPr>
          <w:noProof/>
        </w:rPr>
        <mc:AlternateContent>
          <mc:Choice Requires="wps">
            <w:drawing>
              <wp:anchor distT="0" distB="0" distL="114300" distR="114300" simplePos="0" relativeHeight="251633664" behindDoc="0" locked="0" layoutInCell="1" allowOverlap="1" wp14:anchorId="438FDE56" wp14:editId="14C666B9">
                <wp:simplePos x="0" y="0"/>
                <wp:positionH relativeFrom="column">
                  <wp:posOffset>2487930</wp:posOffset>
                </wp:positionH>
                <wp:positionV relativeFrom="paragraph">
                  <wp:posOffset>1354026</wp:posOffset>
                </wp:positionV>
                <wp:extent cx="351155" cy="213995"/>
                <wp:effectExtent l="0" t="0" r="0" b="0"/>
                <wp:wrapNone/>
                <wp:docPr id="675971387" name="Rectangle: Rounded Corners 4"/>
                <wp:cNvGraphicFramePr/>
                <a:graphic xmlns:a="http://schemas.openxmlformats.org/drawingml/2006/main">
                  <a:graphicData uri="http://schemas.microsoft.com/office/word/2010/wordprocessingShape">
                    <wps:wsp>
                      <wps:cNvSpPr/>
                      <wps:spPr>
                        <a:xfrm>
                          <a:off x="0" y="0"/>
                          <a:ext cx="351155" cy="21399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8FDE56" id="_x0000_s1047" style="position:absolute;left:0;text-align:left;margin-left:195.9pt;margin-top:106.6pt;width:27.65pt;height:16.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" filled="f" stroked="f" strokeweight="1pt">
                <v:stroke joinstyle="miter"/>
                <v:textbox>
                  <w:txbxContent>
                    <w:p w14:paraId="3A560797" w14:textId="271A2ECD" w:rsidR="0088705A" w:rsidRPr="005A49FF" w:rsidRDefault="003E618D" w:rsidP="0088705A">
                      <w:pPr>
                        <w:jc w:val="center"/>
                        <w:rPr>
                          <w:color w:val="FFFFFF" w:themeColor="background1"/>
                          <w:sz w:val="16"/>
                          <w:szCs w:val="16"/>
                        </w:rPr>
                      </w:pPr>
                      <w:r>
                        <w:rPr>
                          <w:color w:val="FFFFFF" w:themeColor="background1"/>
                          <w:sz w:val="16"/>
                          <w:szCs w:val="16"/>
                          <w:highlight w:val="red"/>
                        </w:rPr>
                        <w:t>AA</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r w:rsidR="0088705A" w:rsidRPr="0088705A">
                        <w:t xml:space="preserve"> </w:t>
                      </w:r>
                      <w:r w:rsidR="0088705A" w:rsidRPr="0088705A">
                        <w:rPr>
                          <w:color w:val="FFFFFF" w:themeColor="background1"/>
                          <w:sz w:val="16"/>
                          <w:szCs w:val="16"/>
                        </w:rPr>
                        <w:t>{"batch":"scarlette_chicago_20221022","country":"USA","city":"Chicago","lat":41.8755616,"lon":-87.6244212,"time offset":0.0}</w:t>
                      </w:r>
                    </w:p>
                  </w:txbxContent>
                </v:textbox>
              </v:roundrect>
            </w:pict>
          </mc:Fallback>
        </mc:AlternateContent>
      </w:r>
      <w:r w:rsidR="001C5ABA">
        <w:rPr>
          <w:noProof/>
        </w:rPr>
        <mc:AlternateContent>
          <mc:Choice Requires="wps">
            <w:drawing>
              <wp:anchor distT="0" distB="0" distL="114300" distR="114300" simplePos="0" relativeHeight="251628544" behindDoc="0" locked="0" layoutInCell="1" allowOverlap="1" wp14:anchorId="56E1F619" wp14:editId="0F8D8BAA">
                <wp:simplePos x="0" y="0"/>
                <wp:positionH relativeFrom="column">
                  <wp:posOffset>4493054</wp:posOffset>
                </wp:positionH>
                <wp:positionV relativeFrom="paragraph">
                  <wp:posOffset>1206500</wp:posOffset>
                </wp:positionV>
                <wp:extent cx="187960" cy="227330"/>
                <wp:effectExtent l="0" t="0" r="0" b="1270"/>
                <wp:wrapNone/>
                <wp:docPr id="1786187877"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1F619" id="_x0000_s1048" style="position:absolute;left:0;text-align:left;margin-left:353.8pt;margin-top:95pt;width:14.8pt;height:17.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YTjQ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" filled="f" stroked="f" strokeweight="1pt">
                <v:stroke joinstyle="miter"/>
                <v:textbox>
                  <w:txbxContent>
                    <w:p w14:paraId="6C7D2F16" w14:textId="5FB9976D" w:rsidR="004812F9" w:rsidRPr="005A49FF" w:rsidRDefault="00BE6335" w:rsidP="004812F9">
                      <w:pPr>
                        <w:jc w:val="center"/>
                        <w:rPr>
                          <w:color w:val="FFFFFF" w:themeColor="background1"/>
                          <w:sz w:val="16"/>
                          <w:szCs w:val="16"/>
                        </w:rPr>
                      </w:pPr>
                      <w:r>
                        <w:rPr>
                          <w:color w:val="FFFFFF" w:themeColor="background1"/>
                          <w:sz w:val="16"/>
                          <w:szCs w:val="16"/>
                          <w:highlight w:val="red"/>
                        </w:rPr>
                        <w:t>Z</w:t>
                      </w:r>
                    </w:p>
                  </w:txbxContent>
                </v:textbox>
              </v:roundrect>
            </w:pict>
          </mc:Fallback>
        </mc:AlternateContent>
      </w:r>
      <w:r w:rsidR="001C5ABA">
        <w:rPr>
          <w:noProof/>
        </w:rPr>
        <mc:AlternateContent>
          <mc:Choice Requires="wps">
            <w:drawing>
              <wp:anchor distT="0" distB="0" distL="114300" distR="114300" simplePos="0" relativeHeight="251632640" behindDoc="0" locked="0" layoutInCell="1" allowOverlap="1" wp14:anchorId="2C8E3F8E" wp14:editId="0846876F">
                <wp:simplePos x="0" y="0"/>
                <wp:positionH relativeFrom="column">
                  <wp:posOffset>2200743</wp:posOffset>
                </wp:positionH>
                <wp:positionV relativeFrom="paragraph">
                  <wp:posOffset>1191895</wp:posOffset>
                </wp:positionV>
                <wp:extent cx="187960" cy="227330"/>
                <wp:effectExtent l="0" t="0" r="0" b="1270"/>
                <wp:wrapNone/>
                <wp:docPr id="169597447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E3F8E" id="_x0000_s1049" style="position:absolute;left:0;text-align:left;margin-left:173.3pt;margin-top:93.85pt;width:14.8pt;height:17.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6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M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" filled="f" stroked="f" strokeweight="1pt">
                <v:stroke joinstyle="miter"/>
                <v:textbox>
                  <w:txbxContent>
                    <w:p w14:paraId="43CCD0BC" w14:textId="21143896" w:rsidR="004812F9" w:rsidRPr="005A49FF" w:rsidRDefault="00BE6335" w:rsidP="004812F9">
                      <w:pPr>
                        <w:jc w:val="center"/>
                        <w:rPr>
                          <w:color w:val="FFFFFF" w:themeColor="background1"/>
                          <w:sz w:val="16"/>
                          <w:szCs w:val="16"/>
                        </w:rPr>
                      </w:pPr>
                      <w:r>
                        <w:rPr>
                          <w:color w:val="FFFFFF" w:themeColor="background1"/>
                          <w:sz w:val="16"/>
                          <w:szCs w:val="16"/>
                          <w:highlight w:val="red"/>
                        </w:rPr>
                        <w:t>Y</w:t>
                      </w:r>
                    </w:p>
                  </w:txbxContent>
                </v:textbox>
              </v:roundrect>
            </w:pict>
          </mc:Fallback>
        </mc:AlternateContent>
      </w:r>
      <w:r w:rsidR="00F863EE">
        <w:rPr>
          <w:noProof/>
        </w:rPr>
        <mc:AlternateContent>
          <mc:Choice Requires="wps">
            <w:drawing>
              <wp:anchor distT="0" distB="0" distL="114300" distR="114300" simplePos="0" relativeHeight="251631616" behindDoc="0" locked="0" layoutInCell="1" allowOverlap="1" wp14:anchorId="53D299FB" wp14:editId="2C926C03">
                <wp:simplePos x="0" y="0"/>
                <wp:positionH relativeFrom="column">
                  <wp:posOffset>4458803</wp:posOffset>
                </wp:positionH>
                <wp:positionV relativeFrom="paragraph">
                  <wp:posOffset>1098550</wp:posOffset>
                </wp:positionV>
                <wp:extent cx="187960" cy="227330"/>
                <wp:effectExtent l="0" t="0" r="0" b="1270"/>
                <wp:wrapNone/>
                <wp:docPr id="1849725961"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299FB" id="_x0000_s1050" style="position:absolute;left:0;text-align:left;margin-left:351.1pt;margin-top:86.5pt;width:14.8pt;height:17.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" filled="f" stroked="f" strokeweight="1pt">
                <v:stroke joinstyle="miter"/>
                <v:textbox>
                  <w:txbxContent>
                    <w:p w14:paraId="3F803755" w14:textId="6953774D" w:rsidR="004812F9" w:rsidRPr="005A49FF" w:rsidRDefault="00F863EE" w:rsidP="004812F9">
                      <w:pPr>
                        <w:jc w:val="center"/>
                        <w:rPr>
                          <w:color w:val="FFFFFF" w:themeColor="background1"/>
                          <w:sz w:val="16"/>
                          <w:szCs w:val="16"/>
                        </w:rPr>
                      </w:pPr>
                      <w:r>
                        <w:rPr>
                          <w:color w:val="FFFFFF" w:themeColor="background1"/>
                          <w:sz w:val="16"/>
                          <w:szCs w:val="16"/>
                          <w:highlight w:val="red"/>
                        </w:rPr>
                        <w:t>X</w:t>
                      </w:r>
                    </w:p>
                  </w:txbxContent>
                </v:textbox>
              </v:roundrect>
            </w:pict>
          </mc:Fallback>
        </mc:AlternateContent>
      </w:r>
      <w:r w:rsidR="00F863EE">
        <w:rPr>
          <w:noProof/>
        </w:rPr>
        <mc:AlternateContent>
          <mc:Choice Requires="wps">
            <w:drawing>
              <wp:anchor distT="0" distB="0" distL="114300" distR="114300" simplePos="0" relativeHeight="251630592" behindDoc="0" locked="0" layoutInCell="1" allowOverlap="1" wp14:anchorId="4EB7D5B8" wp14:editId="0A45A332">
                <wp:simplePos x="0" y="0"/>
                <wp:positionH relativeFrom="column">
                  <wp:posOffset>2336800</wp:posOffset>
                </wp:positionH>
                <wp:positionV relativeFrom="paragraph">
                  <wp:posOffset>1111417</wp:posOffset>
                </wp:positionV>
                <wp:extent cx="187960" cy="227330"/>
                <wp:effectExtent l="0" t="0" r="0" b="1270"/>
                <wp:wrapNone/>
                <wp:docPr id="1701214706"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7D5B8" id="_x0000_s1051" style="position:absolute;left:0;text-align:left;margin-left:184pt;margin-top:87.5pt;width:14.8pt;height:17.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O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" filled="f" stroked="f" strokeweight="1pt">
                <v:stroke joinstyle="miter"/>
                <v:textbox>
                  <w:txbxContent>
                    <w:p w14:paraId="3C3D36AC" w14:textId="7874F19B" w:rsidR="004812F9" w:rsidRPr="005A49FF" w:rsidRDefault="00F863EE" w:rsidP="004812F9">
                      <w:pPr>
                        <w:jc w:val="center"/>
                        <w:rPr>
                          <w:color w:val="FFFFFF" w:themeColor="background1"/>
                          <w:sz w:val="16"/>
                          <w:szCs w:val="16"/>
                        </w:rPr>
                      </w:pPr>
                      <w:r>
                        <w:rPr>
                          <w:color w:val="FFFFFF" w:themeColor="background1"/>
                          <w:sz w:val="16"/>
                          <w:szCs w:val="16"/>
                          <w:highlight w:val="red"/>
                        </w:rPr>
                        <w:t>W</w:t>
                      </w:r>
                    </w:p>
                  </w:txbxContent>
                </v:textbox>
              </v:roundrect>
            </w:pict>
          </mc:Fallback>
        </mc:AlternateContent>
      </w:r>
      <w:r w:rsidR="00995673">
        <w:rPr>
          <w:noProof/>
        </w:rPr>
        <mc:AlternateContent>
          <mc:Choice Requires="wps">
            <w:drawing>
              <wp:anchor distT="0" distB="0" distL="114300" distR="114300" simplePos="0" relativeHeight="251626496" behindDoc="0" locked="0" layoutInCell="1" allowOverlap="1" wp14:anchorId="1E517A91" wp14:editId="0D899602">
                <wp:simplePos x="0" y="0"/>
                <wp:positionH relativeFrom="column">
                  <wp:posOffset>4244173</wp:posOffset>
                </wp:positionH>
                <wp:positionV relativeFrom="paragraph">
                  <wp:posOffset>1002030</wp:posOffset>
                </wp:positionV>
                <wp:extent cx="187960" cy="227330"/>
                <wp:effectExtent l="0" t="0" r="0" b="1270"/>
                <wp:wrapNone/>
                <wp:docPr id="1070464658"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17A91" id="_x0000_s1052" style="position:absolute;left:0;text-align:left;margin-left:334.2pt;margin-top:78.9pt;width:14.8pt;height:17.9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" filled="f" stroked="f" strokeweight="1pt">
                <v:stroke joinstyle="miter"/>
                <v:textbox>
                  <w:txbxContent>
                    <w:p w14:paraId="039CFBFE" w14:textId="39D46C72" w:rsidR="00413E38" w:rsidRPr="005A49FF" w:rsidRDefault="00995673" w:rsidP="00413E38">
                      <w:pPr>
                        <w:jc w:val="center"/>
                        <w:rPr>
                          <w:color w:val="FFFFFF" w:themeColor="background1"/>
                          <w:sz w:val="16"/>
                          <w:szCs w:val="16"/>
                        </w:rPr>
                      </w:pPr>
                      <w:r>
                        <w:rPr>
                          <w:color w:val="FFFFFF" w:themeColor="background1"/>
                          <w:sz w:val="16"/>
                          <w:szCs w:val="16"/>
                          <w:highlight w:val="red"/>
                        </w:rPr>
                        <w:t>V</w:t>
                      </w:r>
                    </w:p>
                  </w:txbxContent>
                </v:textbox>
              </v:roundrect>
            </w:pict>
          </mc:Fallback>
        </mc:AlternateContent>
      </w:r>
      <w:r w:rsidR="00995673">
        <w:rPr>
          <w:noProof/>
        </w:rPr>
        <mc:AlternateContent>
          <mc:Choice Requires="wps">
            <w:drawing>
              <wp:anchor distT="0" distB="0" distL="114300" distR="114300" simplePos="0" relativeHeight="251629568" behindDoc="0" locked="0" layoutInCell="1" allowOverlap="1" wp14:anchorId="012F22DF" wp14:editId="448054E5">
                <wp:simplePos x="0" y="0"/>
                <wp:positionH relativeFrom="column">
                  <wp:posOffset>2303780</wp:posOffset>
                </wp:positionH>
                <wp:positionV relativeFrom="paragraph">
                  <wp:posOffset>995847</wp:posOffset>
                </wp:positionV>
                <wp:extent cx="187960" cy="227330"/>
                <wp:effectExtent l="0" t="0" r="0" b="1270"/>
                <wp:wrapNone/>
                <wp:docPr id="730786634"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2F22DF" id="_x0000_s1053" style="position:absolute;left:0;text-align:left;margin-left:181.4pt;margin-top:78.4pt;width:14.8pt;height:17.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" filled="f" stroked="f" strokeweight="1pt">
                <v:stroke joinstyle="miter"/>
                <v:textbox>
                  <w:txbxContent>
                    <w:p w14:paraId="1463E7F9" w14:textId="4FD10D0B" w:rsidR="004812F9" w:rsidRPr="005A49FF" w:rsidRDefault="00995673" w:rsidP="004812F9">
                      <w:pPr>
                        <w:jc w:val="center"/>
                        <w:rPr>
                          <w:color w:val="FFFFFF" w:themeColor="background1"/>
                          <w:sz w:val="16"/>
                          <w:szCs w:val="16"/>
                        </w:rPr>
                      </w:pPr>
                      <w:r>
                        <w:rPr>
                          <w:color w:val="FFFFFF" w:themeColor="background1"/>
                          <w:sz w:val="16"/>
                          <w:szCs w:val="16"/>
                          <w:highlight w:val="red"/>
                        </w:rPr>
                        <w:t>U</w:t>
                      </w:r>
                    </w:p>
                  </w:txbxContent>
                </v:textbox>
              </v:roundrect>
            </w:pict>
          </mc:Fallback>
        </mc:AlternateContent>
      </w:r>
      <w:r w:rsidR="001C6495">
        <w:rPr>
          <w:noProof/>
        </w:rPr>
        <mc:AlternateContent>
          <mc:Choice Requires="wps">
            <w:drawing>
              <wp:anchor distT="0" distB="0" distL="114300" distR="114300" simplePos="0" relativeHeight="251625472" behindDoc="0" locked="0" layoutInCell="1" allowOverlap="1" wp14:anchorId="784DED67" wp14:editId="229D7476">
                <wp:simplePos x="0" y="0"/>
                <wp:positionH relativeFrom="column">
                  <wp:posOffset>2090888</wp:posOffset>
                </wp:positionH>
                <wp:positionV relativeFrom="paragraph">
                  <wp:posOffset>866775</wp:posOffset>
                </wp:positionV>
                <wp:extent cx="187960" cy="227330"/>
                <wp:effectExtent l="0" t="0" r="0" b="0"/>
                <wp:wrapNone/>
                <wp:docPr id="1024174650"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4DED67" id="_x0000_s1054" style="position:absolute;left:0;text-align:left;margin-left:164.65pt;margin-top:68.25pt;width:14.8pt;height:17.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f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" filled="f" stroked="f" strokeweight="1pt">
                <v:stroke joinstyle="miter"/>
                <v:textbox>
                  <w:txbxContent>
                    <w:p w14:paraId="23DE5C21" w14:textId="565CFA87" w:rsidR="00413E38" w:rsidRPr="005A49FF" w:rsidRDefault="00F73873" w:rsidP="00413E38">
                      <w:pPr>
                        <w:jc w:val="center"/>
                        <w:rPr>
                          <w:color w:val="FFFFFF" w:themeColor="background1"/>
                          <w:sz w:val="16"/>
                          <w:szCs w:val="16"/>
                        </w:rPr>
                      </w:pPr>
                      <w:r>
                        <w:rPr>
                          <w:color w:val="FFFFFF" w:themeColor="background1"/>
                          <w:sz w:val="16"/>
                          <w:szCs w:val="16"/>
                          <w:highlight w:val="red"/>
                        </w:rPr>
                        <w:t>T</w:t>
                      </w:r>
                    </w:p>
                  </w:txbxContent>
                </v:textbox>
              </v:roundrect>
            </w:pict>
          </mc:Fallback>
        </mc:AlternateContent>
      </w:r>
      <w:r w:rsidR="001C6495">
        <w:rPr>
          <w:noProof/>
        </w:rPr>
        <mc:AlternateContent>
          <mc:Choice Requires="wps">
            <w:drawing>
              <wp:anchor distT="0" distB="0" distL="114300" distR="114300" simplePos="0" relativeHeight="251624448" behindDoc="0" locked="0" layoutInCell="1" allowOverlap="1" wp14:anchorId="1D614271" wp14:editId="5FD5A811">
                <wp:simplePos x="0" y="0"/>
                <wp:positionH relativeFrom="column">
                  <wp:posOffset>1559928</wp:posOffset>
                </wp:positionH>
                <wp:positionV relativeFrom="paragraph">
                  <wp:posOffset>870585</wp:posOffset>
                </wp:positionV>
                <wp:extent cx="187960" cy="227330"/>
                <wp:effectExtent l="0" t="0" r="0" b="0"/>
                <wp:wrapNone/>
                <wp:docPr id="1377272385" name="Rectangle: Rounded Corners 4"/>
                <wp:cNvGraphicFramePr/>
                <a:graphic xmlns:a="http://schemas.openxmlformats.org/drawingml/2006/main">
                  <a:graphicData uri="http://schemas.microsoft.com/office/word/2010/wordprocessingShape">
                    <wps:wsp>
                      <wps:cNvSpPr/>
                      <wps:spPr>
                        <a:xfrm>
                          <a:off x="0" y="0"/>
                          <a:ext cx="187960" cy="2273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14271" id="_x0000_s1055" style="position:absolute;left:0;text-align:left;margin-left:122.85pt;margin-top:68.55pt;width:14.8pt;height:17.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" filled="f" stroked="f" strokeweight="1pt">
                <v:stroke joinstyle="miter"/>
                <v:textbox>
                  <w:txbxContent>
                    <w:p w14:paraId="1F72EB53" w14:textId="4D8EED92" w:rsidR="00B70B75" w:rsidRPr="005A49FF" w:rsidRDefault="005A49FF" w:rsidP="00B70B75">
                      <w:pPr>
                        <w:jc w:val="center"/>
                        <w:rPr>
                          <w:color w:val="FFFFFF" w:themeColor="background1"/>
                          <w:sz w:val="16"/>
                          <w:szCs w:val="16"/>
                        </w:rPr>
                      </w:pPr>
                      <w:r>
                        <w:rPr>
                          <w:color w:val="FFFFFF" w:themeColor="background1"/>
                          <w:sz w:val="16"/>
                          <w:szCs w:val="16"/>
                          <w:highlight w:val="red"/>
                        </w:rPr>
                        <w:t>S</w:t>
                      </w:r>
                    </w:p>
                  </w:txbxContent>
                </v:textbox>
              </v:roundrect>
            </w:pict>
          </mc:Fallback>
        </mc:AlternateContent>
      </w:r>
      <w:r w:rsidR="001C6495">
        <w:rPr>
          <w:noProof/>
        </w:rPr>
        <mc:AlternateContent>
          <mc:Choice Requires="wps">
            <w:drawing>
              <wp:anchor distT="0" distB="0" distL="114300" distR="114300" simplePos="0" relativeHeight="251623424" behindDoc="0" locked="0" layoutInCell="1" allowOverlap="1" wp14:anchorId="270A6419" wp14:editId="0621F58C">
                <wp:simplePos x="0" y="0"/>
                <wp:positionH relativeFrom="column">
                  <wp:posOffset>861060</wp:posOffset>
                </wp:positionH>
                <wp:positionV relativeFrom="paragraph">
                  <wp:posOffset>865338</wp:posOffset>
                </wp:positionV>
                <wp:extent cx="186055" cy="227965"/>
                <wp:effectExtent l="0" t="0" r="0" b="0"/>
                <wp:wrapNone/>
                <wp:docPr id="735882635" name="Rectangle: Rounded Corners 4"/>
                <wp:cNvGraphicFramePr/>
                <a:graphic xmlns:a="http://schemas.openxmlformats.org/drawingml/2006/main">
                  <a:graphicData uri="http://schemas.microsoft.com/office/word/2010/wordprocessingShape">
                    <wps:wsp>
                      <wps:cNvSpPr/>
                      <wps:spPr>
                        <a:xfrm>
                          <a:off x="0" y="0"/>
                          <a:ext cx="186055" cy="22796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A6419" id="_x0000_s1056" style="position:absolute;left:0;text-align:left;margin-left:67.8pt;margin-top:68.15pt;width:14.65pt;height:17.9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0i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" filled="f" stroked="f" strokeweight="1pt">
                <v:stroke joinstyle="miter"/>
                <v:textbox>
                  <w:txbxContent>
                    <w:p w14:paraId="7D3DC709" w14:textId="3E081883" w:rsidR="00B70B75" w:rsidRPr="00991806" w:rsidRDefault="00991806" w:rsidP="00B70B75">
                      <w:pPr>
                        <w:jc w:val="center"/>
                        <w:rPr>
                          <w:color w:val="FFFFFF" w:themeColor="background1"/>
                          <w:sz w:val="16"/>
                          <w:szCs w:val="16"/>
                        </w:rPr>
                      </w:pPr>
                      <w:r>
                        <w:rPr>
                          <w:color w:val="FFFFFF" w:themeColor="background1"/>
                          <w:sz w:val="16"/>
                          <w:szCs w:val="16"/>
                          <w:highlight w:val="red"/>
                        </w:rPr>
                        <w:t>R</w:t>
                      </w:r>
                    </w:p>
                  </w:txbxContent>
                </v:textbox>
              </v:roundrect>
            </w:pict>
          </mc:Fallback>
        </mc:AlternateContent>
      </w:r>
      <w:r w:rsidR="00C92425">
        <w:rPr>
          <w:noProof/>
        </w:rPr>
        <mc:AlternateContent>
          <mc:Choice Requires="wps">
            <w:drawing>
              <wp:anchor distT="0" distB="0" distL="114300" distR="114300" simplePos="0" relativeHeight="251621376" behindDoc="0" locked="0" layoutInCell="1" allowOverlap="1" wp14:anchorId="527C97F7" wp14:editId="15ED7DFB">
                <wp:simplePos x="0" y="0"/>
                <wp:positionH relativeFrom="column">
                  <wp:posOffset>2085173</wp:posOffset>
                </wp:positionH>
                <wp:positionV relativeFrom="paragraph">
                  <wp:posOffset>749300</wp:posOffset>
                </wp:positionV>
                <wp:extent cx="167640" cy="260985"/>
                <wp:effectExtent l="0" t="0" r="0" b="0"/>
                <wp:wrapNone/>
                <wp:docPr id="221137170" name="Rectangle: Rounded Corners 4"/>
                <wp:cNvGraphicFramePr/>
                <a:graphic xmlns:a="http://schemas.openxmlformats.org/drawingml/2006/main">
                  <a:graphicData uri="http://schemas.microsoft.com/office/word/2010/wordprocessingShape">
                    <wps:wsp>
                      <wps:cNvSpPr/>
                      <wps:spPr>
                        <a:xfrm>
                          <a:off x="0" y="0"/>
                          <a:ext cx="167640" cy="26098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C97F7" id="_x0000_s1057" style="position:absolute;left:0;text-align:left;margin-left:164.2pt;margin-top:59pt;width:13.2pt;height:20.5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" filled="f" stroked="f" strokeweight="1pt">
                <v:stroke joinstyle="miter"/>
                <v:textbox>
                  <w:txbxContent>
                    <w:p w14:paraId="05917FC6" w14:textId="394ECDFE"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Q</w:t>
                      </w:r>
                    </w:p>
                  </w:txbxContent>
                </v:textbox>
              </v:roundrect>
            </w:pict>
          </mc:Fallback>
        </mc:AlternateContent>
      </w:r>
      <w:r w:rsidR="00C92425">
        <w:rPr>
          <w:noProof/>
        </w:rPr>
        <mc:AlternateContent>
          <mc:Choice Requires="wps">
            <w:drawing>
              <wp:anchor distT="0" distB="0" distL="114300" distR="114300" simplePos="0" relativeHeight="251620352" behindDoc="0" locked="0" layoutInCell="1" allowOverlap="1" wp14:anchorId="283BEEBE" wp14:editId="76B196A7">
                <wp:simplePos x="0" y="0"/>
                <wp:positionH relativeFrom="column">
                  <wp:posOffset>1560663</wp:posOffset>
                </wp:positionH>
                <wp:positionV relativeFrom="paragraph">
                  <wp:posOffset>749935</wp:posOffset>
                </wp:positionV>
                <wp:extent cx="203835" cy="237490"/>
                <wp:effectExtent l="0" t="0" r="0" b="0"/>
                <wp:wrapNone/>
                <wp:docPr id="139586686" name="Rectangle: Rounded Corners 4"/>
                <wp:cNvGraphicFramePr/>
                <a:graphic xmlns:a="http://schemas.openxmlformats.org/drawingml/2006/main">
                  <a:graphicData uri="http://schemas.microsoft.com/office/word/2010/wordprocessingShape">
                    <wps:wsp>
                      <wps:cNvSpPr/>
                      <wps:spPr>
                        <a:xfrm>
                          <a:off x="0" y="0"/>
                          <a:ext cx="203835" cy="23749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BEEBE" id="_x0000_s1058" style="position:absolute;left:0;text-align:left;margin-left:122.9pt;margin-top:59.05pt;width:16.05pt;height:18.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" filled="f" stroked="f" strokeweight="1pt">
                <v:stroke joinstyle="miter"/>
                <v:textbox>
                  <w:txbxContent>
                    <w:p w14:paraId="4F5A682D" w14:textId="4557A144" w:rsidR="00B70B75" w:rsidRPr="00B115AE" w:rsidRDefault="00B115AE" w:rsidP="00B70B75">
                      <w:pPr>
                        <w:jc w:val="center"/>
                        <w:rPr>
                          <w:color w:val="FFFFFF" w:themeColor="background1"/>
                          <w:sz w:val="16"/>
                          <w:szCs w:val="16"/>
                        </w:rPr>
                      </w:pPr>
                      <w:r w:rsidRPr="00B115AE">
                        <w:rPr>
                          <w:color w:val="FFFFFF" w:themeColor="background1"/>
                          <w:sz w:val="16"/>
                          <w:szCs w:val="16"/>
                          <w:highlight w:val="red"/>
                        </w:rPr>
                        <w:t>P</w:t>
                      </w:r>
                    </w:p>
                  </w:txbxContent>
                </v:textbox>
              </v:roundrect>
            </w:pict>
          </mc:Fallback>
        </mc:AlternateContent>
      </w:r>
      <w:r w:rsidR="00161384">
        <w:rPr>
          <w:noProof/>
        </w:rPr>
        <mc:AlternateContent>
          <mc:Choice Requires="wps">
            <w:drawing>
              <wp:anchor distT="0" distB="0" distL="114300" distR="114300" simplePos="0" relativeHeight="251618304" behindDoc="0" locked="0" layoutInCell="1" allowOverlap="1" wp14:anchorId="3C3233AA" wp14:editId="444DCFA1">
                <wp:simplePos x="0" y="0"/>
                <wp:positionH relativeFrom="column">
                  <wp:posOffset>559435</wp:posOffset>
                </wp:positionH>
                <wp:positionV relativeFrom="paragraph">
                  <wp:posOffset>743117</wp:posOffset>
                </wp:positionV>
                <wp:extent cx="186055" cy="249555"/>
                <wp:effectExtent l="0" t="0" r="0" b="0"/>
                <wp:wrapNone/>
                <wp:docPr id="1793405027" name="Rectangle: Rounded Corners 4"/>
                <wp:cNvGraphicFramePr/>
                <a:graphic xmlns:a="http://schemas.openxmlformats.org/drawingml/2006/main">
                  <a:graphicData uri="http://schemas.microsoft.com/office/word/2010/wordprocessingShape">
                    <wps:wsp>
                      <wps:cNvSpPr/>
                      <wps:spPr>
                        <a:xfrm>
                          <a:off x="0" y="0"/>
                          <a:ext cx="186055" cy="24955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233AA" id="_x0000_s1059" style="position:absolute;left:0;text-align:left;margin-left:44.05pt;margin-top:58.5pt;width:14.65pt;height:19.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" filled="f" stroked="f" strokeweight="1pt">
                <v:stroke joinstyle="miter"/>
                <v:textbox>
                  <w:txbxContent>
                    <w:p w14:paraId="5A354BE1" w14:textId="09A7869F" w:rsidR="00B70B75" w:rsidRPr="00B115AE" w:rsidRDefault="00B115AE" w:rsidP="00B70B75">
                      <w:pPr>
                        <w:jc w:val="center"/>
                        <w:rPr>
                          <w:color w:val="FFFFFF" w:themeColor="background1"/>
                          <w:sz w:val="16"/>
                          <w:szCs w:val="16"/>
                        </w:rPr>
                      </w:pPr>
                      <w:r>
                        <w:rPr>
                          <w:color w:val="FFFFFF" w:themeColor="background1"/>
                          <w:sz w:val="16"/>
                          <w:szCs w:val="16"/>
                          <w:highlight w:val="red"/>
                        </w:rPr>
                        <w:t>O</w:t>
                      </w:r>
                    </w:p>
                  </w:txbxContent>
                </v:textbox>
              </v:roundrect>
            </w:pict>
          </mc:Fallback>
        </mc:AlternateContent>
      </w:r>
      <w:r w:rsidR="00771CE2">
        <w:rPr>
          <w:noProof/>
        </w:rPr>
        <mc:AlternateContent>
          <mc:Choice Requires="wps">
            <w:drawing>
              <wp:anchor distT="0" distB="0" distL="114300" distR="114300" simplePos="0" relativeHeight="251619328" behindDoc="0" locked="0" layoutInCell="1" allowOverlap="1" wp14:anchorId="4538DB4D" wp14:editId="782320E3">
                <wp:simplePos x="0" y="0"/>
                <wp:positionH relativeFrom="column">
                  <wp:posOffset>3991443</wp:posOffset>
                </wp:positionH>
                <wp:positionV relativeFrom="paragraph">
                  <wp:posOffset>670560</wp:posOffset>
                </wp:positionV>
                <wp:extent cx="196850" cy="240030"/>
                <wp:effectExtent l="0" t="0" r="0" b="0"/>
                <wp:wrapNone/>
                <wp:docPr id="12642397" name="Rectangle: Rounded Corners 4"/>
                <wp:cNvGraphicFramePr/>
                <a:graphic xmlns:a="http://schemas.openxmlformats.org/drawingml/2006/main">
                  <a:graphicData uri="http://schemas.microsoft.com/office/word/2010/wordprocessingShape">
                    <wps:wsp>
                      <wps:cNvSpPr/>
                      <wps:spPr>
                        <a:xfrm>
                          <a:off x="0" y="0"/>
                          <a:ext cx="196850" cy="24003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8DB4D" id="_x0000_s1060" style="position:absolute;left:0;text-align:left;margin-left:314.3pt;margin-top:52.8pt;width:15.5pt;height:18.9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" filled="f" stroked="f" strokeweight="1pt">
                <v:stroke joinstyle="miter"/>
                <v:textbox>
                  <w:txbxContent>
                    <w:p w14:paraId="41840826" w14:textId="5C2CCB76" w:rsidR="00B70B75" w:rsidRPr="00771CE2" w:rsidRDefault="00771CE2" w:rsidP="00B70B75">
                      <w:pPr>
                        <w:jc w:val="center"/>
                        <w:rPr>
                          <w:color w:val="FFFFFF" w:themeColor="background1"/>
                          <w:sz w:val="16"/>
                          <w:szCs w:val="16"/>
                        </w:rPr>
                      </w:pPr>
                      <w:r>
                        <w:rPr>
                          <w:color w:val="FFFFFF" w:themeColor="background1"/>
                          <w:sz w:val="16"/>
                          <w:szCs w:val="16"/>
                          <w:highlight w:val="red"/>
                        </w:rPr>
                        <w:t>N</w:t>
                      </w:r>
                    </w:p>
                  </w:txbxContent>
                </v:textbox>
              </v:roundrect>
            </w:pict>
          </mc:Fallback>
        </mc:AlternateContent>
      </w:r>
      <w:r w:rsidR="00EC7EE7">
        <w:rPr>
          <w:noProof/>
        </w:rPr>
        <mc:AlternateContent>
          <mc:Choice Requires="wps">
            <w:drawing>
              <wp:anchor distT="0" distB="0" distL="114300" distR="114300" simplePos="0" relativeHeight="251617280" behindDoc="0" locked="0" layoutInCell="1" allowOverlap="1" wp14:anchorId="077B1EAD" wp14:editId="3F8DF71C">
                <wp:simplePos x="0" y="0"/>
                <wp:positionH relativeFrom="column">
                  <wp:posOffset>3714282</wp:posOffset>
                </wp:positionH>
                <wp:positionV relativeFrom="paragraph">
                  <wp:posOffset>666750</wp:posOffset>
                </wp:positionV>
                <wp:extent cx="252462" cy="228366"/>
                <wp:effectExtent l="0" t="0" r="0" b="0"/>
                <wp:wrapNone/>
                <wp:docPr id="1390832775" name="Rectangle: Rounded Corners 4"/>
                <wp:cNvGraphicFramePr/>
                <a:graphic xmlns:a="http://schemas.openxmlformats.org/drawingml/2006/main">
                  <a:graphicData uri="http://schemas.microsoft.com/office/word/2010/wordprocessingShape">
                    <wps:wsp>
                      <wps:cNvSpPr/>
                      <wps:spPr>
                        <a:xfrm>
                          <a:off x="0" y="0"/>
                          <a:ext cx="252462" cy="228366"/>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7B1EAD" id="_x0000_s1061" style="position:absolute;left:0;text-align:left;margin-left:292.45pt;margin-top:52.5pt;width:19.9pt;height:1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" filled="f" stroked="f" strokeweight="1pt">
                <v:stroke joinstyle="miter"/>
                <v:textbox>
                  <w:txbxContent>
                    <w:p w14:paraId="0D9D4308" w14:textId="0BD99CC8" w:rsidR="00B70B75" w:rsidRPr="00EC7EE7" w:rsidRDefault="00EC7EE7" w:rsidP="00B70B75">
                      <w:pPr>
                        <w:jc w:val="center"/>
                        <w:rPr>
                          <w:color w:val="FFFFFF" w:themeColor="background1"/>
                          <w:sz w:val="16"/>
                          <w:szCs w:val="16"/>
                        </w:rPr>
                      </w:pPr>
                      <w:r w:rsidRPr="00EC7EE7">
                        <w:rPr>
                          <w:color w:val="FFFFFF" w:themeColor="background1"/>
                          <w:sz w:val="16"/>
                          <w:szCs w:val="16"/>
                          <w:highlight w:val="red"/>
                        </w:rPr>
                        <w:t>M</w:t>
                      </w:r>
                    </w:p>
                  </w:txbxContent>
                </v:textbox>
              </v:roundrect>
            </w:pict>
          </mc:Fallback>
        </mc:AlternateContent>
      </w:r>
      <w:r w:rsidR="006E18DF">
        <w:rPr>
          <w:noProof/>
        </w:rPr>
        <mc:AlternateContent>
          <mc:Choice Requires="wps">
            <w:drawing>
              <wp:anchor distT="0" distB="0" distL="114300" distR="114300" simplePos="0" relativeHeight="251616256" behindDoc="0" locked="0" layoutInCell="1" allowOverlap="1" wp14:anchorId="1A6B74EC" wp14:editId="432D6524">
                <wp:simplePos x="0" y="0"/>
                <wp:positionH relativeFrom="column">
                  <wp:posOffset>3401862</wp:posOffset>
                </wp:positionH>
                <wp:positionV relativeFrom="paragraph">
                  <wp:posOffset>661670</wp:posOffset>
                </wp:positionV>
                <wp:extent cx="198120" cy="243205"/>
                <wp:effectExtent l="0" t="0" r="0" b="0"/>
                <wp:wrapNone/>
                <wp:docPr id="925974455" name="Rectangle: Rounded Corners 4"/>
                <wp:cNvGraphicFramePr/>
                <a:graphic xmlns:a="http://schemas.openxmlformats.org/drawingml/2006/main">
                  <a:graphicData uri="http://schemas.microsoft.com/office/word/2010/wordprocessingShape">
                    <wps:wsp>
                      <wps:cNvSpPr/>
                      <wps:spPr>
                        <a:xfrm>
                          <a:off x="0" y="0"/>
                          <a:ext cx="198120" cy="2432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B74EC" id="_x0000_s1062" style="position:absolute;left:0;text-align:left;margin-left:267.85pt;margin-top:52.1pt;width:15.6pt;height:19.1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" filled="f" stroked="f" strokeweight="1pt">
                <v:stroke joinstyle="miter"/>
                <v:textbox>
                  <w:txbxContent>
                    <w:p w14:paraId="10AECEC2" w14:textId="0697E01C" w:rsidR="00B70B75" w:rsidRPr="006E18DF" w:rsidRDefault="006E18DF" w:rsidP="00B70B75">
                      <w:pPr>
                        <w:jc w:val="center"/>
                        <w:rPr>
                          <w:color w:val="FFFFFF" w:themeColor="background1"/>
                          <w:sz w:val="16"/>
                          <w:szCs w:val="16"/>
                        </w:rPr>
                      </w:pPr>
                      <w:r w:rsidRPr="006E18DF">
                        <w:rPr>
                          <w:color w:val="FFFFFF" w:themeColor="background1"/>
                          <w:sz w:val="16"/>
                          <w:szCs w:val="16"/>
                          <w:highlight w:val="red"/>
                        </w:rPr>
                        <w:t>L</w:t>
                      </w:r>
                    </w:p>
                  </w:txbxContent>
                </v:textbox>
              </v:roundrect>
            </w:pict>
          </mc:Fallback>
        </mc:AlternateContent>
      </w:r>
      <w:r w:rsidR="00890433">
        <w:rPr>
          <w:noProof/>
        </w:rPr>
        <mc:AlternateContent>
          <mc:Choice Requires="wps">
            <w:drawing>
              <wp:anchor distT="0" distB="0" distL="114300" distR="114300" simplePos="0" relativeHeight="251615232" behindDoc="0" locked="0" layoutInCell="1" allowOverlap="1" wp14:anchorId="2E466EAF" wp14:editId="0DA9B910">
                <wp:simplePos x="0" y="0"/>
                <wp:positionH relativeFrom="column">
                  <wp:posOffset>2493010</wp:posOffset>
                </wp:positionH>
                <wp:positionV relativeFrom="paragraph">
                  <wp:posOffset>667552</wp:posOffset>
                </wp:positionV>
                <wp:extent cx="233680" cy="234315"/>
                <wp:effectExtent l="0" t="0" r="0" b="0"/>
                <wp:wrapNone/>
                <wp:docPr id="341451925" name="Rectangle: Rounded Corners 4"/>
                <wp:cNvGraphicFramePr/>
                <a:graphic xmlns:a="http://schemas.openxmlformats.org/drawingml/2006/main">
                  <a:graphicData uri="http://schemas.microsoft.com/office/word/2010/wordprocessingShape">
                    <wps:wsp>
                      <wps:cNvSpPr/>
                      <wps:spPr>
                        <a:xfrm>
                          <a:off x="0" y="0"/>
                          <a:ext cx="23368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466EAF" id="_x0000_s1063" style="position:absolute;left:0;text-align:left;margin-left:196.3pt;margin-top:52.55pt;width:18.4pt;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" filled="f" stroked="f" strokeweight="1pt">
                <v:stroke joinstyle="miter"/>
                <v:textbox>
                  <w:txbxContent>
                    <w:p w14:paraId="69C80C74" w14:textId="09001610" w:rsidR="00B70B75" w:rsidRPr="00890433" w:rsidRDefault="00890433" w:rsidP="00B70B75">
                      <w:pPr>
                        <w:jc w:val="center"/>
                        <w:rPr>
                          <w:color w:val="FFFFFF" w:themeColor="background1"/>
                          <w:sz w:val="16"/>
                          <w:szCs w:val="16"/>
                        </w:rPr>
                      </w:pPr>
                      <w:r>
                        <w:rPr>
                          <w:color w:val="FFFFFF" w:themeColor="background1"/>
                          <w:sz w:val="16"/>
                          <w:szCs w:val="16"/>
                          <w:highlight w:val="red"/>
                        </w:rPr>
                        <w:t>K</w:t>
                      </w:r>
                    </w:p>
                  </w:txbxContent>
                </v:textbox>
              </v:roundrect>
            </w:pict>
          </mc:Fallback>
        </mc:AlternateContent>
      </w:r>
      <w:r w:rsidR="00302C6F">
        <w:rPr>
          <w:noProof/>
        </w:rPr>
        <mc:AlternateContent>
          <mc:Choice Requires="wps">
            <w:drawing>
              <wp:anchor distT="0" distB="0" distL="114300" distR="114300" simplePos="0" relativeHeight="251614208" behindDoc="0" locked="0" layoutInCell="1" allowOverlap="1" wp14:anchorId="5FA82503" wp14:editId="52E09B11">
                <wp:simplePos x="0" y="0"/>
                <wp:positionH relativeFrom="column">
                  <wp:posOffset>2001052</wp:posOffset>
                </wp:positionH>
                <wp:positionV relativeFrom="paragraph">
                  <wp:posOffset>664210</wp:posOffset>
                </wp:positionV>
                <wp:extent cx="215265" cy="228600"/>
                <wp:effectExtent l="0" t="0" r="0" b="0"/>
                <wp:wrapNone/>
                <wp:docPr id="1287732231" name="Rectangle: Rounded Corners 4"/>
                <wp:cNvGraphicFramePr/>
                <a:graphic xmlns:a="http://schemas.openxmlformats.org/drawingml/2006/main">
                  <a:graphicData uri="http://schemas.microsoft.com/office/word/2010/wordprocessingShape">
                    <wps:wsp>
                      <wps:cNvSpPr/>
                      <wps:spPr>
                        <a:xfrm>
                          <a:off x="0" y="0"/>
                          <a:ext cx="215265" cy="22860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82503" id="_x0000_s1064" style="position:absolute;left:0;text-align:left;margin-left:157.55pt;margin-top:52.3pt;width:16.9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" filled="f" stroked="f" strokeweight="1pt">
                <v:stroke joinstyle="miter"/>
                <v:textbox>
                  <w:txbxContent>
                    <w:p w14:paraId="55BBD87D" w14:textId="2FD0C100" w:rsidR="00B70B75" w:rsidRPr="00B70B75" w:rsidRDefault="00302C6F" w:rsidP="00B70B75">
                      <w:pPr>
                        <w:jc w:val="center"/>
                        <w:rPr>
                          <w:color w:val="FFFFFF" w:themeColor="background1"/>
                        </w:rPr>
                      </w:pPr>
                      <w:r>
                        <w:rPr>
                          <w:color w:val="FFFFFF" w:themeColor="background1"/>
                          <w:sz w:val="16"/>
                          <w:szCs w:val="16"/>
                          <w:highlight w:val="red"/>
                        </w:rPr>
                        <w:t>J</w:t>
                      </w:r>
                    </w:p>
                  </w:txbxContent>
                </v:textbox>
              </v:roundrect>
            </w:pict>
          </mc:Fallback>
        </mc:AlternateContent>
      </w:r>
      <w:r w:rsidR="00E661EA">
        <w:rPr>
          <w:noProof/>
        </w:rPr>
        <mc:AlternateContent>
          <mc:Choice Requires="wps">
            <w:drawing>
              <wp:anchor distT="0" distB="0" distL="114300" distR="114300" simplePos="0" relativeHeight="251613184" behindDoc="0" locked="0" layoutInCell="1" allowOverlap="1" wp14:anchorId="04913E57" wp14:editId="412566AC">
                <wp:simplePos x="0" y="0"/>
                <wp:positionH relativeFrom="column">
                  <wp:posOffset>1502410</wp:posOffset>
                </wp:positionH>
                <wp:positionV relativeFrom="paragraph">
                  <wp:posOffset>659932</wp:posOffset>
                </wp:positionV>
                <wp:extent cx="177165" cy="237490"/>
                <wp:effectExtent l="0" t="0" r="0" b="0"/>
                <wp:wrapNone/>
                <wp:docPr id="1254600558" name="Rectangle: Rounded Corners 4"/>
                <wp:cNvGraphicFramePr/>
                <a:graphic xmlns:a="http://schemas.openxmlformats.org/drawingml/2006/main">
                  <a:graphicData uri="http://schemas.microsoft.com/office/word/2010/wordprocessingShape">
                    <wps:wsp>
                      <wps:cNvSpPr/>
                      <wps:spPr>
                        <a:xfrm>
                          <a:off x="0" y="0"/>
                          <a:ext cx="177165" cy="23749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13E57" id="_x0000_s1065" style="position:absolute;left:0;text-align:left;margin-left:118.3pt;margin-top:51.95pt;width:13.95pt;height:18.7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" filled="f" stroked="f" strokeweight="1pt">
                <v:stroke joinstyle="miter"/>
                <v:textbox>
                  <w:txbxContent>
                    <w:p w14:paraId="61F4445B" w14:textId="59F0E364" w:rsidR="00B70B75" w:rsidRPr="00E661EA" w:rsidRDefault="00E661EA" w:rsidP="00B70B75">
                      <w:pPr>
                        <w:jc w:val="center"/>
                        <w:rPr>
                          <w:color w:val="FFFFFF" w:themeColor="background1"/>
                          <w:sz w:val="16"/>
                          <w:szCs w:val="16"/>
                        </w:rPr>
                      </w:pPr>
                      <w:r>
                        <w:rPr>
                          <w:color w:val="FFFFFF" w:themeColor="background1"/>
                          <w:sz w:val="16"/>
                          <w:szCs w:val="16"/>
                          <w:highlight w:val="red"/>
                        </w:rPr>
                        <w:t>I</w:t>
                      </w:r>
                    </w:p>
                  </w:txbxContent>
                </v:textbox>
              </v:roundrect>
            </w:pict>
          </mc:Fallback>
        </mc:AlternateContent>
      </w:r>
      <w:r w:rsidR="00004B4F">
        <w:rPr>
          <w:noProof/>
        </w:rPr>
        <mc:AlternateContent>
          <mc:Choice Requires="wps">
            <w:drawing>
              <wp:anchor distT="0" distB="0" distL="114300" distR="114300" simplePos="0" relativeHeight="251612160" behindDoc="0" locked="0" layoutInCell="1" allowOverlap="1" wp14:anchorId="4DA23B6D" wp14:editId="29085EB1">
                <wp:simplePos x="0" y="0"/>
                <wp:positionH relativeFrom="column">
                  <wp:posOffset>5307798</wp:posOffset>
                </wp:positionH>
                <wp:positionV relativeFrom="paragraph">
                  <wp:posOffset>334010</wp:posOffset>
                </wp:positionV>
                <wp:extent cx="152400" cy="234315"/>
                <wp:effectExtent l="0" t="0" r="0" b="0"/>
                <wp:wrapNone/>
                <wp:docPr id="257953031" name="Rectangle: Rounded Corners 4"/>
                <wp:cNvGraphicFramePr/>
                <a:graphic xmlns:a="http://schemas.openxmlformats.org/drawingml/2006/main">
                  <a:graphicData uri="http://schemas.microsoft.com/office/word/2010/wordprocessingShape">
                    <wps:wsp>
                      <wps:cNvSpPr/>
                      <wps:spPr>
                        <a:xfrm>
                          <a:off x="0" y="0"/>
                          <a:ext cx="152400" cy="23431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23B6D" id="_x0000_s1066" style="position:absolute;left:0;text-align:left;margin-left:417.95pt;margin-top:26.3pt;width:12pt;height:18.4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" filled="f" stroked="f" strokeweight="1pt">
                <v:stroke joinstyle="miter"/>
                <v:textbox>
                  <w:txbxContent>
                    <w:p w14:paraId="460D26FD" w14:textId="3BD55EC5" w:rsidR="00B70B75" w:rsidRPr="00004B4F" w:rsidRDefault="00004B4F" w:rsidP="00B70B75">
                      <w:pPr>
                        <w:jc w:val="center"/>
                        <w:rPr>
                          <w:color w:val="FFFFFF" w:themeColor="background1"/>
                          <w:sz w:val="16"/>
                          <w:szCs w:val="16"/>
                        </w:rPr>
                      </w:pPr>
                      <w:r>
                        <w:rPr>
                          <w:color w:val="FFFFFF" w:themeColor="background1"/>
                          <w:sz w:val="16"/>
                          <w:szCs w:val="16"/>
                          <w:highlight w:val="red"/>
                        </w:rPr>
                        <w:t>H</w:t>
                      </w:r>
                      <w:r>
                        <w:rPr>
                          <w:color w:val="FFFFFF" w:themeColor="background1"/>
                          <w:sz w:val="16"/>
                          <w:szCs w:val="16"/>
                        </w:rPr>
                        <w:t>H</w:t>
                      </w:r>
                    </w:p>
                  </w:txbxContent>
                </v:textbox>
              </v:roundrect>
            </w:pict>
          </mc:Fallback>
        </mc:AlternateContent>
      </w:r>
      <w:r w:rsidR="0058691E">
        <w:rPr>
          <w:noProof/>
        </w:rPr>
        <mc:AlternateContent>
          <mc:Choice Requires="wps">
            <w:drawing>
              <wp:anchor distT="0" distB="0" distL="114300" distR="114300" simplePos="0" relativeHeight="251611136" behindDoc="0" locked="0" layoutInCell="1" allowOverlap="1" wp14:anchorId="1FE13B9E" wp14:editId="3D0CA450">
                <wp:simplePos x="0" y="0"/>
                <wp:positionH relativeFrom="column">
                  <wp:posOffset>3196590</wp:posOffset>
                </wp:positionH>
                <wp:positionV relativeFrom="paragraph">
                  <wp:posOffset>346242</wp:posOffset>
                </wp:positionV>
                <wp:extent cx="197485" cy="225425"/>
                <wp:effectExtent l="0" t="0" r="0" b="0"/>
                <wp:wrapNone/>
                <wp:docPr id="402205086" name="Rectangle: Rounded Corners 4"/>
                <wp:cNvGraphicFramePr/>
                <a:graphic xmlns:a="http://schemas.openxmlformats.org/drawingml/2006/main">
                  <a:graphicData uri="http://schemas.microsoft.com/office/word/2010/wordprocessingShape">
                    <wps:wsp>
                      <wps:cNvSpPr/>
                      <wps:spPr>
                        <a:xfrm>
                          <a:off x="0" y="0"/>
                          <a:ext cx="197485" cy="22542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E13B9E" id="_x0000_s1067" style="position:absolute;left:0;text-align:left;margin-left:251.7pt;margin-top:27.25pt;width:15.55pt;height:17.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" filled="f" stroked="f" strokeweight="1pt">
                <v:stroke joinstyle="miter"/>
                <v:textbox>
                  <w:txbxContent>
                    <w:p w14:paraId="5ADDCA5B" w14:textId="058A6A89" w:rsidR="00B70B75" w:rsidRPr="00C964E6" w:rsidRDefault="00C964E6" w:rsidP="00B70B75">
                      <w:pPr>
                        <w:jc w:val="center"/>
                        <w:rPr>
                          <w:color w:val="FFFFFF" w:themeColor="background1"/>
                          <w:sz w:val="16"/>
                          <w:szCs w:val="16"/>
                        </w:rPr>
                      </w:pPr>
                      <w:r>
                        <w:rPr>
                          <w:color w:val="FFFFFF" w:themeColor="background1"/>
                          <w:sz w:val="16"/>
                          <w:szCs w:val="16"/>
                          <w:highlight w:val="red"/>
                        </w:rPr>
                        <w:t>G</w:t>
                      </w:r>
                      <w:r w:rsidR="00B70B75" w:rsidRPr="00C964E6">
                        <w:rPr>
                          <w:color w:val="FFFFFF" w:themeColor="background1"/>
                          <w:sz w:val="16"/>
                          <w:szCs w:val="16"/>
                          <w:highlight w:val="red"/>
                        </w:rPr>
                        <w:t>A</w:t>
                      </w:r>
                    </w:p>
                  </w:txbxContent>
                </v:textbox>
              </v:roundrect>
            </w:pict>
          </mc:Fallback>
        </mc:AlternateContent>
      </w:r>
      <w:r w:rsidR="0010313D">
        <w:rPr>
          <w:noProof/>
        </w:rPr>
        <mc:AlternateContent>
          <mc:Choice Requires="wps">
            <w:drawing>
              <wp:anchor distT="0" distB="0" distL="114300" distR="114300" simplePos="0" relativeHeight="251610112" behindDoc="0" locked="0" layoutInCell="1" allowOverlap="1" wp14:anchorId="2EAD5A9E" wp14:editId="20176865">
                <wp:simplePos x="0" y="0"/>
                <wp:positionH relativeFrom="column">
                  <wp:posOffset>2734477</wp:posOffset>
                </wp:positionH>
                <wp:positionV relativeFrom="paragraph">
                  <wp:posOffset>340360</wp:posOffset>
                </wp:positionV>
                <wp:extent cx="218440" cy="230505"/>
                <wp:effectExtent l="0" t="0" r="0" b="0"/>
                <wp:wrapNone/>
                <wp:docPr id="244268724" name="Rectangle: Rounded Corners 4"/>
                <wp:cNvGraphicFramePr/>
                <a:graphic xmlns:a="http://schemas.openxmlformats.org/drawingml/2006/main">
                  <a:graphicData uri="http://schemas.microsoft.com/office/word/2010/wordprocessingShape">
                    <wps:wsp>
                      <wps:cNvSpPr/>
                      <wps:spPr>
                        <a:xfrm>
                          <a:off x="0" y="0"/>
                          <a:ext cx="218440" cy="23050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AD5A9E" id="_x0000_s1068" style="position:absolute;left:0;text-align:left;margin-left:215.3pt;margin-top:26.8pt;width:17.2pt;height:18.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" filled="f" stroked="f" strokeweight="1pt">
                <v:stroke joinstyle="miter"/>
                <v:textbox>
                  <w:txbxContent>
                    <w:p w14:paraId="20047284" w14:textId="1BAF0905" w:rsidR="00B70B75" w:rsidRPr="0010313D" w:rsidRDefault="0010313D" w:rsidP="00B70B75">
                      <w:pPr>
                        <w:jc w:val="center"/>
                        <w:rPr>
                          <w:color w:val="FFFFFF" w:themeColor="background1"/>
                          <w:sz w:val="16"/>
                          <w:szCs w:val="16"/>
                        </w:rPr>
                      </w:pPr>
                      <w:r>
                        <w:rPr>
                          <w:color w:val="FFFFFF" w:themeColor="background1"/>
                          <w:sz w:val="16"/>
                          <w:szCs w:val="16"/>
                          <w:highlight w:val="red"/>
                        </w:rPr>
                        <w:t>F</w:t>
                      </w:r>
                    </w:p>
                  </w:txbxContent>
                </v:textbox>
              </v:roundrect>
            </w:pict>
          </mc:Fallback>
        </mc:AlternateContent>
      </w:r>
      <w:r w:rsidR="002911CE">
        <w:rPr>
          <w:noProof/>
        </w:rPr>
        <mc:AlternateContent>
          <mc:Choice Requires="wps">
            <w:drawing>
              <wp:anchor distT="0" distB="0" distL="114300" distR="114300" simplePos="0" relativeHeight="251609088" behindDoc="0" locked="0" layoutInCell="1" allowOverlap="1" wp14:anchorId="40B26023" wp14:editId="2D61E83E">
                <wp:simplePos x="0" y="0"/>
                <wp:positionH relativeFrom="column">
                  <wp:posOffset>339725</wp:posOffset>
                </wp:positionH>
                <wp:positionV relativeFrom="paragraph">
                  <wp:posOffset>328462</wp:posOffset>
                </wp:positionV>
                <wp:extent cx="179705" cy="231140"/>
                <wp:effectExtent l="0" t="0" r="0" b="0"/>
                <wp:wrapNone/>
                <wp:docPr id="120072027" name="Rectangle: Rounded Corners 4"/>
                <wp:cNvGraphicFramePr/>
                <a:graphic xmlns:a="http://schemas.openxmlformats.org/drawingml/2006/main">
                  <a:graphicData uri="http://schemas.microsoft.com/office/word/2010/wordprocessingShape">
                    <wps:wsp>
                      <wps:cNvSpPr/>
                      <wps:spPr>
                        <a:xfrm>
                          <a:off x="0" y="0"/>
                          <a:ext cx="179705" cy="23114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6023" id="_x0000_s1069" style="position:absolute;left:0;text-align:left;margin-left:26.75pt;margin-top:25.85pt;width:14.15pt;height:18.2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" filled="f" stroked="f" strokeweight="1pt">
                <v:stroke joinstyle="miter"/>
                <v:textbox>
                  <w:txbxContent>
                    <w:p w14:paraId="59F4710A" w14:textId="0CE816A0" w:rsidR="00B70B75" w:rsidRPr="002911CE" w:rsidRDefault="002911CE" w:rsidP="00B70B75">
                      <w:pPr>
                        <w:jc w:val="center"/>
                        <w:rPr>
                          <w:color w:val="FFFFFF" w:themeColor="background1"/>
                          <w:sz w:val="16"/>
                          <w:szCs w:val="16"/>
                        </w:rPr>
                      </w:pPr>
                      <w:r w:rsidRPr="002911CE">
                        <w:rPr>
                          <w:color w:val="FFFFFF" w:themeColor="background1"/>
                          <w:sz w:val="16"/>
                          <w:szCs w:val="16"/>
                          <w:highlight w:val="red"/>
                        </w:rPr>
                        <w:t>E</w:t>
                      </w:r>
                    </w:p>
                  </w:txbxContent>
                </v:textbox>
              </v:roundrect>
            </w:pict>
          </mc:Fallback>
        </mc:AlternateContent>
      </w:r>
      <w:r w:rsidR="00486A23">
        <w:rPr>
          <w:noProof/>
        </w:rPr>
        <mc:AlternateContent>
          <mc:Choice Requires="wps">
            <w:drawing>
              <wp:anchor distT="0" distB="0" distL="114300" distR="114300" simplePos="0" relativeHeight="251608064" behindDoc="0" locked="0" layoutInCell="1" allowOverlap="1" wp14:anchorId="7339926E" wp14:editId="378967DA">
                <wp:simplePos x="0" y="0"/>
                <wp:positionH relativeFrom="column">
                  <wp:posOffset>1687663</wp:posOffset>
                </wp:positionH>
                <wp:positionV relativeFrom="paragraph">
                  <wp:posOffset>219710</wp:posOffset>
                </wp:positionV>
                <wp:extent cx="170180" cy="246380"/>
                <wp:effectExtent l="0" t="0" r="0" b="0"/>
                <wp:wrapNone/>
                <wp:docPr id="1431510956" name="Rectangle: Rounded Corners 4"/>
                <wp:cNvGraphicFramePr/>
                <a:graphic xmlns:a="http://schemas.openxmlformats.org/drawingml/2006/main">
                  <a:graphicData uri="http://schemas.microsoft.com/office/word/2010/wordprocessingShape">
                    <wps:wsp>
                      <wps:cNvSpPr/>
                      <wps:spPr>
                        <a:xfrm>
                          <a:off x="0" y="0"/>
                          <a:ext cx="170180" cy="24638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9926E" id="_x0000_s1070" style="position:absolute;left:0;text-align:left;margin-left:132.9pt;margin-top:17.3pt;width:13.4pt;height:19.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gAeAIAAE0FAAAOAAAAZHJzL2Uyb0RvYy54bWysVN9P2zAQfp+0/8Hy+0jSF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" filled="f" stroked="f" strokeweight="1pt">
                <v:stroke joinstyle="miter"/>
                <v:textbox>
                  <w:txbxContent>
                    <w:p w14:paraId="659FFF9D" w14:textId="289B31CB" w:rsidR="00B70B75" w:rsidRPr="00B70B75" w:rsidRDefault="00486A23" w:rsidP="00B70B75">
                      <w:pPr>
                        <w:jc w:val="center"/>
                        <w:rPr>
                          <w:color w:val="FFFFFF" w:themeColor="background1"/>
                        </w:rPr>
                      </w:pPr>
                      <w:r>
                        <w:rPr>
                          <w:color w:val="FFFFFF" w:themeColor="background1"/>
                          <w:sz w:val="16"/>
                          <w:szCs w:val="16"/>
                          <w:highlight w:val="red"/>
                        </w:rPr>
                        <w:t>D</w:t>
                      </w:r>
                    </w:p>
                  </w:txbxContent>
                </v:textbox>
              </v:roundrect>
            </w:pict>
          </mc:Fallback>
        </mc:AlternateContent>
      </w:r>
      <w:r w:rsidR="008A4EF2">
        <w:rPr>
          <w:noProof/>
        </w:rPr>
        <mc:AlternateContent>
          <mc:Choice Requires="wps">
            <w:drawing>
              <wp:anchor distT="0" distB="0" distL="114300" distR="114300" simplePos="0" relativeHeight="251607040" behindDoc="0" locked="0" layoutInCell="1" allowOverlap="1" wp14:anchorId="00470391" wp14:editId="7CED52AB">
                <wp:simplePos x="0" y="0"/>
                <wp:positionH relativeFrom="column">
                  <wp:posOffset>5304957</wp:posOffset>
                </wp:positionH>
                <wp:positionV relativeFrom="paragraph">
                  <wp:posOffset>213360</wp:posOffset>
                </wp:positionV>
                <wp:extent cx="249555" cy="285750"/>
                <wp:effectExtent l="0" t="0" r="0" b="0"/>
                <wp:wrapNone/>
                <wp:docPr id="46455966" name="Rectangle: Rounded Corners 4"/>
                <wp:cNvGraphicFramePr/>
                <a:graphic xmlns:a="http://schemas.openxmlformats.org/drawingml/2006/main">
                  <a:graphicData uri="http://schemas.microsoft.com/office/word/2010/wordprocessingShape">
                    <wps:wsp>
                      <wps:cNvSpPr/>
                      <wps:spPr>
                        <a:xfrm>
                          <a:off x="0" y="0"/>
                          <a:ext cx="249555" cy="28575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70391" id="_x0000_s1071" style="position:absolute;left:0;text-align:left;margin-left:417.7pt;margin-top:16.8pt;width:19.65pt;height:2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" filled="f" stroked="f" strokeweight="1pt">
                <v:stroke joinstyle="miter"/>
                <v:textbox>
                  <w:txbxContent>
                    <w:p w14:paraId="741DDCC0" w14:textId="5468E1A8" w:rsidR="00B70B75" w:rsidRPr="008A4EF2" w:rsidRDefault="008A4EF2" w:rsidP="00B70B75">
                      <w:pPr>
                        <w:jc w:val="center"/>
                        <w:rPr>
                          <w:color w:val="FFFFFF" w:themeColor="background1"/>
                          <w:sz w:val="16"/>
                          <w:szCs w:val="16"/>
                        </w:rPr>
                      </w:pPr>
                      <w:r w:rsidRPr="008A4EF2">
                        <w:rPr>
                          <w:color w:val="FFFFFF" w:themeColor="background1"/>
                          <w:sz w:val="16"/>
                          <w:szCs w:val="16"/>
                          <w:highlight w:val="red"/>
                        </w:rPr>
                        <w:t>C</w:t>
                      </w:r>
                    </w:p>
                  </w:txbxContent>
                </v:textbox>
              </v:roundrect>
            </w:pict>
          </mc:Fallback>
        </mc:AlternateContent>
      </w:r>
      <w:r w:rsidR="00A20CAA">
        <w:rPr>
          <w:noProof/>
        </w:rPr>
        <mc:AlternateContent>
          <mc:Choice Requires="wps">
            <w:drawing>
              <wp:anchor distT="0" distB="0" distL="114300" distR="114300" simplePos="0" relativeHeight="251606016" behindDoc="0" locked="0" layoutInCell="1" allowOverlap="1" wp14:anchorId="1A85A455" wp14:editId="26CC0BCC">
                <wp:simplePos x="0" y="0"/>
                <wp:positionH relativeFrom="column">
                  <wp:posOffset>5309235</wp:posOffset>
                </wp:positionH>
                <wp:positionV relativeFrom="paragraph">
                  <wp:posOffset>123992</wp:posOffset>
                </wp:positionV>
                <wp:extent cx="227330" cy="264160"/>
                <wp:effectExtent l="0" t="0" r="0" b="0"/>
                <wp:wrapNone/>
                <wp:docPr id="1169182006" name="Rectangle: Rounded Corners 4"/>
                <wp:cNvGraphicFramePr/>
                <a:graphic xmlns:a="http://schemas.openxmlformats.org/drawingml/2006/main">
                  <a:graphicData uri="http://schemas.microsoft.com/office/word/2010/wordprocessingShape">
                    <wps:wsp>
                      <wps:cNvSpPr/>
                      <wps:spPr>
                        <a:xfrm>
                          <a:off x="0" y="0"/>
                          <a:ext cx="227330" cy="2641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85A455" id="_x0000_s1072" style="position:absolute;left:0;text-align:left;margin-left:418.05pt;margin-top:9.75pt;width:17.9pt;height:20.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" filled="f" stroked="f" strokeweight="1pt">
                <v:stroke joinstyle="miter"/>
                <v:textbox>
                  <w:txbxContent>
                    <w:p w14:paraId="244819A2" w14:textId="1BB70ADE" w:rsidR="00B70B75" w:rsidRPr="00B70B75" w:rsidRDefault="00B70B75" w:rsidP="00B70B75">
                      <w:pPr>
                        <w:jc w:val="center"/>
                        <w:rPr>
                          <w:color w:val="FFFFFF" w:themeColor="background1"/>
                          <w:sz w:val="16"/>
                          <w:szCs w:val="16"/>
                        </w:rPr>
                      </w:pPr>
                      <w:r>
                        <w:rPr>
                          <w:color w:val="FFFFFF" w:themeColor="background1"/>
                          <w:sz w:val="16"/>
                          <w:szCs w:val="16"/>
                          <w:highlight w:val="red"/>
                        </w:rPr>
                        <w:t>B</w:t>
                      </w:r>
                    </w:p>
                  </w:txbxContent>
                </v:textbox>
              </v:roundrect>
            </w:pict>
          </mc:Fallback>
        </mc:AlternateContent>
      </w:r>
      <w:r w:rsidR="00875571">
        <w:rPr>
          <w:noProof/>
        </w:rPr>
        <w:drawing>
          <wp:inline distT="0" distB="0" distL="0" distR="0" wp14:anchorId="684EA4E4" wp14:editId="7C04BA82">
            <wp:extent cx="5943600" cy="3299460"/>
            <wp:effectExtent l="0" t="0" r="0" b="0"/>
            <wp:docPr id="1449654434" name="Picture 1" descr="A white sheet with black lines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4434" name="Picture 1" descr="A white sheet with black lines and black text&#10;&#10;Description automatically generated with medium confidence"/>
                    <pic:cNvPicPr/>
                  </pic:nvPicPr>
                  <pic:blipFill>
                    <a:blip r:embed="rId9"/>
                    <a:stretch>
                      <a:fillRect/>
                    </a:stretch>
                  </pic:blipFill>
                  <pic:spPr>
                    <a:xfrm>
                      <a:off x="0" y="0"/>
                      <a:ext cx="5943600" cy="3299460"/>
                    </a:xfrm>
                    <a:prstGeom prst="rect">
                      <a:avLst/>
                    </a:prstGeom>
                  </pic:spPr>
                </pic:pic>
              </a:graphicData>
            </a:graphic>
          </wp:inline>
        </w:drawing>
      </w:r>
    </w:p>
    <w:p w14:paraId="30236EA7" w14:textId="11027349" w:rsidR="00E30FB7" w:rsidRDefault="00E30FB7" w:rsidP="00A20CAA">
      <w:pPr>
        <w:rPr>
          <w:color w:val="000000" w:themeColor="text1"/>
        </w:rPr>
      </w:pPr>
    </w:p>
    <w:p w14:paraId="61F15433" w14:textId="691C6238" w:rsidR="006E33A4" w:rsidRDefault="00A20CAA" w:rsidP="00A20CAA">
      <w:pPr>
        <w:rPr>
          <w:color w:val="000000" w:themeColor="text1"/>
        </w:rPr>
      </w:pPr>
      <w:r>
        <w:rPr>
          <w:color w:val="000000" w:themeColor="text1"/>
        </w:rPr>
        <w:t>A – Account Number</w:t>
      </w:r>
      <w:r w:rsidR="00854890">
        <w:rPr>
          <w:color w:val="000000" w:themeColor="text1"/>
        </w:rPr>
        <w:t xml:space="preserve"> – </w:t>
      </w:r>
      <w:r w:rsidR="00DF656F" w:rsidRPr="00DF656F">
        <w:rPr>
          <w:color w:val="000000" w:themeColor="text1"/>
        </w:rPr>
        <w:t>10089521822</w:t>
      </w:r>
    </w:p>
    <w:p w14:paraId="67DCF51A" w14:textId="3DF7C07C" w:rsidR="008A4EF2" w:rsidRDefault="008A4EF2" w:rsidP="00A20CAA">
      <w:pPr>
        <w:rPr>
          <w:color w:val="000000" w:themeColor="text1"/>
        </w:rPr>
      </w:pPr>
      <w:r>
        <w:rPr>
          <w:color w:val="000000" w:themeColor="text1"/>
        </w:rPr>
        <w:t xml:space="preserve">B – Subscription Number – </w:t>
      </w:r>
      <w:r w:rsidRPr="008A4EF2">
        <w:rPr>
          <w:color w:val="000000" w:themeColor="text1"/>
        </w:rPr>
        <w:t>22044000003777</w:t>
      </w:r>
    </w:p>
    <w:p w14:paraId="56DA6CB9" w14:textId="223AF1AC" w:rsidR="008A4EF2" w:rsidRDefault="008A4EF2" w:rsidP="00A20CAA">
      <w:pPr>
        <w:rPr>
          <w:color w:val="000000" w:themeColor="text1"/>
        </w:rPr>
      </w:pPr>
      <w:r>
        <w:rPr>
          <w:color w:val="000000" w:themeColor="text1"/>
        </w:rPr>
        <w:t xml:space="preserve">C – Site Number </w:t>
      </w:r>
      <w:r w:rsidR="005A13F2">
        <w:rPr>
          <w:color w:val="000000" w:themeColor="text1"/>
        </w:rPr>
        <w:t xml:space="preserve">– </w:t>
      </w:r>
      <w:r w:rsidR="005A13F2" w:rsidRPr="005A13F2">
        <w:rPr>
          <w:color w:val="000000" w:themeColor="text1"/>
        </w:rPr>
        <w:t>4008579736</w:t>
      </w:r>
    </w:p>
    <w:p w14:paraId="323A40C2" w14:textId="46F30D6B" w:rsidR="00486A23" w:rsidRDefault="008D1361" w:rsidP="00486A23">
      <w:pPr>
        <w:rPr>
          <w:color w:val="000000" w:themeColor="text1"/>
        </w:rPr>
      </w:pPr>
      <w:r>
        <w:rPr>
          <w:color w:val="000000" w:themeColor="text1"/>
        </w:rPr>
        <w:t>D</w:t>
      </w:r>
      <w:r w:rsidR="00486A23">
        <w:rPr>
          <w:color w:val="000000" w:themeColor="text1"/>
        </w:rPr>
        <w:t xml:space="preserve"> – </w:t>
      </w:r>
      <w:r w:rsidR="004510FB">
        <w:rPr>
          <w:color w:val="000000" w:themeColor="text1"/>
        </w:rPr>
        <w:t>Address</w:t>
      </w:r>
      <w:r w:rsidR="00486A23">
        <w:rPr>
          <w:color w:val="000000" w:themeColor="text1"/>
        </w:rPr>
        <w:t xml:space="preserve"> – </w:t>
      </w:r>
      <w:r w:rsidR="00486A23" w:rsidRPr="005A13F2">
        <w:rPr>
          <w:color w:val="000000" w:themeColor="text1"/>
        </w:rPr>
        <w:t>00</w:t>
      </w:r>
      <w:r>
        <w:rPr>
          <w:color w:val="000000" w:themeColor="text1"/>
        </w:rPr>
        <w:t>01</w:t>
      </w:r>
    </w:p>
    <w:p w14:paraId="5904A054" w14:textId="5F226E2F" w:rsidR="00395711" w:rsidRDefault="002911CE" w:rsidP="00395711">
      <w:pPr>
        <w:rPr>
          <w:rFonts w:ascii="Calibri" w:hAnsi="Calibri" w:cs="Calibri"/>
          <w:color w:val="000000"/>
          <w:sz w:val="22"/>
          <w:szCs w:val="22"/>
        </w:rPr>
      </w:pPr>
      <w:r>
        <w:rPr>
          <w:color w:val="000000" w:themeColor="text1"/>
        </w:rPr>
        <w:t xml:space="preserve">E – Invoice Date – </w:t>
      </w:r>
      <w:r w:rsidR="00395711" w:rsidRPr="00E75DD4">
        <w:rPr>
          <w:color w:val="000000" w:themeColor="text1"/>
        </w:rPr>
        <w:t>13-Jul-23</w:t>
      </w:r>
    </w:p>
    <w:p w14:paraId="74457ADB" w14:textId="08B3A280" w:rsidR="0010313D" w:rsidRDefault="002911CE" w:rsidP="0010313D">
      <w:pPr>
        <w:rPr>
          <w:color w:val="000000" w:themeColor="text1"/>
        </w:rPr>
      </w:pPr>
      <w:r>
        <w:rPr>
          <w:color w:val="000000" w:themeColor="text1"/>
        </w:rPr>
        <w:t xml:space="preserve">F </w:t>
      </w:r>
      <w:r w:rsidR="0010313D">
        <w:rPr>
          <w:color w:val="000000" w:themeColor="text1"/>
        </w:rPr>
        <w:t>–</w:t>
      </w:r>
      <w:r>
        <w:rPr>
          <w:color w:val="000000" w:themeColor="text1"/>
        </w:rPr>
        <w:t xml:space="preserve"> </w:t>
      </w:r>
      <w:r w:rsidR="0010313D">
        <w:rPr>
          <w:color w:val="000000" w:themeColor="text1"/>
        </w:rPr>
        <w:t>Type – 02</w:t>
      </w:r>
    </w:p>
    <w:p w14:paraId="4AEC78A2" w14:textId="519A2C71" w:rsidR="0058691E" w:rsidRDefault="0058691E" w:rsidP="0058691E">
      <w:pPr>
        <w:rPr>
          <w:color w:val="000000" w:themeColor="text1"/>
        </w:rPr>
      </w:pPr>
      <w:r>
        <w:rPr>
          <w:color w:val="000000" w:themeColor="text1"/>
        </w:rPr>
        <w:t xml:space="preserve">G – </w:t>
      </w:r>
      <w:r w:rsidR="000B0AAD">
        <w:rPr>
          <w:color w:val="000000" w:themeColor="text1"/>
        </w:rPr>
        <w:t>Sub-</w:t>
      </w:r>
      <w:r>
        <w:rPr>
          <w:color w:val="000000" w:themeColor="text1"/>
        </w:rPr>
        <w:t xml:space="preserve">Type – </w:t>
      </w:r>
      <w:r w:rsidR="00AB7C91">
        <w:rPr>
          <w:color w:val="000000" w:themeColor="text1"/>
        </w:rPr>
        <w:t>Industrial</w:t>
      </w:r>
    </w:p>
    <w:p w14:paraId="11BB37D5" w14:textId="1C33FC57" w:rsidR="006E4B50" w:rsidRDefault="006E4B50" w:rsidP="006E4B50">
      <w:pPr>
        <w:rPr>
          <w:color w:val="000000" w:themeColor="text1"/>
        </w:rPr>
      </w:pPr>
      <w:r>
        <w:rPr>
          <w:color w:val="000000" w:themeColor="text1"/>
        </w:rPr>
        <w:t xml:space="preserve">H – </w:t>
      </w:r>
      <w:r w:rsidR="00FD478C">
        <w:rPr>
          <w:color w:val="000000" w:themeColor="text1"/>
        </w:rPr>
        <w:t>Invoice Number</w:t>
      </w:r>
      <w:r>
        <w:rPr>
          <w:color w:val="000000" w:themeColor="text1"/>
        </w:rPr>
        <w:t xml:space="preserve"> – </w:t>
      </w:r>
      <w:r w:rsidR="00004B4F" w:rsidRPr="00004B4F">
        <w:rPr>
          <w:color w:val="000000" w:themeColor="text1"/>
        </w:rPr>
        <w:t>280023279756</w:t>
      </w:r>
    </w:p>
    <w:p w14:paraId="4FA2F9FF" w14:textId="10C4F738" w:rsidR="00CA2A37" w:rsidRDefault="00A94C54" w:rsidP="00CA2A37">
      <w:pPr>
        <w:rPr>
          <w:rFonts w:ascii="Calibri" w:hAnsi="Calibri" w:cs="Calibri"/>
          <w:color w:val="000000"/>
          <w:sz w:val="22"/>
          <w:szCs w:val="22"/>
        </w:rPr>
      </w:pPr>
      <w:r>
        <w:rPr>
          <w:color w:val="000000" w:themeColor="text1"/>
        </w:rPr>
        <w:t>I</w:t>
      </w:r>
      <w:r w:rsidR="00213933">
        <w:rPr>
          <w:color w:val="000000" w:themeColor="text1"/>
        </w:rPr>
        <w:t xml:space="preserve"> – </w:t>
      </w:r>
      <w:r w:rsidR="005C1D25" w:rsidRPr="000C3118">
        <w:rPr>
          <w:color w:val="000000" w:themeColor="text1"/>
        </w:rPr>
        <w:t xml:space="preserve">Reading </w:t>
      </w:r>
      <w:r w:rsidR="00462FE0">
        <w:rPr>
          <w:color w:val="000000" w:themeColor="text1"/>
        </w:rPr>
        <w:t>To</w:t>
      </w:r>
      <w:r w:rsidR="005C1D25" w:rsidRPr="000C3118">
        <w:rPr>
          <w:color w:val="000000" w:themeColor="text1"/>
        </w:rPr>
        <w:t xml:space="preserve"> (</w:t>
      </w:r>
      <w:r w:rsidR="00462FE0">
        <w:rPr>
          <w:color w:val="000000" w:themeColor="text1"/>
        </w:rPr>
        <w:t>D</w:t>
      </w:r>
      <w:r w:rsidR="005C1D25" w:rsidRPr="000C3118">
        <w:rPr>
          <w:color w:val="000000" w:themeColor="text1"/>
        </w:rPr>
        <w:t>ate)</w:t>
      </w:r>
      <w:r w:rsidR="00213933">
        <w:rPr>
          <w:color w:val="000000" w:themeColor="text1"/>
        </w:rPr>
        <w:t xml:space="preserve"> – </w:t>
      </w:r>
      <w:r w:rsidR="00CA2A37" w:rsidRPr="00E75DD4">
        <w:rPr>
          <w:color w:val="000000" w:themeColor="text1"/>
        </w:rPr>
        <w:t>11-Ju</w:t>
      </w:r>
      <w:r w:rsidR="00884F32">
        <w:rPr>
          <w:color w:val="000000" w:themeColor="text1"/>
        </w:rPr>
        <w:t>l</w:t>
      </w:r>
      <w:r w:rsidR="00CA2A37" w:rsidRPr="00E75DD4">
        <w:rPr>
          <w:color w:val="000000" w:themeColor="text1"/>
        </w:rPr>
        <w:t>-23</w:t>
      </w:r>
    </w:p>
    <w:p w14:paraId="4F3E5780" w14:textId="3B2C7472" w:rsidR="00302C6F" w:rsidRDefault="00302C6F" w:rsidP="00302C6F">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09754853" w14:textId="5671C4BC" w:rsidR="00890433" w:rsidRDefault="00890433" w:rsidP="00890433">
      <w:pPr>
        <w:rPr>
          <w:color w:val="000000" w:themeColor="text1"/>
        </w:rPr>
      </w:pPr>
      <w:r>
        <w:rPr>
          <w:color w:val="000000" w:themeColor="text1"/>
        </w:rPr>
        <w:t xml:space="preserve">K – Multiplication Factor – </w:t>
      </w:r>
      <w:r w:rsidR="003A084C" w:rsidRPr="003A084C">
        <w:rPr>
          <w:color w:val="000000" w:themeColor="text1"/>
        </w:rPr>
        <w:t>82800.0000</w:t>
      </w:r>
    </w:p>
    <w:p w14:paraId="3E205C96" w14:textId="2FAA3D44" w:rsidR="006E18DF" w:rsidRDefault="00332603" w:rsidP="006E18DF">
      <w:pPr>
        <w:rPr>
          <w:color w:val="000000" w:themeColor="text1"/>
        </w:rPr>
      </w:pPr>
      <w:r>
        <w:rPr>
          <w:color w:val="000000" w:themeColor="text1"/>
        </w:rPr>
        <w:t>L</w:t>
      </w:r>
      <w:r w:rsidR="006E18DF">
        <w:rPr>
          <w:color w:val="000000" w:themeColor="text1"/>
        </w:rPr>
        <w:t xml:space="preserve"> – </w:t>
      </w:r>
      <w:r w:rsidR="00DB0376">
        <w:rPr>
          <w:color w:val="000000" w:themeColor="text1"/>
        </w:rPr>
        <w:t xml:space="preserve">Circuit Breaker </w:t>
      </w:r>
      <w:r>
        <w:rPr>
          <w:color w:val="000000" w:themeColor="text1"/>
        </w:rPr>
        <w:t>Capacity</w:t>
      </w:r>
      <w:r w:rsidR="006E18DF">
        <w:rPr>
          <w:color w:val="000000" w:themeColor="text1"/>
        </w:rPr>
        <w:t xml:space="preserve"> – </w:t>
      </w:r>
      <w:r w:rsidR="00B33F74">
        <w:rPr>
          <w:color w:val="000000" w:themeColor="text1"/>
        </w:rPr>
        <w:t>1250</w:t>
      </w:r>
    </w:p>
    <w:p w14:paraId="737893F8" w14:textId="1FAAA8E7" w:rsidR="00EC7EE7" w:rsidRDefault="003131BC" w:rsidP="00EC7EE7">
      <w:pPr>
        <w:rPr>
          <w:color w:val="000000" w:themeColor="text1"/>
        </w:rPr>
      </w:pPr>
      <w:r>
        <w:rPr>
          <w:color w:val="000000" w:themeColor="text1"/>
        </w:rPr>
        <w:t>M</w:t>
      </w:r>
      <w:r w:rsidR="00EC7EE7">
        <w:rPr>
          <w:color w:val="000000" w:themeColor="text1"/>
        </w:rPr>
        <w:t xml:space="preserve"> – </w:t>
      </w:r>
      <w:r>
        <w:rPr>
          <w:color w:val="000000" w:themeColor="text1"/>
        </w:rPr>
        <w:t>Reading Days</w:t>
      </w:r>
      <w:r w:rsidR="00EC7EE7">
        <w:rPr>
          <w:color w:val="000000" w:themeColor="text1"/>
        </w:rPr>
        <w:t xml:space="preserve"> – </w:t>
      </w:r>
      <w:r>
        <w:rPr>
          <w:color w:val="000000" w:themeColor="text1"/>
        </w:rPr>
        <w:t>3</w:t>
      </w:r>
      <w:r w:rsidR="00EC7EE7">
        <w:rPr>
          <w:color w:val="000000" w:themeColor="text1"/>
        </w:rPr>
        <w:t>0</w:t>
      </w:r>
    </w:p>
    <w:p w14:paraId="0FA4A20A" w14:textId="0DD5F56D" w:rsidR="00482250" w:rsidRDefault="00B51056" w:rsidP="00482250">
      <w:pPr>
        <w:rPr>
          <w:color w:val="000000" w:themeColor="text1"/>
        </w:rPr>
      </w:pPr>
      <w:r>
        <w:rPr>
          <w:color w:val="000000" w:themeColor="text1"/>
        </w:rPr>
        <w:t>N</w:t>
      </w:r>
      <w:r w:rsidR="00482250">
        <w:rPr>
          <w:color w:val="000000" w:themeColor="text1"/>
        </w:rPr>
        <w:t xml:space="preserve"> – </w:t>
      </w:r>
      <w:r>
        <w:rPr>
          <w:color w:val="000000" w:themeColor="text1"/>
        </w:rPr>
        <w:t>Meter Number</w:t>
      </w:r>
      <w:r w:rsidR="00482250">
        <w:rPr>
          <w:color w:val="000000" w:themeColor="text1"/>
        </w:rPr>
        <w:t xml:space="preserve"> – </w:t>
      </w:r>
      <w:r w:rsidR="00771CE2" w:rsidRPr="00771CE2">
        <w:rPr>
          <w:color w:val="000000" w:themeColor="text1"/>
        </w:rPr>
        <w:t>KFM2120560005306</w:t>
      </w:r>
    </w:p>
    <w:p w14:paraId="1182915B" w14:textId="3AEDEDFB" w:rsidR="00161384" w:rsidRDefault="00161384" w:rsidP="00161384">
      <w:pPr>
        <w:rPr>
          <w:color w:val="000000" w:themeColor="text1"/>
        </w:rPr>
      </w:pPr>
      <w:r>
        <w:rPr>
          <w:color w:val="000000" w:themeColor="text1"/>
        </w:rPr>
        <w:t xml:space="preserve">O – Power Consumption – </w:t>
      </w:r>
      <w:r w:rsidR="00BD7963" w:rsidRPr="00BD7963">
        <w:rPr>
          <w:color w:val="000000" w:themeColor="text1"/>
        </w:rPr>
        <w:t>1821600.0000</w:t>
      </w:r>
    </w:p>
    <w:p w14:paraId="29C22C29" w14:textId="7F1581FD" w:rsidR="00C92425" w:rsidRDefault="00C92425" w:rsidP="00C92425">
      <w:pPr>
        <w:rPr>
          <w:color w:val="000000" w:themeColor="text1"/>
        </w:rPr>
      </w:pPr>
      <w:r>
        <w:rPr>
          <w:color w:val="000000" w:themeColor="text1"/>
        </w:rPr>
        <w:t xml:space="preserve">P – Current Reading – </w:t>
      </w:r>
      <w:r w:rsidRPr="00BD7963">
        <w:rPr>
          <w:color w:val="000000" w:themeColor="text1"/>
        </w:rPr>
        <w:t>121.0000</w:t>
      </w:r>
    </w:p>
    <w:p w14:paraId="1924D81F" w14:textId="0D90205F" w:rsidR="00C92425" w:rsidRDefault="00C92425" w:rsidP="00C92425">
      <w:pPr>
        <w:rPr>
          <w:color w:val="000000" w:themeColor="text1"/>
        </w:rPr>
      </w:pPr>
      <w:r>
        <w:rPr>
          <w:color w:val="000000" w:themeColor="text1"/>
        </w:rPr>
        <w:t xml:space="preserve">Q – Previous Reading – </w:t>
      </w:r>
      <w:r w:rsidR="00481D3E">
        <w:rPr>
          <w:color w:val="000000" w:themeColor="text1"/>
        </w:rPr>
        <w:t>99</w:t>
      </w:r>
      <w:r w:rsidRPr="00BD7963">
        <w:rPr>
          <w:color w:val="000000" w:themeColor="text1"/>
        </w:rPr>
        <w:t>.0000</w:t>
      </w:r>
    </w:p>
    <w:p w14:paraId="40100E05" w14:textId="62D81ACA" w:rsidR="001C6495" w:rsidRDefault="001C6495" w:rsidP="001C6495">
      <w:pPr>
        <w:rPr>
          <w:color w:val="000000" w:themeColor="text1"/>
        </w:rPr>
      </w:pPr>
      <w:r>
        <w:rPr>
          <w:color w:val="000000" w:themeColor="text1"/>
        </w:rPr>
        <w:t xml:space="preserve">R – </w:t>
      </w:r>
      <w:r w:rsidR="00FE01B1">
        <w:rPr>
          <w:color w:val="000000" w:themeColor="text1"/>
        </w:rPr>
        <w:t xml:space="preserve">Reactive Power </w:t>
      </w:r>
      <w:r>
        <w:rPr>
          <w:color w:val="000000" w:themeColor="text1"/>
        </w:rPr>
        <w:t xml:space="preserve">Consumption – </w:t>
      </w:r>
      <w:r w:rsidRPr="00BD7963">
        <w:rPr>
          <w:color w:val="000000" w:themeColor="text1"/>
        </w:rPr>
        <w:t>0.0000</w:t>
      </w:r>
    </w:p>
    <w:p w14:paraId="42F6B4D3" w14:textId="6EC3FD26" w:rsidR="001C6495" w:rsidRDefault="001C6495" w:rsidP="001C6495">
      <w:pPr>
        <w:rPr>
          <w:color w:val="000000" w:themeColor="text1"/>
        </w:rPr>
      </w:pPr>
      <w:r>
        <w:rPr>
          <w:color w:val="000000" w:themeColor="text1"/>
        </w:rPr>
        <w:t>S –</w:t>
      </w:r>
      <w:r w:rsidR="00303C3C">
        <w:rPr>
          <w:color w:val="000000" w:themeColor="text1"/>
        </w:rPr>
        <w:t xml:space="preserve"> Reactive Power </w:t>
      </w:r>
      <w:r>
        <w:rPr>
          <w:color w:val="000000" w:themeColor="text1"/>
        </w:rPr>
        <w:t xml:space="preserve">Current Reading – </w:t>
      </w:r>
      <w:r w:rsidR="00E0100F">
        <w:rPr>
          <w:color w:val="000000" w:themeColor="text1"/>
        </w:rPr>
        <w:t>8</w:t>
      </w:r>
      <w:r w:rsidRPr="00BD7963">
        <w:rPr>
          <w:color w:val="000000" w:themeColor="text1"/>
        </w:rPr>
        <w:t>.0000</w:t>
      </w:r>
    </w:p>
    <w:p w14:paraId="0D83E8C8" w14:textId="75568DD8" w:rsidR="001C6495" w:rsidRDefault="001C6495" w:rsidP="001C6495">
      <w:pPr>
        <w:rPr>
          <w:color w:val="000000" w:themeColor="text1"/>
        </w:rPr>
      </w:pPr>
      <w:r>
        <w:rPr>
          <w:color w:val="000000" w:themeColor="text1"/>
        </w:rPr>
        <w:t xml:space="preserve">T – </w:t>
      </w:r>
      <w:r w:rsidR="00E354C5">
        <w:rPr>
          <w:color w:val="000000" w:themeColor="text1"/>
        </w:rPr>
        <w:t>Reactive Power</w:t>
      </w:r>
      <w:r w:rsidR="00354FAC">
        <w:rPr>
          <w:color w:val="000000" w:themeColor="text1"/>
        </w:rPr>
        <w:t xml:space="preserve"> </w:t>
      </w:r>
      <w:r>
        <w:rPr>
          <w:color w:val="000000" w:themeColor="text1"/>
        </w:rPr>
        <w:t xml:space="preserve">Previous Reading – </w:t>
      </w:r>
      <w:r w:rsidR="00275657">
        <w:rPr>
          <w:color w:val="000000" w:themeColor="text1"/>
        </w:rPr>
        <w:t>5</w:t>
      </w:r>
      <w:r w:rsidRPr="00BD7963">
        <w:rPr>
          <w:color w:val="000000" w:themeColor="text1"/>
        </w:rPr>
        <w:t>.0000</w:t>
      </w:r>
    </w:p>
    <w:p w14:paraId="136C8A69" w14:textId="148C9EB8" w:rsidR="00995673" w:rsidRDefault="00C208D1" w:rsidP="00995673">
      <w:pPr>
        <w:rPr>
          <w:color w:val="000000" w:themeColor="text1"/>
        </w:rPr>
      </w:pPr>
      <w:r>
        <w:rPr>
          <w:color w:val="000000" w:themeColor="text1"/>
        </w:rPr>
        <w:t>U</w:t>
      </w:r>
      <w:r w:rsidR="00995673">
        <w:rPr>
          <w:color w:val="000000" w:themeColor="text1"/>
        </w:rPr>
        <w:t xml:space="preserve"> – </w:t>
      </w:r>
      <w:r w:rsidR="00AB4C99">
        <w:rPr>
          <w:color w:val="000000" w:themeColor="text1"/>
        </w:rPr>
        <w:t>Taxable Amount</w:t>
      </w:r>
      <w:r w:rsidR="00995673">
        <w:rPr>
          <w:color w:val="000000" w:themeColor="text1"/>
        </w:rPr>
        <w:t xml:space="preserve"> – </w:t>
      </w:r>
      <w:r w:rsidR="004F2F16" w:rsidRPr="004F2F16">
        <w:rPr>
          <w:color w:val="000000" w:themeColor="text1"/>
        </w:rPr>
        <w:t>327918</w:t>
      </w:r>
      <w:r w:rsidR="004F2F16">
        <w:rPr>
          <w:color w:val="000000" w:themeColor="text1"/>
        </w:rPr>
        <w:t>.00</w:t>
      </w:r>
    </w:p>
    <w:p w14:paraId="4606A600" w14:textId="611A8F8D" w:rsidR="00995673" w:rsidRDefault="00C208D1" w:rsidP="00995673">
      <w:pPr>
        <w:rPr>
          <w:color w:val="000000" w:themeColor="text1"/>
        </w:rPr>
      </w:pPr>
      <w:r>
        <w:rPr>
          <w:color w:val="000000" w:themeColor="text1"/>
        </w:rPr>
        <w:t>V</w:t>
      </w:r>
      <w:r w:rsidR="00995673">
        <w:rPr>
          <w:color w:val="000000" w:themeColor="text1"/>
        </w:rPr>
        <w:t xml:space="preserve"> – </w:t>
      </w:r>
      <w:r w:rsidR="006E3789">
        <w:rPr>
          <w:color w:val="000000" w:themeColor="text1"/>
        </w:rPr>
        <w:t xml:space="preserve">Active Power </w:t>
      </w:r>
      <w:r w:rsidR="00DA493E">
        <w:rPr>
          <w:color w:val="000000" w:themeColor="text1"/>
        </w:rPr>
        <w:t xml:space="preserve">Consumption </w:t>
      </w:r>
      <w:r w:rsidR="006E3789">
        <w:rPr>
          <w:color w:val="000000" w:themeColor="text1"/>
        </w:rPr>
        <w:t>Cost</w:t>
      </w:r>
      <w:r w:rsidR="00995673">
        <w:rPr>
          <w:color w:val="000000" w:themeColor="text1"/>
        </w:rPr>
        <w:t xml:space="preserve"> – </w:t>
      </w:r>
      <w:r w:rsidR="001656E6" w:rsidRPr="001656E6">
        <w:rPr>
          <w:color w:val="000000" w:themeColor="text1"/>
        </w:rPr>
        <w:t>327888.00</w:t>
      </w:r>
    </w:p>
    <w:p w14:paraId="0568B943" w14:textId="71B1A712" w:rsidR="00F863EE" w:rsidRDefault="00984B54" w:rsidP="00F863EE">
      <w:pPr>
        <w:rPr>
          <w:color w:val="000000" w:themeColor="text1"/>
        </w:rPr>
      </w:pPr>
      <w:r>
        <w:rPr>
          <w:color w:val="000000" w:themeColor="text1"/>
        </w:rPr>
        <w:lastRenderedPageBreak/>
        <w:t>W</w:t>
      </w:r>
      <w:r w:rsidR="00F863EE">
        <w:rPr>
          <w:color w:val="000000" w:themeColor="text1"/>
        </w:rPr>
        <w:t xml:space="preserve"> – </w:t>
      </w:r>
      <w:r w:rsidR="0099381F">
        <w:rPr>
          <w:color w:val="000000" w:themeColor="text1"/>
        </w:rPr>
        <w:t>VAT</w:t>
      </w:r>
      <w:r w:rsidR="00F863EE">
        <w:rPr>
          <w:color w:val="000000" w:themeColor="text1"/>
        </w:rPr>
        <w:t xml:space="preserve"> – </w:t>
      </w:r>
      <w:r w:rsidR="00A2579D" w:rsidRPr="00A2579D">
        <w:rPr>
          <w:color w:val="000000" w:themeColor="text1"/>
        </w:rPr>
        <w:t>49187.7</w:t>
      </w:r>
      <w:r w:rsidR="00A2579D">
        <w:rPr>
          <w:color w:val="000000" w:themeColor="text1"/>
        </w:rPr>
        <w:t>0</w:t>
      </w:r>
    </w:p>
    <w:p w14:paraId="1D97EDDF" w14:textId="7707D5DC" w:rsidR="00F863EE" w:rsidRDefault="00984B54" w:rsidP="00F863EE">
      <w:pPr>
        <w:rPr>
          <w:color w:val="000000" w:themeColor="text1"/>
        </w:rPr>
      </w:pPr>
      <w:r>
        <w:rPr>
          <w:color w:val="000000" w:themeColor="text1"/>
        </w:rPr>
        <w:t>X</w:t>
      </w:r>
      <w:r w:rsidR="00F863EE">
        <w:rPr>
          <w:color w:val="000000" w:themeColor="text1"/>
        </w:rPr>
        <w:t xml:space="preserve"> – </w:t>
      </w:r>
      <w:r w:rsidR="00466A30">
        <w:rPr>
          <w:color w:val="000000" w:themeColor="text1"/>
        </w:rPr>
        <w:t>Meter Service</w:t>
      </w:r>
      <w:r w:rsidR="00F863EE">
        <w:rPr>
          <w:color w:val="000000" w:themeColor="text1"/>
        </w:rPr>
        <w:t xml:space="preserve"> – </w:t>
      </w:r>
      <w:r w:rsidR="007C56CF">
        <w:rPr>
          <w:color w:val="000000" w:themeColor="text1"/>
        </w:rPr>
        <w:t>0</w:t>
      </w:r>
      <w:r w:rsidR="00F863EE" w:rsidRPr="001656E6">
        <w:rPr>
          <w:color w:val="000000" w:themeColor="text1"/>
        </w:rPr>
        <w:t>.00</w:t>
      </w:r>
    </w:p>
    <w:p w14:paraId="7A456709" w14:textId="47636083" w:rsidR="001C5ABA" w:rsidRDefault="002A6488" w:rsidP="001C5ABA">
      <w:pPr>
        <w:rPr>
          <w:color w:val="000000" w:themeColor="text1"/>
        </w:rPr>
      </w:pPr>
      <w:r>
        <w:rPr>
          <w:color w:val="000000" w:themeColor="text1"/>
        </w:rPr>
        <w:t>Y</w:t>
      </w:r>
      <w:r w:rsidR="001C5ABA">
        <w:rPr>
          <w:color w:val="000000" w:themeColor="text1"/>
        </w:rPr>
        <w:t xml:space="preserve"> – </w:t>
      </w:r>
      <w:r w:rsidR="00437B3E">
        <w:rPr>
          <w:color w:val="000000" w:themeColor="text1"/>
        </w:rPr>
        <w:t>Total Cost</w:t>
      </w:r>
      <w:r w:rsidR="001C5ABA">
        <w:rPr>
          <w:color w:val="000000" w:themeColor="text1"/>
        </w:rPr>
        <w:t xml:space="preserve"> – </w:t>
      </w:r>
      <w:r w:rsidR="006A4E5B" w:rsidRPr="006A4E5B">
        <w:rPr>
          <w:color w:val="000000" w:themeColor="text1"/>
        </w:rPr>
        <w:t>377105.70</w:t>
      </w:r>
    </w:p>
    <w:p w14:paraId="538ECDD6" w14:textId="5B67E4DA" w:rsidR="001C5ABA" w:rsidRDefault="002A6488" w:rsidP="001C5ABA">
      <w:pPr>
        <w:rPr>
          <w:color w:val="000000" w:themeColor="text1"/>
        </w:rPr>
      </w:pPr>
      <w:r>
        <w:rPr>
          <w:color w:val="000000" w:themeColor="text1"/>
        </w:rPr>
        <w:t>Z</w:t>
      </w:r>
      <w:r w:rsidR="001C5ABA">
        <w:rPr>
          <w:color w:val="000000" w:themeColor="text1"/>
        </w:rPr>
        <w:t xml:space="preserve"> – </w:t>
      </w:r>
      <w:r w:rsidR="00D934B2">
        <w:rPr>
          <w:color w:val="000000" w:themeColor="text1"/>
        </w:rPr>
        <w:t>Reactive Power Cost</w:t>
      </w:r>
      <w:r w:rsidR="001C5ABA">
        <w:rPr>
          <w:color w:val="000000" w:themeColor="text1"/>
        </w:rPr>
        <w:t xml:space="preserve"> – 0</w:t>
      </w:r>
      <w:r w:rsidR="001C5ABA" w:rsidRPr="001656E6">
        <w:rPr>
          <w:color w:val="000000" w:themeColor="text1"/>
        </w:rPr>
        <w:t>.00</w:t>
      </w:r>
    </w:p>
    <w:p w14:paraId="30C8A745" w14:textId="7CDE851B" w:rsidR="002C6F88" w:rsidRDefault="00751D02" w:rsidP="002C6F88">
      <w:pPr>
        <w:rPr>
          <w:color w:val="000000" w:themeColor="text1"/>
        </w:rPr>
      </w:pPr>
      <w:r>
        <w:rPr>
          <w:color w:val="000000" w:themeColor="text1"/>
        </w:rPr>
        <w:t>AA</w:t>
      </w:r>
      <w:r w:rsidR="002C6F88">
        <w:rPr>
          <w:color w:val="000000" w:themeColor="text1"/>
        </w:rPr>
        <w:t xml:space="preserve"> – </w:t>
      </w:r>
      <w:r w:rsidR="005A0C06">
        <w:rPr>
          <w:color w:val="000000" w:themeColor="text1"/>
        </w:rPr>
        <w:t xml:space="preserve">Non - </w:t>
      </w:r>
      <w:r w:rsidR="002C6F88">
        <w:rPr>
          <w:color w:val="000000" w:themeColor="text1"/>
        </w:rPr>
        <w:t xml:space="preserve">Taxable Amount – </w:t>
      </w:r>
      <w:r w:rsidR="002C6F88" w:rsidRPr="006A4E5B">
        <w:rPr>
          <w:color w:val="000000" w:themeColor="text1"/>
        </w:rPr>
        <w:t>0.</w:t>
      </w:r>
      <w:r w:rsidR="00B4634B">
        <w:rPr>
          <w:color w:val="000000" w:themeColor="text1"/>
        </w:rPr>
        <w:t>0</w:t>
      </w:r>
      <w:r w:rsidR="002C6F88" w:rsidRPr="006A4E5B">
        <w:rPr>
          <w:color w:val="000000" w:themeColor="text1"/>
        </w:rPr>
        <w:t>0</w:t>
      </w:r>
    </w:p>
    <w:p w14:paraId="1CC5C488" w14:textId="7716EECA" w:rsidR="002C6F88" w:rsidRDefault="00751D02" w:rsidP="002C6F88">
      <w:pPr>
        <w:rPr>
          <w:color w:val="000000" w:themeColor="text1"/>
        </w:rPr>
      </w:pPr>
      <w:r>
        <w:rPr>
          <w:color w:val="000000" w:themeColor="text1"/>
        </w:rPr>
        <w:t>AB</w:t>
      </w:r>
      <w:r w:rsidR="002C6F88">
        <w:rPr>
          <w:color w:val="000000" w:themeColor="text1"/>
        </w:rPr>
        <w:t xml:space="preserve"> – </w:t>
      </w:r>
      <w:r w:rsidR="00FC75BC">
        <w:rPr>
          <w:color w:val="000000" w:themeColor="text1"/>
        </w:rPr>
        <w:t>Other Fees</w:t>
      </w:r>
      <w:r w:rsidR="002C6F88">
        <w:rPr>
          <w:color w:val="000000" w:themeColor="text1"/>
        </w:rPr>
        <w:t xml:space="preserve"> – 0</w:t>
      </w:r>
      <w:r w:rsidR="002C6F88" w:rsidRPr="001656E6">
        <w:rPr>
          <w:color w:val="000000" w:themeColor="text1"/>
        </w:rPr>
        <w:t>.00</w:t>
      </w:r>
    </w:p>
    <w:p w14:paraId="0C706DC6" w14:textId="2D1E5E23" w:rsidR="00561094" w:rsidRDefault="00561094" w:rsidP="00561094">
      <w:pPr>
        <w:rPr>
          <w:color w:val="000000" w:themeColor="text1"/>
        </w:rPr>
      </w:pPr>
      <w:r>
        <w:rPr>
          <w:color w:val="000000" w:themeColor="text1"/>
        </w:rPr>
        <w:t>A</w:t>
      </w:r>
      <w:r w:rsidR="00451323">
        <w:rPr>
          <w:color w:val="000000" w:themeColor="text1"/>
        </w:rPr>
        <w:t>C</w:t>
      </w:r>
      <w:r>
        <w:rPr>
          <w:color w:val="000000" w:themeColor="text1"/>
        </w:rPr>
        <w:t xml:space="preserve"> – </w:t>
      </w:r>
      <w:r w:rsidR="00451323">
        <w:rPr>
          <w:color w:val="000000" w:themeColor="text1"/>
        </w:rPr>
        <w:t>Settlement</w:t>
      </w:r>
      <w:r>
        <w:rPr>
          <w:color w:val="000000" w:themeColor="text1"/>
        </w:rPr>
        <w:t xml:space="preserve"> – 0</w:t>
      </w:r>
      <w:r w:rsidRPr="001656E6">
        <w:rPr>
          <w:color w:val="000000" w:themeColor="text1"/>
        </w:rPr>
        <w:t>.00</w:t>
      </w:r>
    </w:p>
    <w:p w14:paraId="503003CC" w14:textId="4A7A6EE9" w:rsidR="00561094" w:rsidRDefault="00561094" w:rsidP="00561094">
      <w:pPr>
        <w:rPr>
          <w:color w:val="000000" w:themeColor="text1"/>
        </w:rPr>
      </w:pPr>
      <w:r>
        <w:rPr>
          <w:color w:val="000000" w:themeColor="text1"/>
        </w:rPr>
        <w:t>A</w:t>
      </w:r>
      <w:r w:rsidR="00451323">
        <w:rPr>
          <w:color w:val="000000" w:themeColor="text1"/>
        </w:rPr>
        <w:t>D</w:t>
      </w:r>
      <w:r>
        <w:rPr>
          <w:color w:val="000000" w:themeColor="text1"/>
        </w:rPr>
        <w:t xml:space="preserve"> – </w:t>
      </w:r>
      <w:r w:rsidR="005F0A97">
        <w:rPr>
          <w:color w:val="000000" w:themeColor="text1"/>
        </w:rPr>
        <w:t>Required Amount</w:t>
      </w:r>
      <w:r>
        <w:rPr>
          <w:color w:val="000000" w:themeColor="text1"/>
        </w:rPr>
        <w:t xml:space="preserve"> – </w:t>
      </w:r>
      <w:r w:rsidR="00602E13" w:rsidRPr="00602E13">
        <w:rPr>
          <w:color w:val="000000" w:themeColor="text1"/>
        </w:rPr>
        <w:t>377105.7</w:t>
      </w:r>
      <w:r>
        <w:rPr>
          <w:color w:val="000000" w:themeColor="text1"/>
        </w:rPr>
        <w:t>0</w:t>
      </w:r>
    </w:p>
    <w:p w14:paraId="4DBCAFF7" w14:textId="35942CF1" w:rsidR="00307BFA" w:rsidRDefault="00307BFA" w:rsidP="00CD0346">
      <w:pPr>
        <w:rPr>
          <w:color w:val="000000" w:themeColor="text1"/>
        </w:rPr>
      </w:pPr>
      <w:r>
        <w:rPr>
          <w:color w:val="000000" w:themeColor="text1"/>
        </w:rPr>
        <w:t>A</w:t>
      </w:r>
      <w:r w:rsidR="009D25D6">
        <w:rPr>
          <w:color w:val="000000" w:themeColor="text1"/>
        </w:rPr>
        <w:t>E</w:t>
      </w:r>
      <w:r>
        <w:rPr>
          <w:color w:val="000000" w:themeColor="text1"/>
        </w:rPr>
        <w:t xml:space="preserve"> – </w:t>
      </w:r>
      <w:r w:rsidR="009D25D6" w:rsidRPr="00307BFA">
        <w:rPr>
          <w:color w:val="000000" w:themeColor="text1"/>
        </w:rPr>
        <w:t>Total Reactive Power Consumption (UP)</w:t>
      </w:r>
      <w:r>
        <w:rPr>
          <w:color w:val="000000" w:themeColor="text1"/>
        </w:rPr>
        <w:t xml:space="preserve"> – </w:t>
      </w:r>
      <w:r w:rsidR="00CD0346" w:rsidRPr="00CD0346">
        <w:rPr>
          <w:color w:val="000000" w:themeColor="text1"/>
        </w:rPr>
        <w:t>248400.0000</w:t>
      </w:r>
    </w:p>
    <w:p w14:paraId="6929B446" w14:textId="3CF3F329" w:rsidR="00CD0346" w:rsidRDefault="000230EC" w:rsidP="003D7318">
      <w:pPr>
        <w:rPr>
          <w:color w:val="000000" w:themeColor="text1"/>
        </w:rPr>
      </w:pPr>
      <w:r>
        <w:rPr>
          <w:color w:val="000000" w:themeColor="text1"/>
        </w:rPr>
        <w:t>A</w:t>
      </w:r>
      <w:r w:rsidR="001F535B">
        <w:rPr>
          <w:color w:val="000000" w:themeColor="text1"/>
        </w:rPr>
        <w:t>F</w:t>
      </w:r>
      <w:r>
        <w:rPr>
          <w:color w:val="000000" w:themeColor="text1"/>
        </w:rPr>
        <w:t xml:space="preserve"> – </w:t>
      </w:r>
      <w:r w:rsidR="00945FEA" w:rsidRPr="00945FEA">
        <w:rPr>
          <w:color w:val="000000" w:themeColor="text1"/>
        </w:rPr>
        <w:t>Allowed Reactive Power Consumption</w:t>
      </w:r>
      <w:r>
        <w:rPr>
          <w:color w:val="000000" w:themeColor="text1"/>
        </w:rPr>
        <w:t xml:space="preserve"> – </w:t>
      </w:r>
      <w:r w:rsidR="003D7318" w:rsidRPr="003D7318">
        <w:rPr>
          <w:color w:val="000000" w:themeColor="text1"/>
        </w:rPr>
        <w:t>598730.9566</w:t>
      </w:r>
    </w:p>
    <w:p w14:paraId="139C29AF" w14:textId="66BBE6A5" w:rsidR="00D77824" w:rsidRDefault="00D77824" w:rsidP="00D77824">
      <w:pPr>
        <w:rPr>
          <w:color w:val="000000" w:themeColor="text1"/>
        </w:rPr>
      </w:pPr>
      <w:r>
        <w:rPr>
          <w:color w:val="000000" w:themeColor="text1"/>
        </w:rPr>
        <w:t>A</w:t>
      </w:r>
      <w:r w:rsidR="00761A49">
        <w:rPr>
          <w:color w:val="000000" w:themeColor="text1"/>
        </w:rPr>
        <w:t>G</w:t>
      </w:r>
      <w:r>
        <w:rPr>
          <w:color w:val="000000" w:themeColor="text1"/>
        </w:rPr>
        <w:t xml:space="preserve"> – </w:t>
      </w:r>
      <w:r w:rsidR="00761A49">
        <w:rPr>
          <w:color w:val="000000" w:themeColor="text1"/>
        </w:rPr>
        <w:t>Power Factor</w:t>
      </w:r>
      <w:r>
        <w:rPr>
          <w:color w:val="000000" w:themeColor="text1"/>
        </w:rPr>
        <w:t xml:space="preserve"> – </w:t>
      </w:r>
      <w:r w:rsidRPr="003D7318">
        <w:rPr>
          <w:color w:val="000000" w:themeColor="text1"/>
        </w:rPr>
        <w:t>0.9</w:t>
      </w:r>
      <w:r w:rsidR="00761A49">
        <w:rPr>
          <w:color w:val="000000" w:themeColor="text1"/>
        </w:rPr>
        <w:t>9</w:t>
      </w:r>
    </w:p>
    <w:p w14:paraId="72529428" w14:textId="5152B538" w:rsidR="00343F75" w:rsidRDefault="00D72E99" w:rsidP="00D9797F">
      <w:pPr>
        <w:rPr>
          <w:color w:val="000000" w:themeColor="text1"/>
        </w:rPr>
      </w:pPr>
      <w:r>
        <w:rPr>
          <w:color w:val="000000" w:themeColor="text1"/>
        </w:rPr>
        <w:t>A</w:t>
      </w:r>
      <w:r w:rsidR="00317342">
        <w:rPr>
          <w:color w:val="000000" w:themeColor="text1"/>
        </w:rPr>
        <w:t>H</w:t>
      </w:r>
      <w:r>
        <w:rPr>
          <w:color w:val="000000" w:themeColor="text1"/>
        </w:rPr>
        <w:t xml:space="preserve"> – </w:t>
      </w:r>
      <w:r w:rsidR="00343F75">
        <w:rPr>
          <w:color w:val="000000" w:themeColor="text1"/>
        </w:rPr>
        <w:t xml:space="preserve">Total Active Power Consumption </w:t>
      </w:r>
      <w:r w:rsidR="00D9797F">
        <w:rPr>
          <w:color w:val="000000" w:themeColor="text1"/>
        </w:rPr>
        <w:t xml:space="preserve">– </w:t>
      </w:r>
      <w:r w:rsidR="00555275" w:rsidRPr="00BD7963">
        <w:rPr>
          <w:color w:val="000000" w:themeColor="text1"/>
        </w:rPr>
        <w:t>1821600.0000</w:t>
      </w:r>
    </w:p>
    <w:p w14:paraId="686A72E5" w14:textId="457E2191" w:rsidR="009D0D9D" w:rsidRDefault="009D0D9D" w:rsidP="009D0D9D">
      <w:pPr>
        <w:rPr>
          <w:color w:val="000000" w:themeColor="text1"/>
        </w:rPr>
      </w:pPr>
      <w:r>
        <w:rPr>
          <w:color w:val="000000" w:themeColor="text1"/>
        </w:rPr>
        <w:t>AI – Active Power Consumption Factor – 1</w:t>
      </w:r>
      <w:r w:rsidRPr="005612EC">
        <w:rPr>
          <w:color w:val="000000" w:themeColor="text1"/>
        </w:rPr>
        <w:t>.0</w:t>
      </w:r>
      <w:r>
        <w:rPr>
          <w:color w:val="000000" w:themeColor="text1"/>
        </w:rPr>
        <w:t>0</w:t>
      </w:r>
    </w:p>
    <w:p w14:paraId="35BB5A0F" w14:textId="301C2A33" w:rsidR="0073118D" w:rsidRDefault="0073118D" w:rsidP="009D0D9D">
      <w:pPr>
        <w:rPr>
          <w:color w:val="000000" w:themeColor="text1"/>
        </w:rPr>
      </w:pPr>
      <w:r>
        <w:rPr>
          <w:color w:val="000000" w:themeColor="text1"/>
        </w:rPr>
        <w:t>A</w:t>
      </w:r>
      <w:r w:rsidR="009D0D9D">
        <w:rPr>
          <w:color w:val="000000" w:themeColor="text1"/>
        </w:rPr>
        <w:t>J</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7C79A225" w14:textId="61154233" w:rsidR="00D72E99" w:rsidRDefault="00B46249" w:rsidP="00D72E99">
      <w:pPr>
        <w:rPr>
          <w:color w:val="000000" w:themeColor="text1"/>
        </w:rPr>
      </w:pPr>
      <w:r>
        <w:rPr>
          <w:color w:val="000000" w:themeColor="text1"/>
        </w:rPr>
        <w:t>A</w:t>
      </w:r>
      <w:r w:rsidR="009D0D9D">
        <w:rPr>
          <w:color w:val="000000" w:themeColor="text1"/>
        </w:rPr>
        <w:t>K</w:t>
      </w:r>
      <w:r>
        <w:rPr>
          <w:color w:val="000000" w:themeColor="text1"/>
        </w:rPr>
        <w:t xml:space="preserve"> – Active Power </w:t>
      </w:r>
      <w:r w:rsidR="008875AB" w:rsidRPr="008875AB">
        <w:rPr>
          <w:color w:val="000000" w:themeColor="text1"/>
        </w:rPr>
        <w:t>Previous Reading</w:t>
      </w:r>
      <w:r w:rsidR="00D72E99">
        <w:rPr>
          <w:color w:val="000000" w:themeColor="text1"/>
        </w:rPr>
        <w:t xml:space="preserve"> – </w:t>
      </w:r>
      <w:r w:rsidR="00D72E99" w:rsidRPr="003D7318">
        <w:rPr>
          <w:color w:val="000000" w:themeColor="text1"/>
        </w:rPr>
        <w:t>9</w:t>
      </w:r>
      <w:r w:rsidR="00D72E99">
        <w:rPr>
          <w:color w:val="000000" w:themeColor="text1"/>
        </w:rPr>
        <w:t>9</w:t>
      </w:r>
      <w:r w:rsidR="00B63FEE">
        <w:rPr>
          <w:color w:val="000000" w:themeColor="text1"/>
        </w:rPr>
        <w:t>.0000</w:t>
      </w:r>
    </w:p>
    <w:p w14:paraId="0134736E" w14:textId="2ADB8413" w:rsidR="00BE7B4C" w:rsidRDefault="00BE7B4C" w:rsidP="00BE7B4C">
      <w:pPr>
        <w:rPr>
          <w:color w:val="000000" w:themeColor="text1"/>
        </w:rPr>
      </w:pPr>
      <w:r>
        <w:rPr>
          <w:color w:val="000000" w:themeColor="text1"/>
        </w:rPr>
        <w:t>A</w:t>
      </w:r>
      <w:r w:rsidR="009D0D9D">
        <w:rPr>
          <w:color w:val="000000" w:themeColor="text1"/>
        </w:rPr>
        <w:t>L</w:t>
      </w:r>
      <w:r>
        <w:rPr>
          <w:color w:val="000000" w:themeColor="text1"/>
        </w:rPr>
        <w:t xml:space="preserve"> – </w:t>
      </w:r>
      <w:r w:rsidR="00FA3080">
        <w:rPr>
          <w:color w:val="000000" w:themeColor="text1"/>
        </w:rPr>
        <w:t xml:space="preserve">Active Power </w:t>
      </w:r>
      <w:r w:rsidR="003818F6">
        <w:rPr>
          <w:color w:val="000000" w:themeColor="text1"/>
        </w:rPr>
        <w:t>Current</w:t>
      </w:r>
      <w:r w:rsidRPr="008875AB">
        <w:rPr>
          <w:color w:val="000000" w:themeColor="text1"/>
        </w:rPr>
        <w:t xml:space="preserve"> Reading</w:t>
      </w:r>
      <w:r>
        <w:rPr>
          <w:color w:val="000000" w:themeColor="text1"/>
        </w:rPr>
        <w:t xml:space="preserve"> – </w:t>
      </w:r>
      <w:r w:rsidR="003818F6">
        <w:rPr>
          <w:color w:val="000000" w:themeColor="text1"/>
        </w:rPr>
        <w:t>121</w:t>
      </w:r>
      <w:r>
        <w:rPr>
          <w:color w:val="000000" w:themeColor="text1"/>
        </w:rPr>
        <w:t>.0000</w:t>
      </w:r>
    </w:p>
    <w:p w14:paraId="20840E80" w14:textId="7368C31D" w:rsidR="006540DF" w:rsidRDefault="001E180A" w:rsidP="006540DF">
      <w:pPr>
        <w:rPr>
          <w:color w:val="000000" w:themeColor="text1"/>
        </w:rPr>
      </w:pPr>
      <w:r>
        <w:rPr>
          <w:color w:val="000000" w:themeColor="text1"/>
        </w:rPr>
        <w:t>A</w:t>
      </w:r>
      <w:r w:rsidR="009D0D9D">
        <w:rPr>
          <w:color w:val="000000" w:themeColor="text1"/>
        </w:rPr>
        <w:t>M</w:t>
      </w:r>
      <w:r w:rsidR="006540DF">
        <w:rPr>
          <w:color w:val="000000" w:themeColor="text1"/>
        </w:rPr>
        <w:t xml:space="preserve"> – </w:t>
      </w:r>
      <w:r w:rsidR="00E22B9D">
        <w:rPr>
          <w:color w:val="000000" w:themeColor="text1"/>
        </w:rPr>
        <w:t xml:space="preserve">Active Power </w:t>
      </w:r>
      <w:r w:rsidR="006540DF">
        <w:rPr>
          <w:color w:val="000000" w:themeColor="text1"/>
        </w:rPr>
        <w:t>Circuit Breaker Capacity – 1250</w:t>
      </w:r>
    </w:p>
    <w:p w14:paraId="70F61031" w14:textId="23192B0F" w:rsidR="001E1774" w:rsidRDefault="001E1774" w:rsidP="006540DF">
      <w:pPr>
        <w:rPr>
          <w:color w:val="000000" w:themeColor="text1"/>
        </w:rPr>
      </w:pPr>
      <w:r>
        <w:rPr>
          <w:color w:val="000000" w:themeColor="text1"/>
        </w:rPr>
        <w:t>A</w:t>
      </w:r>
      <w:r w:rsidR="009D0D9D">
        <w:rPr>
          <w:color w:val="000000" w:themeColor="text1"/>
        </w:rPr>
        <w:t>N</w:t>
      </w:r>
      <w:r>
        <w:rPr>
          <w:color w:val="000000" w:themeColor="text1"/>
        </w:rPr>
        <w:t xml:space="preserve"> – Active </w:t>
      </w:r>
      <w:r w:rsidR="000443B0">
        <w:rPr>
          <w:color w:val="000000" w:themeColor="text1"/>
        </w:rPr>
        <w:t xml:space="preserve">Power </w:t>
      </w:r>
      <w:r>
        <w:rPr>
          <w:color w:val="000000" w:themeColor="text1"/>
        </w:rPr>
        <w:t xml:space="preserve">Meter Number - </w:t>
      </w:r>
      <w:r w:rsidR="008E2574" w:rsidRPr="008E2574">
        <w:rPr>
          <w:color w:val="000000" w:themeColor="text1"/>
        </w:rPr>
        <w:t>KFM21205600053</w:t>
      </w:r>
    </w:p>
    <w:p w14:paraId="597C7081" w14:textId="773C8B7A" w:rsidR="00E92FD3" w:rsidRDefault="00E92FD3" w:rsidP="00292A6C">
      <w:pPr>
        <w:rPr>
          <w:color w:val="000000" w:themeColor="text1"/>
        </w:rPr>
      </w:pPr>
      <w:r>
        <w:rPr>
          <w:color w:val="000000" w:themeColor="text1"/>
        </w:rPr>
        <w:t>A</w:t>
      </w:r>
      <w:r w:rsidR="009D0D9D">
        <w:rPr>
          <w:color w:val="000000" w:themeColor="text1"/>
        </w:rPr>
        <w:t>O</w:t>
      </w:r>
      <w:r>
        <w:rPr>
          <w:color w:val="000000" w:themeColor="text1"/>
        </w:rPr>
        <w:t xml:space="preserve"> – </w:t>
      </w:r>
      <w:r w:rsidR="00292A6C" w:rsidRPr="00E92FD3">
        <w:rPr>
          <w:color w:val="000000" w:themeColor="text1"/>
        </w:rPr>
        <w:t>Total Reactive Power Consumption (Down)</w:t>
      </w:r>
      <w:r>
        <w:rPr>
          <w:color w:val="000000" w:themeColor="text1"/>
        </w:rPr>
        <w:t xml:space="preserve"> – </w:t>
      </w:r>
      <w:r w:rsidR="005612EC" w:rsidRPr="005612EC">
        <w:rPr>
          <w:color w:val="000000" w:themeColor="text1"/>
        </w:rPr>
        <w:t>248400.0000</w:t>
      </w:r>
    </w:p>
    <w:p w14:paraId="79EC2772" w14:textId="12DA9DBB" w:rsidR="009D0D9D" w:rsidRDefault="009D0D9D" w:rsidP="009D0D9D">
      <w:pPr>
        <w:rPr>
          <w:color w:val="000000" w:themeColor="text1"/>
        </w:rPr>
      </w:pPr>
      <w:r>
        <w:rPr>
          <w:color w:val="000000" w:themeColor="text1"/>
        </w:rPr>
        <w:t>A</w:t>
      </w:r>
      <w:r w:rsidR="00910653">
        <w:rPr>
          <w:color w:val="000000" w:themeColor="text1"/>
        </w:rPr>
        <w:t>P</w:t>
      </w:r>
      <w:r>
        <w:rPr>
          <w:color w:val="000000" w:themeColor="text1"/>
        </w:rPr>
        <w:t xml:space="preserve"> – </w:t>
      </w:r>
      <w:r w:rsidRPr="00725F02">
        <w:rPr>
          <w:color w:val="000000" w:themeColor="text1"/>
        </w:rPr>
        <w:t xml:space="preserve">Reactive Power </w:t>
      </w:r>
      <w:r w:rsidR="00910653">
        <w:rPr>
          <w:color w:val="000000" w:themeColor="text1"/>
        </w:rPr>
        <w:t>Consumption</w:t>
      </w:r>
      <w:r w:rsidRPr="00725F02">
        <w:rPr>
          <w:color w:val="000000" w:themeColor="text1"/>
        </w:rPr>
        <w:t xml:space="preserve"> Factor</w:t>
      </w:r>
      <w:r>
        <w:rPr>
          <w:color w:val="000000" w:themeColor="text1"/>
        </w:rPr>
        <w:t xml:space="preserve"> – </w:t>
      </w:r>
      <w:r w:rsidR="00910653">
        <w:rPr>
          <w:color w:val="000000" w:themeColor="text1"/>
        </w:rPr>
        <w:t>1</w:t>
      </w:r>
      <w:r w:rsidRPr="005612EC">
        <w:rPr>
          <w:color w:val="000000" w:themeColor="text1"/>
        </w:rPr>
        <w:t>.0</w:t>
      </w:r>
      <w:r w:rsidR="00041925">
        <w:rPr>
          <w:color w:val="000000" w:themeColor="text1"/>
        </w:rPr>
        <w:t>0</w:t>
      </w:r>
    </w:p>
    <w:p w14:paraId="42BF647B" w14:textId="5D30ADB1" w:rsidR="008F5E61" w:rsidRDefault="008F5E61" w:rsidP="00F44CCF">
      <w:pPr>
        <w:rPr>
          <w:color w:val="000000" w:themeColor="text1"/>
        </w:rPr>
      </w:pPr>
      <w:r>
        <w:rPr>
          <w:color w:val="000000" w:themeColor="text1"/>
        </w:rPr>
        <w:t>A</w:t>
      </w:r>
      <w:r w:rsidR="0057765E">
        <w:rPr>
          <w:color w:val="000000" w:themeColor="text1"/>
        </w:rPr>
        <w:t>Q</w:t>
      </w:r>
      <w:r>
        <w:rPr>
          <w:color w:val="000000" w:themeColor="text1"/>
        </w:rPr>
        <w:t xml:space="preserve"> – </w:t>
      </w:r>
      <w:r w:rsidR="00F44CCF" w:rsidRPr="00725F02">
        <w:rPr>
          <w:color w:val="000000" w:themeColor="text1"/>
        </w:rPr>
        <w:t>Reactive Power Multiplication Factor</w:t>
      </w:r>
      <w:r w:rsidR="00F44CCF">
        <w:rPr>
          <w:color w:val="000000" w:themeColor="text1"/>
        </w:rPr>
        <w:t xml:space="preserve"> </w:t>
      </w:r>
      <w:r>
        <w:rPr>
          <w:color w:val="000000" w:themeColor="text1"/>
        </w:rPr>
        <w:t xml:space="preserve">– </w:t>
      </w:r>
      <w:r w:rsidRPr="005612EC">
        <w:rPr>
          <w:color w:val="000000" w:themeColor="text1"/>
        </w:rPr>
        <w:t>8</w:t>
      </w:r>
      <w:r w:rsidR="00C87E40">
        <w:rPr>
          <w:color w:val="000000" w:themeColor="text1"/>
        </w:rPr>
        <w:t>28</w:t>
      </w:r>
      <w:r w:rsidRPr="005612EC">
        <w:rPr>
          <w:color w:val="000000" w:themeColor="text1"/>
        </w:rPr>
        <w:t>0</w:t>
      </w:r>
      <w:r w:rsidR="00C87E40">
        <w:rPr>
          <w:color w:val="000000" w:themeColor="text1"/>
        </w:rPr>
        <w:t>0</w:t>
      </w:r>
      <w:r w:rsidRPr="005612EC">
        <w:rPr>
          <w:color w:val="000000" w:themeColor="text1"/>
        </w:rPr>
        <w:t>.0</w:t>
      </w:r>
    </w:p>
    <w:p w14:paraId="67D517FD" w14:textId="003A589D" w:rsidR="005D0C71" w:rsidRDefault="005D0C71" w:rsidP="005D0C71">
      <w:pPr>
        <w:rPr>
          <w:color w:val="000000" w:themeColor="text1"/>
        </w:rPr>
      </w:pPr>
      <w:r>
        <w:rPr>
          <w:color w:val="000000" w:themeColor="text1"/>
        </w:rPr>
        <w:t>A</w:t>
      </w:r>
      <w:r w:rsidR="0057765E">
        <w:rPr>
          <w:color w:val="000000" w:themeColor="text1"/>
        </w:rPr>
        <w:t>R</w:t>
      </w:r>
      <w:r>
        <w:rPr>
          <w:color w:val="000000" w:themeColor="text1"/>
        </w:rPr>
        <w:t xml:space="preserve"> – </w:t>
      </w:r>
      <w:r w:rsidR="00E83712" w:rsidRPr="00E83712">
        <w:rPr>
          <w:color w:val="000000" w:themeColor="text1"/>
        </w:rPr>
        <w:t>Reactive Power Previous Reading</w:t>
      </w:r>
      <w:r>
        <w:rPr>
          <w:color w:val="000000" w:themeColor="text1"/>
        </w:rPr>
        <w:t xml:space="preserve"> – </w:t>
      </w:r>
      <w:r w:rsidR="00F21CF4">
        <w:rPr>
          <w:color w:val="000000" w:themeColor="text1"/>
        </w:rPr>
        <w:t>5</w:t>
      </w:r>
      <w:r w:rsidRPr="005612EC">
        <w:rPr>
          <w:color w:val="000000" w:themeColor="text1"/>
        </w:rPr>
        <w:t>.0</w:t>
      </w:r>
      <w:r w:rsidR="00F21CF4">
        <w:rPr>
          <w:color w:val="000000" w:themeColor="text1"/>
        </w:rPr>
        <w:t>000</w:t>
      </w:r>
    </w:p>
    <w:p w14:paraId="0E2FD560" w14:textId="4130D750" w:rsidR="008F39A0" w:rsidRDefault="008F39A0" w:rsidP="00BE418D">
      <w:pPr>
        <w:rPr>
          <w:color w:val="000000" w:themeColor="text1"/>
        </w:rPr>
      </w:pPr>
      <w:r>
        <w:rPr>
          <w:color w:val="000000" w:themeColor="text1"/>
        </w:rPr>
        <w:t>A</w:t>
      </w:r>
      <w:r w:rsidR="0057765E">
        <w:rPr>
          <w:color w:val="000000" w:themeColor="text1"/>
        </w:rPr>
        <w:t>S</w:t>
      </w:r>
      <w:r>
        <w:rPr>
          <w:color w:val="000000" w:themeColor="text1"/>
        </w:rPr>
        <w:t xml:space="preserve"> – </w:t>
      </w:r>
      <w:r w:rsidR="00722FA3" w:rsidRPr="00722FA3">
        <w:rPr>
          <w:color w:val="000000" w:themeColor="text1"/>
        </w:rPr>
        <w:t xml:space="preserve">Reactive Power </w:t>
      </w:r>
      <w:r w:rsidR="00722FA3">
        <w:rPr>
          <w:color w:val="000000" w:themeColor="text1"/>
        </w:rPr>
        <w:t>Current</w:t>
      </w:r>
      <w:r w:rsidR="00722FA3" w:rsidRPr="00722FA3">
        <w:rPr>
          <w:color w:val="000000" w:themeColor="text1"/>
        </w:rPr>
        <w:t xml:space="preserve"> Reading</w:t>
      </w:r>
      <w:r>
        <w:rPr>
          <w:color w:val="000000" w:themeColor="text1"/>
        </w:rPr>
        <w:t xml:space="preserve"> – </w:t>
      </w:r>
      <w:r w:rsidRPr="005612EC">
        <w:rPr>
          <w:color w:val="000000" w:themeColor="text1"/>
        </w:rPr>
        <w:t>8.0</w:t>
      </w:r>
      <w:r w:rsidR="00F21CF4">
        <w:rPr>
          <w:color w:val="000000" w:themeColor="text1"/>
        </w:rPr>
        <w:t>000</w:t>
      </w:r>
    </w:p>
    <w:p w14:paraId="05F4F6DB" w14:textId="4C79E0A8" w:rsidR="00DD5FF7" w:rsidRDefault="00DD5FF7" w:rsidP="00DD5FF7">
      <w:pPr>
        <w:rPr>
          <w:color w:val="000000" w:themeColor="text1"/>
        </w:rPr>
      </w:pPr>
      <w:r>
        <w:rPr>
          <w:color w:val="000000" w:themeColor="text1"/>
        </w:rPr>
        <w:t>A</w:t>
      </w:r>
      <w:r w:rsidR="0057765E">
        <w:rPr>
          <w:color w:val="000000" w:themeColor="text1"/>
        </w:rPr>
        <w:t>T</w:t>
      </w:r>
      <w:r>
        <w:rPr>
          <w:color w:val="000000" w:themeColor="text1"/>
        </w:rPr>
        <w:t xml:space="preserve"> – </w:t>
      </w:r>
      <w:r w:rsidR="00486058">
        <w:rPr>
          <w:color w:val="000000" w:themeColor="text1"/>
        </w:rPr>
        <w:t>Rea</w:t>
      </w:r>
      <w:r>
        <w:rPr>
          <w:color w:val="000000" w:themeColor="text1"/>
        </w:rPr>
        <w:t>ctive Power Circuit Breaker Capacity – 1250</w:t>
      </w:r>
    </w:p>
    <w:p w14:paraId="4813647A" w14:textId="224AD129" w:rsidR="00560E8B" w:rsidRDefault="00560E8B" w:rsidP="00560E8B">
      <w:pPr>
        <w:rPr>
          <w:color w:val="000000" w:themeColor="text1"/>
        </w:rPr>
      </w:pPr>
      <w:r>
        <w:rPr>
          <w:color w:val="000000" w:themeColor="text1"/>
        </w:rPr>
        <w:t>A</w:t>
      </w:r>
      <w:r w:rsidR="0057765E">
        <w:rPr>
          <w:color w:val="000000" w:themeColor="text1"/>
        </w:rPr>
        <w:t>U</w:t>
      </w:r>
      <w:r>
        <w:rPr>
          <w:color w:val="000000" w:themeColor="text1"/>
        </w:rPr>
        <w:t xml:space="preserve"> – Reactive </w:t>
      </w:r>
      <w:r w:rsidR="000443B0">
        <w:rPr>
          <w:color w:val="000000" w:themeColor="text1"/>
        </w:rPr>
        <w:t xml:space="preserve">Power </w:t>
      </w:r>
      <w:r>
        <w:rPr>
          <w:color w:val="000000" w:themeColor="text1"/>
        </w:rPr>
        <w:t xml:space="preserve">Meter Number - </w:t>
      </w:r>
      <w:r w:rsidR="0061396C" w:rsidRPr="0061396C">
        <w:rPr>
          <w:color w:val="000000" w:themeColor="text1"/>
        </w:rPr>
        <w:t>KFM21205600053</w:t>
      </w:r>
    </w:p>
    <w:p w14:paraId="74A0307B" w14:textId="77777777" w:rsidR="00BF41CF" w:rsidRDefault="00BF41CF" w:rsidP="00560E8B">
      <w:pPr>
        <w:rPr>
          <w:color w:val="000000" w:themeColor="text1"/>
        </w:rPr>
      </w:pPr>
    </w:p>
    <w:p w14:paraId="433EEDC6" w14:textId="77777777" w:rsidR="000C30EE" w:rsidRDefault="000C30EE" w:rsidP="00DD5FF7">
      <w:pPr>
        <w:rPr>
          <w:color w:val="000000" w:themeColor="text1"/>
        </w:rPr>
      </w:pPr>
    </w:p>
    <w:p w14:paraId="5E661C56" w14:textId="77777777" w:rsidR="000C30EE" w:rsidRDefault="000C30EE" w:rsidP="00DD5FF7">
      <w:pPr>
        <w:rPr>
          <w:color w:val="000000" w:themeColor="text1"/>
        </w:rPr>
      </w:pPr>
    </w:p>
    <w:p w14:paraId="24C56215" w14:textId="77777777" w:rsidR="000C30EE" w:rsidRDefault="000C30EE" w:rsidP="00DD5FF7">
      <w:pPr>
        <w:rPr>
          <w:color w:val="000000" w:themeColor="text1"/>
        </w:rPr>
      </w:pPr>
    </w:p>
    <w:p w14:paraId="7BA7CC7C" w14:textId="77777777" w:rsidR="000C30EE" w:rsidRDefault="000C30EE" w:rsidP="00DD5FF7">
      <w:pPr>
        <w:rPr>
          <w:color w:val="000000" w:themeColor="text1"/>
        </w:rPr>
      </w:pPr>
    </w:p>
    <w:p w14:paraId="75BBD5F9" w14:textId="77777777" w:rsidR="000C30EE" w:rsidRDefault="000C30EE" w:rsidP="00DD5FF7">
      <w:pPr>
        <w:rPr>
          <w:color w:val="000000" w:themeColor="text1"/>
        </w:rPr>
      </w:pPr>
    </w:p>
    <w:p w14:paraId="3B766D2C" w14:textId="77777777" w:rsidR="000C30EE" w:rsidRDefault="000C30EE" w:rsidP="00DD5FF7">
      <w:pPr>
        <w:rPr>
          <w:color w:val="000000" w:themeColor="text1"/>
        </w:rPr>
      </w:pPr>
    </w:p>
    <w:p w14:paraId="515F71A4" w14:textId="77777777" w:rsidR="000C30EE" w:rsidRDefault="000C30EE" w:rsidP="00DD5FF7">
      <w:pPr>
        <w:rPr>
          <w:color w:val="000000" w:themeColor="text1"/>
        </w:rPr>
      </w:pPr>
    </w:p>
    <w:p w14:paraId="390A3D97" w14:textId="77777777" w:rsidR="000C30EE" w:rsidRDefault="000C30EE" w:rsidP="00DD5FF7">
      <w:pPr>
        <w:rPr>
          <w:color w:val="000000" w:themeColor="text1"/>
        </w:rPr>
      </w:pPr>
    </w:p>
    <w:p w14:paraId="1B0CFAF5" w14:textId="77777777" w:rsidR="000C30EE" w:rsidRDefault="000C30EE" w:rsidP="00DD5FF7">
      <w:pPr>
        <w:rPr>
          <w:color w:val="000000" w:themeColor="text1"/>
        </w:rPr>
      </w:pPr>
    </w:p>
    <w:p w14:paraId="7B38414B" w14:textId="77777777" w:rsidR="000C30EE" w:rsidRDefault="000C30EE" w:rsidP="00DD5FF7">
      <w:pPr>
        <w:rPr>
          <w:color w:val="000000" w:themeColor="text1"/>
        </w:rPr>
      </w:pPr>
    </w:p>
    <w:p w14:paraId="42F2A4FC" w14:textId="77777777" w:rsidR="000C30EE" w:rsidRDefault="000C30EE" w:rsidP="00DD5FF7">
      <w:pPr>
        <w:rPr>
          <w:color w:val="000000" w:themeColor="text1"/>
        </w:rPr>
      </w:pPr>
    </w:p>
    <w:p w14:paraId="5FB85942" w14:textId="77777777" w:rsidR="000C30EE" w:rsidRDefault="000C30EE" w:rsidP="00DD5FF7">
      <w:pPr>
        <w:rPr>
          <w:color w:val="000000" w:themeColor="text1"/>
        </w:rPr>
      </w:pPr>
    </w:p>
    <w:p w14:paraId="73DE9F78" w14:textId="77777777" w:rsidR="000C30EE" w:rsidRDefault="000C30EE" w:rsidP="00DD5FF7">
      <w:pPr>
        <w:rPr>
          <w:color w:val="000000" w:themeColor="text1"/>
        </w:rPr>
      </w:pPr>
    </w:p>
    <w:p w14:paraId="65D1CC73" w14:textId="77777777" w:rsidR="000C30EE" w:rsidRDefault="000C30EE" w:rsidP="00DD5FF7">
      <w:pPr>
        <w:rPr>
          <w:color w:val="000000" w:themeColor="text1"/>
        </w:rPr>
      </w:pPr>
    </w:p>
    <w:p w14:paraId="7C014C04" w14:textId="77777777" w:rsidR="000C30EE" w:rsidRDefault="000C30EE" w:rsidP="00DD5FF7">
      <w:pPr>
        <w:rPr>
          <w:color w:val="000000" w:themeColor="text1"/>
        </w:rPr>
      </w:pPr>
    </w:p>
    <w:p w14:paraId="3223DEDE" w14:textId="77777777" w:rsidR="000C30EE" w:rsidRDefault="000C30EE" w:rsidP="00DD5FF7">
      <w:pPr>
        <w:rPr>
          <w:color w:val="000000" w:themeColor="text1"/>
        </w:rPr>
      </w:pPr>
    </w:p>
    <w:p w14:paraId="09C46577" w14:textId="77777777" w:rsidR="000C30EE" w:rsidRDefault="000C30EE" w:rsidP="00DD5FF7">
      <w:pPr>
        <w:rPr>
          <w:color w:val="000000" w:themeColor="text1"/>
        </w:rPr>
      </w:pPr>
    </w:p>
    <w:p w14:paraId="7D82E007" w14:textId="77777777" w:rsidR="000C30EE" w:rsidRDefault="000C30EE" w:rsidP="00DD5FF7">
      <w:pPr>
        <w:rPr>
          <w:color w:val="000000" w:themeColor="text1"/>
        </w:rPr>
      </w:pPr>
    </w:p>
    <w:p w14:paraId="1BBC41CC" w14:textId="77777777" w:rsidR="000C30EE" w:rsidRDefault="000C30EE" w:rsidP="00DD5FF7">
      <w:pPr>
        <w:rPr>
          <w:color w:val="000000" w:themeColor="text1"/>
        </w:rPr>
      </w:pPr>
    </w:p>
    <w:p w14:paraId="7CEBFE78" w14:textId="7D3C6623" w:rsidR="00DB4E57" w:rsidRDefault="00DB4E57" w:rsidP="00DB4E57">
      <w:pPr>
        <w:pStyle w:val="Heading1"/>
      </w:pPr>
      <w:bookmarkStart w:id="25" w:name="_Toc146526455"/>
      <w:r>
        <w:lastRenderedPageBreak/>
        <w:t>Smaller Invoice Field Names</w:t>
      </w:r>
      <w:bookmarkEnd w:id="25"/>
    </w:p>
    <w:p w14:paraId="06B68B66" w14:textId="44D0AAF2" w:rsidR="00E30FB7" w:rsidRPr="00E30FB7" w:rsidRDefault="00E30FB7" w:rsidP="00E30FB7">
      <w:r>
        <w:t xml:space="preserve">Following is the smaller invoice snippet from the </w:t>
      </w:r>
      <w:r w:rsidRPr="00E30FB7">
        <w:rPr>
          <w:rFonts w:ascii="Courier New" w:hAnsi="Courier New" w:cs="Courier New"/>
        </w:rPr>
        <w:t>KAU2_18F_Jun_Jul_inv_2023.pdf</w:t>
      </w:r>
      <w:r>
        <w:t xml:space="preserve"> file.</w:t>
      </w:r>
    </w:p>
    <w:p w14:paraId="6261DA41" w14:textId="0C8D045C" w:rsidR="00076823" w:rsidRDefault="0008413B" w:rsidP="00BE418D">
      <w:pPr>
        <w:rPr>
          <w:color w:val="000000" w:themeColor="text1"/>
        </w:rPr>
      </w:pPr>
      <w:r>
        <w:rPr>
          <w:noProof/>
        </w:rPr>
        <mc:AlternateContent>
          <mc:Choice Requires="wps">
            <w:drawing>
              <wp:anchor distT="0" distB="0" distL="114300" distR="114300" simplePos="0" relativeHeight="251662336" behindDoc="0" locked="0" layoutInCell="1" allowOverlap="1" wp14:anchorId="18ECFC84" wp14:editId="5290F933">
                <wp:simplePos x="0" y="0"/>
                <wp:positionH relativeFrom="column">
                  <wp:posOffset>5042398</wp:posOffset>
                </wp:positionH>
                <wp:positionV relativeFrom="paragraph">
                  <wp:posOffset>1837484</wp:posOffset>
                </wp:positionV>
                <wp:extent cx="395417" cy="216930"/>
                <wp:effectExtent l="0" t="0" r="0" b="0"/>
                <wp:wrapNone/>
                <wp:docPr id="3317152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CFC84" id="_x0000_s1073" style="position:absolute;margin-left:397.05pt;margin-top:144.7pt;width:31.15pt;height:1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" filled="f" stroked="f" strokeweight="1pt">
                <v:stroke joinstyle="miter"/>
                <v:textbox>
                  <w:txbxContent>
                    <w:p w14:paraId="6D0D4871" w14:textId="77777777" w:rsidR="0008413B" w:rsidRPr="005A49FF" w:rsidRDefault="0008413B" w:rsidP="0008413B">
                      <w:pPr>
                        <w:jc w:val="center"/>
                        <w:rPr>
                          <w:color w:val="FFFFFF" w:themeColor="background1"/>
                          <w:sz w:val="16"/>
                          <w:szCs w:val="16"/>
                        </w:rPr>
                      </w:pPr>
                      <w:r>
                        <w:rPr>
                          <w:color w:val="FFFFFF" w:themeColor="background1"/>
                          <w:sz w:val="16"/>
                          <w:szCs w:val="16"/>
                          <w:highlight w:val="red"/>
                        </w:rPr>
                        <w:t>AG</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61312" behindDoc="0" locked="0" layoutInCell="1" allowOverlap="1" wp14:anchorId="6D2246A8" wp14:editId="1020BA1F">
                <wp:simplePos x="0" y="0"/>
                <wp:positionH relativeFrom="column">
                  <wp:posOffset>684616</wp:posOffset>
                </wp:positionH>
                <wp:positionV relativeFrom="paragraph">
                  <wp:posOffset>1831461</wp:posOffset>
                </wp:positionV>
                <wp:extent cx="348735" cy="208298"/>
                <wp:effectExtent l="0" t="0" r="0" b="1270"/>
                <wp:wrapNone/>
                <wp:docPr id="1460948711"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2246A8" id="_x0000_s1074" style="position:absolute;margin-left:53.9pt;margin-top:144.2pt;width:27.45pt;height:1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" filled="f" stroked="f" strokeweight="1pt">
                <v:stroke joinstyle="miter"/>
                <v:textbox>
                  <w:txbxContent>
                    <w:p w14:paraId="58BD9A8D" w14:textId="77777777" w:rsidR="000F143C" w:rsidRPr="005A49FF" w:rsidRDefault="000F143C" w:rsidP="000F143C">
                      <w:pPr>
                        <w:jc w:val="center"/>
                        <w:rPr>
                          <w:color w:val="FFFFFF" w:themeColor="background1"/>
                          <w:sz w:val="16"/>
                          <w:szCs w:val="16"/>
                        </w:rPr>
                      </w:pPr>
                      <w:r>
                        <w:rPr>
                          <w:color w:val="FFFFFF" w:themeColor="background1"/>
                          <w:sz w:val="16"/>
                          <w:szCs w:val="16"/>
                          <w:highlight w:val="red"/>
                        </w:rPr>
                        <w:t>AB</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0F143C">
        <w:rPr>
          <w:noProof/>
        </w:rPr>
        <mc:AlternateContent>
          <mc:Choice Requires="wps">
            <w:drawing>
              <wp:anchor distT="0" distB="0" distL="114300" distR="114300" simplePos="0" relativeHeight="251658240" behindDoc="0" locked="0" layoutInCell="1" allowOverlap="1" wp14:anchorId="007F2D26" wp14:editId="4FC450A6">
                <wp:simplePos x="0" y="0"/>
                <wp:positionH relativeFrom="column">
                  <wp:posOffset>980303</wp:posOffset>
                </wp:positionH>
                <wp:positionV relativeFrom="paragraph">
                  <wp:posOffset>1838479</wp:posOffset>
                </wp:positionV>
                <wp:extent cx="348735" cy="208298"/>
                <wp:effectExtent l="0" t="0" r="0" b="1270"/>
                <wp:wrapNone/>
                <wp:docPr id="1962047712" name="Rectangle: Rounded Corners 4"/>
                <wp:cNvGraphicFramePr/>
                <a:graphic xmlns:a="http://schemas.openxmlformats.org/drawingml/2006/main">
                  <a:graphicData uri="http://schemas.microsoft.com/office/word/2010/wordprocessingShape">
                    <wps:wsp>
                      <wps:cNvSpPr/>
                      <wps:spPr>
                        <a:xfrm>
                          <a:off x="0" y="0"/>
                          <a:ext cx="348735" cy="208298"/>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F2D26" id="_x0000_s1075" style="position:absolute;margin-left:77.2pt;margin-top:144.75pt;width:27.45pt;height:16.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" filled="f" stroked="f" strokeweight="1pt">
                <v:stroke joinstyle="miter"/>
                <v:textbox>
                  <w:txbxContent>
                    <w:p w14:paraId="0E520F41" w14:textId="632BE9B4" w:rsidR="000B110A" w:rsidRPr="005A49FF" w:rsidRDefault="000B110A" w:rsidP="000B110A">
                      <w:pPr>
                        <w:jc w:val="center"/>
                        <w:rPr>
                          <w:color w:val="FFFFFF" w:themeColor="background1"/>
                          <w:sz w:val="16"/>
                          <w:szCs w:val="16"/>
                        </w:rPr>
                      </w:pPr>
                      <w:r>
                        <w:rPr>
                          <w:color w:val="FFFFFF" w:themeColor="background1"/>
                          <w:sz w:val="16"/>
                          <w:szCs w:val="16"/>
                          <w:highlight w:val="red"/>
                        </w:rPr>
                        <w:t>A</w:t>
                      </w:r>
                      <w:r w:rsidR="00AF252E">
                        <w:rPr>
                          <w:color w:val="FFFFFF" w:themeColor="background1"/>
                          <w:sz w:val="16"/>
                          <w:szCs w:val="16"/>
                          <w:highlight w:val="red"/>
                        </w:rPr>
                        <w:t>C</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41603F">
        <w:rPr>
          <w:noProof/>
        </w:rPr>
        <mc:AlternateContent>
          <mc:Choice Requires="wps">
            <w:drawing>
              <wp:anchor distT="0" distB="0" distL="114300" distR="114300" simplePos="0" relativeHeight="251660288" behindDoc="0" locked="0" layoutInCell="1" allowOverlap="1" wp14:anchorId="49CD6D08" wp14:editId="538428DE">
                <wp:simplePos x="0" y="0"/>
                <wp:positionH relativeFrom="column">
                  <wp:posOffset>1079998</wp:posOffset>
                </wp:positionH>
                <wp:positionV relativeFrom="paragraph">
                  <wp:posOffset>2019403</wp:posOffset>
                </wp:positionV>
                <wp:extent cx="395417" cy="216930"/>
                <wp:effectExtent l="0" t="0" r="0" b="0"/>
                <wp:wrapNone/>
                <wp:docPr id="447299183"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D6D08" id="_x0000_s1076" style="position:absolute;margin-left:85.05pt;margin-top:159pt;width:31.1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W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" filled="f" stroked="f" strokeweight="1pt">
                <v:stroke joinstyle="miter"/>
                <v:textbox>
                  <w:txbxContent>
                    <w:p w14:paraId="66F90B1A" w14:textId="6AB0377B" w:rsidR="0041603F" w:rsidRPr="005A49FF" w:rsidRDefault="0041603F" w:rsidP="0041603F">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I</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42927">
        <w:rPr>
          <w:noProof/>
        </w:rPr>
        <mc:AlternateContent>
          <mc:Choice Requires="wps">
            <w:drawing>
              <wp:anchor distT="0" distB="0" distL="114300" distR="114300" simplePos="0" relativeHeight="251659264" behindDoc="0" locked="0" layoutInCell="1" allowOverlap="1" wp14:anchorId="6230355D" wp14:editId="3956D708">
                <wp:simplePos x="0" y="0"/>
                <wp:positionH relativeFrom="column">
                  <wp:posOffset>152263</wp:posOffset>
                </wp:positionH>
                <wp:positionV relativeFrom="paragraph">
                  <wp:posOffset>2019643</wp:posOffset>
                </wp:positionV>
                <wp:extent cx="395417" cy="216930"/>
                <wp:effectExtent l="0" t="0" r="0" b="0"/>
                <wp:wrapNone/>
                <wp:docPr id="47289419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0355D" id="_x0000_s1077" style="position:absolute;margin-left:12pt;margin-top:159.05pt;width:31.15pt;height:1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0njg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" filled="f" stroked="f" strokeweight="1pt">
                <v:stroke joinstyle="miter"/>
                <v:textbox>
                  <w:txbxContent>
                    <w:p w14:paraId="45ED9CF6" w14:textId="76553462" w:rsidR="00F42927" w:rsidRPr="005A49FF" w:rsidRDefault="00F42927" w:rsidP="00F42927">
                      <w:pPr>
                        <w:jc w:val="center"/>
                        <w:rPr>
                          <w:color w:val="FFFFFF" w:themeColor="background1"/>
                          <w:sz w:val="16"/>
                          <w:szCs w:val="16"/>
                        </w:rPr>
                      </w:pPr>
                      <w:r>
                        <w:rPr>
                          <w:color w:val="FFFFFF" w:themeColor="background1"/>
                          <w:sz w:val="16"/>
                          <w:szCs w:val="16"/>
                          <w:highlight w:val="red"/>
                        </w:rPr>
                        <w:t>A</w:t>
                      </w:r>
                      <w:r w:rsidR="0008413B">
                        <w:rPr>
                          <w:color w:val="FFFFFF" w:themeColor="background1"/>
                          <w:sz w:val="16"/>
                          <w:szCs w:val="16"/>
                          <w:highlight w:val="red"/>
                        </w:rPr>
                        <w:t>H</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6B7FF4">
        <w:rPr>
          <w:noProof/>
        </w:rPr>
        <mc:AlternateContent>
          <mc:Choice Requires="wps">
            <w:drawing>
              <wp:anchor distT="0" distB="0" distL="114300" distR="114300" simplePos="0" relativeHeight="251686912" behindDoc="0" locked="0" layoutInCell="1" allowOverlap="1" wp14:anchorId="72A5CC11" wp14:editId="58839D9B">
                <wp:simplePos x="0" y="0"/>
                <wp:positionH relativeFrom="column">
                  <wp:posOffset>4029316</wp:posOffset>
                </wp:positionH>
                <wp:positionV relativeFrom="paragraph">
                  <wp:posOffset>1838428</wp:posOffset>
                </wp:positionV>
                <wp:extent cx="395417" cy="216930"/>
                <wp:effectExtent l="0" t="0" r="0" b="0"/>
                <wp:wrapNone/>
                <wp:docPr id="1342147874"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A5CC11" id="_x0000_s1078" style="position:absolute;margin-left:317.25pt;margin-top:144.75pt;width:31.15pt;height:1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Rq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" filled="f" stroked="f" strokeweight="1pt">
                <v:stroke joinstyle="miter"/>
                <v:textbox>
                  <w:txbxContent>
                    <w:p w14:paraId="1728BCA4" w14:textId="7C9A90DA" w:rsidR="006B7FF4" w:rsidRPr="005A49FF" w:rsidRDefault="006B7FF4" w:rsidP="006B7FF4">
                      <w:pPr>
                        <w:jc w:val="center"/>
                        <w:rPr>
                          <w:color w:val="FFFFFF" w:themeColor="background1"/>
                          <w:sz w:val="16"/>
                          <w:szCs w:val="16"/>
                        </w:rPr>
                      </w:pPr>
                      <w:r>
                        <w:rPr>
                          <w:color w:val="FFFFFF" w:themeColor="background1"/>
                          <w:sz w:val="16"/>
                          <w:szCs w:val="16"/>
                          <w:highlight w:val="red"/>
                        </w:rPr>
                        <w:t>A</w:t>
                      </w:r>
                      <w:r w:rsidR="00602122">
                        <w:rPr>
                          <w:color w:val="FFFFFF" w:themeColor="background1"/>
                          <w:sz w:val="16"/>
                          <w:szCs w:val="16"/>
                          <w:highlight w:val="red"/>
                        </w:rPr>
                        <w:t>F</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D474C2">
        <w:rPr>
          <w:noProof/>
        </w:rPr>
        <mc:AlternateContent>
          <mc:Choice Requires="wps">
            <w:drawing>
              <wp:anchor distT="0" distB="0" distL="114300" distR="114300" simplePos="0" relativeHeight="251685888" behindDoc="0" locked="0" layoutInCell="1" allowOverlap="1" wp14:anchorId="2B568B96" wp14:editId="40675DBB">
                <wp:simplePos x="0" y="0"/>
                <wp:positionH relativeFrom="column">
                  <wp:posOffset>3383263</wp:posOffset>
                </wp:positionH>
                <wp:positionV relativeFrom="paragraph">
                  <wp:posOffset>1838411</wp:posOffset>
                </wp:positionV>
                <wp:extent cx="395417" cy="216930"/>
                <wp:effectExtent l="0" t="0" r="0" b="0"/>
                <wp:wrapNone/>
                <wp:docPr id="89610731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8B96" id="_x0000_s1079" style="position:absolute;margin-left:266.4pt;margin-top:144.75pt;width:31.15pt;height:17.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zn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" filled="f" stroked="f" strokeweight="1pt">
                <v:stroke joinstyle="miter"/>
                <v:textbox>
                  <w:txbxContent>
                    <w:p w14:paraId="20A94043" w14:textId="473EE7F6" w:rsidR="00D474C2" w:rsidRPr="005A49FF" w:rsidRDefault="00D474C2" w:rsidP="00D474C2">
                      <w:pPr>
                        <w:jc w:val="center"/>
                        <w:rPr>
                          <w:color w:val="FFFFFF" w:themeColor="background1"/>
                          <w:sz w:val="16"/>
                          <w:szCs w:val="16"/>
                        </w:rPr>
                      </w:pPr>
                      <w:r>
                        <w:rPr>
                          <w:color w:val="FFFFFF" w:themeColor="background1"/>
                          <w:sz w:val="16"/>
                          <w:szCs w:val="16"/>
                          <w:highlight w:val="red"/>
                        </w:rPr>
                        <w:t>A</w:t>
                      </w:r>
                      <w:r w:rsidR="00CE04DA">
                        <w:rPr>
                          <w:color w:val="FFFFFF" w:themeColor="background1"/>
                          <w:sz w:val="16"/>
                          <w:szCs w:val="16"/>
                          <w:highlight w:val="red"/>
                        </w:rPr>
                        <w:t>E</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FE7DD7">
        <w:rPr>
          <w:noProof/>
        </w:rPr>
        <mc:AlternateContent>
          <mc:Choice Requires="wps">
            <w:drawing>
              <wp:anchor distT="0" distB="0" distL="114300" distR="114300" simplePos="0" relativeHeight="251683840" behindDoc="0" locked="0" layoutInCell="1" allowOverlap="1" wp14:anchorId="09DB543D" wp14:editId="4FE09272">
                <wp:simplePos x="0" y="0"/>
                <wp:positionH relativeFrom="column">
                  <wp:posOffset>2123834</wp:posOffset>
                </wp:positionH>
                <wp:positionV relativeFrom="paragraph">
                  <wp:posOffset>1830190</wp:posOffset>
                </wp:positionV>
                <wp:extent cx="395417" cy="216930"/>
                <wp:effectExtent l="0" t="0" r="0" b="0"/>
                <wp:wrapNone/>
                <wp:docPr id="1064553468"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DB543D" id="_x0000_s1080" style="position:absolute;margin-left:167.25pt;margin-top:144.1pt;width:31.15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w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" filled="f" stroked="f" strokeweight="1pt">
                <v:stroke joinstyle="miter"/>
                <v:textbox>
                  <w:txbxContent>
                    <w:p w14:paraId="0E5306C8" w14:textId="142BEA26" w:rsidR="00FE7DD7" w:rsidRPr="005A49FF" w:rsidRDefault="00FE7DD7" w:rsidP="00FE7DD7">
                      <w:pPr>
                        <w:jc w:val="center"/>
                        <w:rPr>
                          <w:color w:val="FFFFFF" w:themeColor="background1"/>
                          <w:sz w:val="16"/>
                          <w:szCs w:val="16"/>
                        </w:rPr>
                      </w:pPr>
                      <w:r>
                        <w:rPr>
                          <w:color w:val="FFFFFF" w:themeColor="background1"/>
                          <w:sz w:val="16"/>
                          <w:szCs w:val="16"/>
                          <w:highlight w:val="red"/>
                        </w:rPr>
                        <w:t>A</w:t>
                      </w:r>
                      <w:r w:rsidR="00767584">
                        <w:rPr>
                          <w:color w:val="FFFFFF" w:themeColor="background1"/>
                          <w:sz w:val="16"/>
                          <w:szCs w:val="16"/>
                          <w:highlight w:val="red"/>
                        </w:rPr>
                        <w:t>D</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CD0717">
        <w:rPr>
          <w:noProof/>
        </w:rPr>
        <mc:AlternateContent>
          <mc:Choice Requires="wps">
            <w:drawing>
              <wp:anchor distT="0" distB="0" distL="114300" distR="114300" simplePos="0" relativeHeight="251682816" behindDoc="0" locked="0" layoutInCell="1" allowOverlap="1" wp14:anchorId="16AE65A2" wp14:editId="077C8AAC">
                <wp:simplePos x="0" y="0"/>
                <wp:positionH relativeFrom="column">
                  <wp:posOffset>35697</wp:posOffset>
                </wp:positionH>
                <wp:positionV relativeFrom="paragraph">
                  <wp:posOffset>1828937</wp:posOffset>
                </wp:positionV>
                <wp:extent cx="395417" cy="216930"/>
                <wp:effectExtent l="0" t="0" r="0" b="0"/>
                <wp:wrapNone/>
                <wp:docPr id="315646172" name="Rectangle: Rounded Corners 4"/>
                <wp:cNvGraphicFramePr/>
                <a:graphic xmlns:a="http://schemas.openxmlformats.org/drawingml/2006/main">
                  <a:graphicData uri="http://schemas.microsoft.com/office/word/2010/wordprocessingShape">
                    <wps:wsp>
                      <wps:cNvSpPr/>
                      <wps:spPr>
                        <a:xfrm>
                          <a:off x="0" y="0"/>
                          <a:ext cx="395417"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E65A2" id="_x0000_s1081" style="position:absolute;margin-left:2.8pt;margin-top:2in;width:31.15pt;height:1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" filled="f" stroked="f" strokeweight="1pt">
                <v:stroke joinstyle="miter"/>
                <v:textbox>
                  <w:txbxContent>
                    <w:p w14:paraId="78C3547D" w14:textId="77777777" w:rsidR="00CD0717" w:rsidRPr="005A49FF" w:rsidRDefault="00CD0717" w:rsidP="00CD0717">
                      <w:pPr>
                        <w:jc w:val="center"/>
                        <w:rPr>
                          <w:color w:val="FFFFFF" w:themeColor="background1"/>
                          <w:sz w:val="16"/>
                          <w:szCs w:val="16"/>
                        </w:rPr>
                      </w:pPr>
                      <w:r>
                        <w:rPr>
                          <w:color w:val="FFFFFF" w:themeColor="background1"/>
                          <w:sz w:val="16"/>
                          <w:szCs w:val="16"/>
                          <w:highlight w:val="red"/>
                        </w:rPr>
                        <w:t>AA</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r w:rsidRPr="0088705A">
                        <w:t xml:space="preserve"> </w:t>
                      </w:r>
                      <w:r w:rsidRPr="0088705A">
                        <w:rPr>
                          <w:color w:val="FFFFFF" w:themeColor="background1"/>
                          <w:sz w:val="16"/>
                          <w:szCs w:val="16"/>
                        </w:rPr>
                        <w:t>{"batch":"scarlette_chicago_20221022","country":"USA","city":"Chicago","lat":41.8755616,"lon":-87.6244212,"time offset":0.0}</w:t>
                      </w:r>
                    </w:p>
                  </w:txbxContent>
                </v:textbox>
              </v:roundrect>
            </w:pict>
          </mc:Fallback>
        </mc:AlternateContent>
      </w:r>
      <w:r w:rsidR="00B25C28">
        <w:rPr>
          <w:noProof/>
        </w:rPr>
        <mc:AlternateContent>
          <mc:Choice Requires="wps">
            <w:drawing>
              <wp:anchor distT="0" distB="0" distL="114300" distR="114300" simplePos="0" relativeHeight="251681792" behindDoc="0" locked="0" layoutInCell="1" allowOverlap="1" wp14:anchorId="651B3C7A" wp14:editId="5BDB4F42">
                <wp:simplePos x="0" y="0"/>
                <wp:positionH relativeFrom="column">
                  <wp:posOffset>2317750</wp:posOffset>
                </wp:positionH>
                <wp:positionV relativeFrom="paragraph">
                  <wp:posOffset>1333294</wp:posOffset>
                </wp:positionV>
                <wp:extent cx="186055" cy="216535"/>
                <wp:effectExtent l="0" t="0" r="0" b="0"/>
                <wp:wrapNone/>
                <wp:docPr id="855369944"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B3C7A" id="_x0000_s1082" style="position:absolute;margin-left:182.5pt;margin-top:105pt;width:14.65pt;height:1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" filled="f" stroked="f" strokeweight="1pt">
                <v:stroke joinstyle="miter"/>
                <v:textbox>
                  <w:txbxContent>
                    <w:p w14:paraId="40FFD7F6" w14:textId="63E47F13" w:rsidR="00BC7086" w:rsidRPr="00B70B75" w:rsidRDefault="00B25C28" w:rsidP="00BC7086">
                      <w:pPr>
                        <w:jc w:val="center"/>
                        <w:rPr>
                          <w:color w:val="FFFFFF" w:themeColor="background1"/>
                          <w:sz w:val="16"/>
                          <w:szCs w:val="16"/>
                        </w:rPr>
                      </w:pPr>
                      <w:r>
                        <w:rPr>
                          <w:color w:val="FFFFFF" w:themeColor="background1"/>
                          <w:sz w:val="16"/>
                          <w:szCs w:val="16"/>
                          <w:highlight w:val="red"/>
                        </w:rPr>
                        <w:t>Z</w:t>
                      </w:r>
                      <w:r w:rsidR="00BC7086" w:rsidRPr="00D9454F">
                        <w:rPr>
                          <w:noProof/>
                          <w:color w:val="FFFFFF" w:themeColor="background1"/>
                          <w:sz w:val="16"/>
                          <w:szCs w:val="16"/>
                          <w:highlight w:val="red"/>
                        </w:rPr>
                        <w:drawing>
                          <wp:inline distT="0" distB="0" distL="0" distR="0" wp14:anchorId="21460654" wp14:editId="166D7F6A">
                            <wp:extent cx="0" cy="0"/>
                            <wp:effectExtent l="0" t="0" r="0" b="0"/>
                            <wp:docPr id="920338097" name="Picture 92033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20CC6AB" w14:textId="77777777" w:rsidR="00BC7086" w:rsidRPr="00B70B75" w:rsidRDefault="00BC7086" w:rsidP="00BC7086">
                      <w:pPr>
                        <w:jc w:val="center"/>
                        <w:rPr>
                          <w:color w:val="FFFFFF" w:themeColor="background1"/>
                        </w:rPr>
                      </w:pPr>
                    </w:p>
                  </w:txbxContent>
                </v:textbox>
              </v:roundrect>
            </w:pict>
          </mc:Fallback>
        </mc:AlternateContent>
      </w:r>
      <w:r w:rsidR="00BE3ABA">
        <w:rPr>
          <w:noProof/>
        </w:rPr>
        <mc:AlternateContent>
          <mc:Choice Requires="wps">
            <w:drawing>
              <wp:anchor distT="0" distB="0" distL="114300" distR="114300" simplePos="0" relativeHeight="251679744" behindDoc="0" locked="0" layoutInCell="1" allowOverlap="1" wp14:anchorId="435D5E91" wp14:editId="5BE92F81">
                <wp:simplePos x="0" y="0"/>
                <wp:positionH relativeFrom="column">
                  <wp:posOffset>2542969</wp:posOffset>
                </wp:positionH>
                <wp:positionV relativeFrom="paragraph">
                  <wp:posOffset>1234045</wp:posOffset>
                </wp:positionV>
                <wp:extent cx="186055" cy="216930"/>
                <wp:effectExtent l="0" t="0" r="0" b="0"/>
                <wp:wrapNone/>
                <wp:docPr id="140161096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D5E91" id="_x0000_s1083" style="position:absolute;margin-left:200.25pt;margin-top:97.15pt;width:14.65pt;height:1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" filled="f" stroked="f" strokeweight="1pt">
                <v:stroke joinstyle="miter"/>
                <v:textbox>
                  <w:txbxContent>
                    <w:p w14:paraId="14FADBED" w14:textId="6415E4FC" w:rsidR="00BC7086" w:rsidRPr="00B70B75" w:rsidRDefault="00D02E4A" w:rsidP="00BC7086">
                      <w:pPr>
                        <w:jc w:val="center"/>
                        <w:rPr>
                          <w:color w:val="FFFFFF" w:themeColor="background1"/>
                          <w:sz w:val="16"/>
                          <w:szCs w:val="16"/>
                        </w:rPr>
                      </w:pPr>
                      <w:r>
                        <w:rPr>
                          <w:color w:val="FFFFFF" w:themeColor="background1"/>
                          <w:sz w:val="16"/>
                          <w:szCs w:val="16"/>
                          <w:highlight w:val="red"/>
                        </w:rPr>
                        <w:t>Y</w:t>
                      </w:r>
                      <w:r w:rsidR="00BC7086" w:rsidRPr="00D9454F">
                        <w:rPr>
                          <w:noProof/>
                          <w:color w:val="FFFFFF" w:themeColor="background1"/>
                          <w:sz w:val="16"/>
                          <w:szCs w:val="16"/>
                          <w:highlight w:val="red"/>
                        </w:rPr>
                        <w:drawing>
                          <wp:inline distT="0" distB="0" distL="0" distR="0" wp14:anchorId="233496F5" wp14:editId="338FFB96">
                            <wp:extent cx="0" cy="0"/>
                            <wp:effectExtent l="0" t="0" r="0" b="0"/>
                            <wp:docPr id="164779302" name="Picture 164779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6D3E0F2" w14:textId="77777777" w:rsidR="00BC7086" w:rsidRPr="00B70B75" w:rsidRDefault="00BC7086" w:rsidP="00BC7086">
                      <w:pPr>
                        <w:jc w:val="center"/>
                        <w:rPr>
                          <w:color w:val="FFFFFF" w:themeColor="background1"/>
                        </w:rPr>
                      </w:pPr>
                    </w:p>
                  </w:txbxContent>
                </v:textbox>
              </v:roundrect>
            </w:pict>
          </mc:Fallback>
        </mc:AlternateContent>
      </w:r>
      <w:r w:rsidR="00D02E4A">
        <w:rPr>
          <w:noProof/>
        </w:rPr>
        <mc:AlternateContent>
          <mc:Choice Requires="wps">
            <w:drawing>
              <wp:anchor distT="0" distB="0" distL="114300" distR="114300" simplePos="0" relativeHeight="251678720" behindDoc="0" locked="0" layoutInCell="1" allowOverlap="1" wp14:anchorId="74B20653" wp14:editId="36790608">
                <wp:simplePos x="0" y="0"/>
                <wp:positionH relativeFrom="column">
                  <wp:posOffset>4506886</wp:posOffset>
                </wp:positionH>
                <wp:positionV relativeFrom="paragraph">
                  <wp:posOffset>1201231</wp:posOffset>
                </wp:positionV>
                <wp:extent cx="186055" cy="216930"/>
                <wp:effectExtent l="0" t="0" r="0" b="0"/>
                <wp:wrapNone/>
                <wp:docPr id="73583808"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20653" id="_x0000_s1084" style="position:absolute;margin-left:354.85pt;margin-top:94.6pt;width:14.65pt;height:1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" filled="f" stroked="f" strokeweight="1pt">
                <v:stroke joinstyle="miter"/>
                <v:textbox>
                  <w:txbxContent>
                    <w:p w14:paraId="75A43159" w14:textId="57A85B26" w:rsidR="00BC7086" w:rsidRPr="00B70B75" w:rsidRDefault="00D02E4A" w:rsidP="00BC7086">
                      <w:pPr>
                        <w:jc w:val="center"/>
                        <w:rPr>
                          <w:color w:val="FFFFFF" w:themeColor="background1"/>
                          <w:sz w:val="16"/>
                          <w:szCs w:val="16"/>
                        </w:rPr>
                      </w:pPr>
                      <w:r>
                        <w:rPr>
                          <w:color w:val="FFFFFF" w:themeColor="background1"/>
                          <w:sz w:val="16"/>
                          <w:szCs w:val="16"/>
                          <w:highlight w:val="red"/>
                        </w:rPr>
                        <w:t>X</w:t>
                      </w:r>
                      <w:r w:rsidR="00BC7086" w:rsidRPr="00D9454F">
                        <w:rPr>
                          <w:noProof/>
                          <w:color w:val="FFFFFF" w:themeColor="background1"/>
                          <w:sz w:val="16"/>
                          <w:szCs w:val="16"/>
                          <w:highlight w:val="red"/>
                        </w:rPr>
                        <w:drawing>
                          <wp:inline distT="0" distB="0" distL="0" distR="0" wp14:anchorId="3043C519" wp14:editId="32ED0C8D">
                            <wp:extent cx="0" cy="0"/>
                            <wp:effectExtent l="0" t="0" r="0" b="0"/>
                            <wp:docPr id="467960655" name="Picture 46796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706287B" w14:textId="77777777" w:rsidR="00BC7086" w:rsidRPr="00B70B75" w:rsidRDefault="00BC7086" w:rsidP="00BC7086">
                      <w:pPr>
                        <w:jc w:val="center"/>
                        <w:rPr>
                          <w:color w:val="FFFFFF" w:themeColor="background1"/>
                        </w:rPr>
                      </w:pPr>
                    </w:p>
                  </w:txbxContent>
                </v:textbox>
              </v:roundrect>
            </w:pict>
          </mc:Fallback>
        </mc:AlternateContent>
      </w:r>
      <w:r w:rsidR="00BC7086">
        <w:rPr>
          <w:noProof/>
        </w:rPr>
        <mc:AlternateContent>
          <mc:Choice Requires="wps">
            <w:drawing>
              <wp:anchor distT="0" distB="0" distL="114300" distR="114300" simplePos="0" relativeHeight="251675648" behindDoc="0" locked="0" layoutInCell="1" allowOverlap="1" wp14:anchorId="3FD1D29C" wp14:editId="61E4D4E7">
                <wp:simplePos x="0" y="0"/>
                <wp:positionH relativeFrom="column">
                  <wp:posOffset>4506183</wp:posOffset>
                </wp:positionH>
                <wp:positionV relativeFrom="paragraph">
                  <wp:posOffset>1090295</wp:posOffset>
                </wp:positionV>
                <wp:extent cx="211438" cy="216930"/>
                <wp:effectExtent l="0" t="0" r="0" b="0"/>
                <wp:wrapNone/>
                <wp:docPr id="220390432" name="Rectangle: Rounded Corners 4"/>
                <wp:cNvGraphicFramePr/>
                <a:graphic xmlns:a="http://schemas.openxmlformats.org/drawingml/2006/main">
                  <a:graphicData uri="http://schemas.microsoft.com/office/word/2010/wordprocessingShape">
                    <wps:wsp>
                      <wps:cNvSpPr/>
                      <wps:spPr>
                        <a:xfrm>
                          <a:off x="0" y="0"/>
                          <a:ext cx="211438"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1D29C" id="_x0000_s1085" style="position:absolute;margin-left:354.8pt;margin-top:85.85pt;width:16.65pt;height:1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" filled="f" stroked="f" strokeweight="1pt">
                <v:stroke joinstyle="miter"/>
                <v:textbox>
                  <w:txbxContent>
                    <w:p w14:paraId="56F2BBF7" w14:textId="1C365EBD" w:rsidR="00B13373" w:rsidRPr="00B70B75" w:rsidRDefault="00BC7086" w:rsidP="00B13373">
                      <w:pPr>
                        <w:jc w:val="center"/>
                        <w:rPr>
                          <w:color w:val="FFFFFF" w:themeColor="background1"/>
                          <w:sz w:val="16"/>
                          <w:szCs w:val="16"/>
                        </w:rPr>
                      </w:pPr>
                      <w:r>
                        <w:rPr>
                          <w:color w:val="FFFFFF" w:themeColor="background1"/>
                          <w:sz w:val="16"/>
                          <w:szCs w:val="16"/>
                          <w:highlight w:val="red"/>
                        </w:rPr>
                        <w:t>W</w:t>
                      </w:r>
                      <w:r w:rsidR="00B13373" w:rsidRPr="00D9454F">
                        <w:rPr>
                          <w:noProof/>
                          <w:color w:val="FFFFFF" w:themeColor="background1"/>
                          <w:sz w:val="16"/>
                          <w:szCs w:val="16"/>
                          <w:highlight w:val="red"/>
                        </w:rPr>
                        <w:drawing>
                          <wp:inline distT="0" distB="0" distL="0" distR="0" wp14:anchorId="5F032C27" wp14:editId="17C1BE58">
                            <wp:extent cx="0" cy="0"/>
                            <wp:effectExtent l="0" t="0" r="0" b="0"/>
                            <wp:docPr id="286560825" name="Picture 286560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921D9D5" w14:textId="19979C3D" w:rsidR="00B13373" w:rsidRPr="00B70B75" w:rsidRDefault="00BC7086" w:rsidP="00B13373">
                      <w:pPr>
                        <w:jc w:val="center"/>
                        <w:rPr>
                          <w:color w:val="FFFFFF" w:themeColor="background1"/>
                        </w:rPr>
                      </w:pPr>
                      <w:r>
                        <w:rPr>
                          <w:color w:val="FFFFFF" w:themeColor="background1"/>
                        </w:rPr>
                        <w:t>WW</w:t>
                      </w:r>
                    </w:p>
                  </w:txbxContent>
                </v:textbox>
              </v:roundrect>
            </w:pict>
          </mc:Fallback>
        </mc:AlternateContent>
      </w:r>
      <w:r w:rsidR="003F18C6">
        <w:rPr>
          <w:noProof/>
        </w:rPr>
        <mc:AlternateContent>
          <mc:Choice Requires="wps">
            <w:drawing>
              <wp:anchor distT="0" distB="0" distL="114300" distR="114300" simplePos="0" relativeHeight="251676672" behindDoc="0" locked="0" layoutInCell="1" allowOverlap="1" wp14:anchorId="725B4738" wp14:editId="22C88340">
                <wp:simplePos x="0" y="0"/>
                <wp:positionH relativeFrom="column">
                  <wp:posOffset>2287064</wp:posOffset>
                </wp:positionH>
                <wp:positionV relativeFrom="paragraph">
                  <wp:posOffset>1089660</wp:posOffset>
                </wp:positionV>
                <wp:extent cx="186055" cy="216930"/>
                <wp:effectExtent l="0" t="0" r="0" b="0"/>
                <wp:wrapNone/>
                <wp:docPr id="204169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B4738" id="_x0000_s1086" style="position:absolute;margin-left:180.1pt;margin-top:85.8pt;width:14.65pt;height:1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" filled="f" stroked="f" strokeweight="1pt">
                <v:stroke joinstyle="miter"/>
                <v:textbox>
                  <w:txbxContent>
                    <w:p w14:paraId="74D8C571" w14:textId="76FCC72E" w:rsidR="003F18C6" w:rsidRPr="00B70B75" w:rsidRDefault="003F18C6" w:rsidP="003F18C6">
                      <w:pPr>
                        <w:jc w:val="center"/>
                        <w:rPr>
                          <w:color w:val="FFFFFF" w:themeColor="background1"/>
                          <w:sz w:val="16"/>
                          <w:szCs w:val="16"/>
                        </w:rPr>
                      </w:pPr>
                      <w:r>
                        <w:rPr>
                          <w:color w:val="FFFFFF" w:themeColor="background1"/>
                          <w:sz w:val="16"/>
                          <w:szCs w:val="16"/>
                          <w:highlight w:val="red"/>
                        </w:rPr>
                        <w:t>V</w:t>
                      </w:r>
                      <w:r w:rsidRPr="00D9454F">
                        <w:rPr>
                          <w:noProof/>
                          <w:color w:val="FFFFFF" w:themeColor="background1"/>
                          <w:sz w:val="16"/>
                          <w:szCs w:val="16"/>
                          <w:highlight w:val="red"/>
                        </w:rPr>
                        <w:drawing>
                          <wp:inline distT="0" distB="0" distL="0" distR="0" wp14:anchorId="562F291D" wp14:editId="6A491F9D">
                            <wp:extent cx="0" cy="0"/>
                            <wp:effectExtent l="0" t="0" r="0" b="0"/>
                            <wp:docPr id="1635625810" name="Picture 163562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B1B843A" w14:textId="36666863" w:rsidR="003F18C6" w:rsidRPr="00B70B75" w:rsidRDefault="003F18C6" w:rsidP="003F18C6">
                      <w:pPr>
                        <w:jc w:val="center"/>
                        <w:rPr>
                          <w:color w:val="FFFFFF" w:themeColor="background1"/>
                        </w:rPr>
                      </w:pPr>
                      <w:r>
                        <w:rPr>
                          <w:color w:val="FFFFFF" w:themeColor="background1"/>
                        </w:rPr>
                        <w:t>VV</w:t>
                      </w:r>
                    </w:p>
                  </w:txbxContent>
                </v:textbox>
              </v:roundrect>
            </w:pict>
          </mc:Fallback>
        </mc:AlternateContent>
      </w:r>
      <w:r w:rsidR="00B12EAF">
        <w:rPr>
          <w:noProof/>
        </w:rPr>
        <mc:AlternateContent>
          <mc:Choice Requires="wps">
            <w:drawing>
              <wp:anchor distT="0" distB="0" distL="114300" distR="114300" simplePos="0" relativeHeight="251674624" behindDoc="0" locked="0" layoutInCell="1" allowOverlap="1" wp14:anchorId="3107A33F" wp14:editId="4EBDC96A">
                <wp:simplePos x="0" y="0"/>
                <wp:positionH relativeFrom="column">
                  <wp:posOffset>4455795</wp:posOffset>
                </wp:positionH>
                <wp:positionV relativeFrom="paragraph">
                  <wp:posOffset>985091</wp:posOffset>
                </wp:positionV>
                <wp:extent cx="186055" cy="216535"/>
                <wp:effectExtent l="0" t="0" r="0" b="0"/>
                <wp:wrapNone/>
                <wp:docPr id="1559842966"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A33F" id="_x0000_s1087" style="position:absolute;margin-left:350.85pt;margin-top:77.55pt;width:14.65pt;height:1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" filled="f" stroked="f" strokeweight="1pt">
                <v:stroke joinstyle="miter"/>
                <v:textbox>
                  <w:txbxContent>
                    <w:p w14:paraId="7BDD9343" w14:textId="51681917" w:rsidR="00B13373" w:rsidRPr="00B70B75" w:rsidRDefault="00B12EAF" w:rsidP="00B13373">
                      <w:pPr>
                        <w:jc w:val="center"/>
                        <w:rPr>
                          <w:color w:val="FFFFFF" w:themeColor="background1"/>
                          <w:sz w:val="16"/>
                          <w:szCs w:val="16"/>
                        </w:rPr>
                      </w:pPr>
                      <w:r>
                        <w:rPr>
                          <w:color w:val="FFFFFF" w:themeColor="background1"/>
                          <w:sz w:val="16"/>
                          <w:szCs w:val="16"/>
                          <w:highlight w:val="red"/>
                        </w:rPr>
                        <w:t>U</w:t>
                      </w:r>
                      <w:r w:rsidR="00B13373" w:rsidRPr="00D9454F">
                        <w:rPr>
                          <w:noProof/>
                          <w:color w:val="FFFFFF" w:themeColor="background1"/>
                          <w:sz w:val="16"/>
                          <w:szCs w:val="16"/>
                          <w:highlight w:val="red"/>
                        </w:rPr>
                        <w:drawing>
                          <wp:inline distT="0" distB="0" distL="0" distR="0" wp14:anchorId="250B39B8" wp14:editId="3AB2043D">
                            <wp:extent cx="0" cy="0"/>
                            <wp:effectExtent l="0" t="0" r="0" b="0"/>
                            <wp:docPr id="2036357188" name="Picture 2036357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E675D3C" w14:textId="77777777" w:rsidR="00B13373" w:rsidRPr="00B70B75" w:rsidRDefault="00B13373" w:rsidP="00B13373">
                      <w:pPr>
                        <w:jc w:val="center"/>
                        <w:rPr>
                          <w:color w:val="FFFFFF" w:themeColor="background1"/>
                        </w:rPr>
                      </w:pPr>
                    </w:p>
                  </w:txbxContent>
                </v:textbox>
              </v:roundrect>
            </w:pict>
          </mc:Fallback>
        </mc:AlternateContent>
      </w:r>
      <w:r w:rsidR="00B13373">
        <w:rPr>
          <w:noProof/>
        </w:rPr>
        <mc:AlternateContent>
          <mc:Choice Requires="wps">
            <w:drawing>
              <wp:anchor distT="0" distB="0" distL="114300" distR="114300" simplePos="0" relativeHeight="251673600" behindDoc="0" locked="0" layoutInCell="1" allowOverlap="1" wp14:anchorId="7F4817B5" wp14:editId="42F86815">
                <wp:simplePos x="0" y="0"/>
                <wp:positionH relativeFrom="column">
                  <wp:posOffset>2404745</wp:posOffset>
                </wp:positionH>
                <wp:positionV relativeFrom="paragraph">
                  <wp:posOffset>994839</wp:posOffset>
                </wp:positionV>
                <wp:extent cx="186055" cy="216535"/>
                <wp:effectExtent l="0" t="0" r="0" b="0"/>
                <wp:wrapNone/>
                <wp:docPr id="1328674442" name="Rectangle: Rounded Corners 4"/>
                <wp:cNvGraphicFramePr/>
                <a:graphic xmlns:a="http://schemas.openxmlformats.org/drawingml/2006/main">
                  <a:graphicData uri="http://schemas.microsoft.com/office/word/2010/wordprocessingShape">
                    <wps:wsp>
                      <wps:cNvSpPr/>
                      <wps:spPr>
                        <a:xfrm>
                          <a:off x="0" y="0"/>
                          <a:ext cx="186055" cy="21653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817B5" id="_x0000_s1088" style="position:absolute;margin-left:189.35pt;margin-top:78.35pt;width:14.65pt;height:1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" filled="f" stroked="f" strokeweight="1pt">
                <v:stroke joinstyle="miter"/>
                <v:textbox>
                  <w:txbxContent>
                    <w:p w14:paraId="047C6ED5" w14:textId="697BF87A" w:rsidR="00B13373" w:rsidRPr="00B70B75" w:rsidRDefault="00B13373" w:rsidP="00B13373">
                      <w:pPr>
                        <w:jc w:val="center"/>
                        <w:rPr>
                          <w:color w:val="FFFFFF" w:themeColor="background1"/>
                          <w:sz w:val="16"/>
                          <w:szCs w:val="16"/>
                        </w:rPr>
                      </w:pPr>
                      <w:r>
                        <w:rPr>
                          <w:color w:val="FFFFFF" w:themeColor="background1"/>
                          <w:sz w:val="16"/>
                          <w:szCs w:val="16"/>
                          <w:highlight w:val="red"/>
                        </w:rPr>
                        <w:t>T</w:t>
                      </w:r>
                      <w:r w:rsidRPr="00D9454F">
                        <w:rPr>
                          <w:noProof/>
                          <w:color w:val="FFFFFF" w:themeColor="background1"/>
                          <w:sz w:val="16"/>
                          <w:szCs w:val="16"/>
                          <w:highlight w:val="red"/>
                        </w:rPr>
                        <w:drawing>
                          <wp:inline distT="0" distB="0" distL="0" distR="0" wp14:anchorId="54024F03" wp14:editId="779E04CC">
                            <wp:extent cx="0" cy="0"/>
                            <wp:effectExtent l="0" t="0" r="0" b="0"/>
                            <wp:docPr id="33928033" name="Picture 3392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4B49827" w14:textId="77777777" w:rsidR="00B13373" w:rsidRPr="00B70B75" w:rsidRDefault="00B13373" w:rsidP="00B13373">
                      <w:pPr>
                        <w:jc w:val="center"/>
                        <w:rPr>
                          <w:color w:val="FFFFFF" w:themeColor="background1"/>
                        </w:rPr>
                      </w:pPr>
                    </w:p>
                  </w:txbxContent>
                </v:textbox>
              </v:roundrect>
            </w:pict>
          </mc:Fallback>
        </mc:AlternateContent>
      </w:r>
      <w:r w:rsidR="00831EF1">
        <w:rPr>
          <w:noProof/>
        </w:rPr>
        <mc:AlternateContent>
          <mc:Choice Requires="wps">
            <w:drawing>
              <wp:anchor distT="0" distB="0" distL="114300" distR="114300" simplePos="0" relativeHeight="251672576" behindDoc="0" locked="0" layoutInCell="1" allowOverlap="1" wp14:anchorId="423573A3" wp14:editId="37D6B55C">
                <wp:simplePos x="0" y="0"/>
                <wp:positionH relativeFrom="column">
                  <wp:posOffset>4347845</wp:posOffset>
                </wp:positionH>
                <wp:positionV relativeFrom="paragraph">
                  <wp:posOffset>899589</wp:posOffset>
                </wp:positionV>
                <wp:extent cx="186055" cy="216930"/>
                <wp:effectExtent l="0" t="0" r="0" b="0"/>
                <wp:wrapNone/>
                <wp:docPr id="1698280129" name="Rectangle: Rounded Corners 4"/>
                <wp:cNvGraphicFramePr/>
                <a:graphic xmlns:a="http://schemas.openxmlformats.org/drawingml/2006/main">
                  <a:graphicData uri="http://schemas.microsoft.com/office/word/2010/wordprocessingShape">
                    <wps:wsp>
                      <wps:cNvSpPr/>
                      <wps:spPr>
                        <a:xfrm>
                          <a:off x="0" y="0"/>
                          <a:ext cx="186055" cy="21693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73A3" id="_x0000_s1089" style="position:absolute;margin-left:342.35pt;margin-top:70.85pt;width:14.65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" filled="f" stroked="f" strokeweight="1pt">
                <v:stroke joinstyle="miter"/>
                <v:textbox>
                  <w:txbxContent>
                    <w:p w14:paraId="67B761CC" w14:textId="7AA382B3" w:rsidR="00831EF1" w:rsidRPr="00B70B75" w:rsidRDefault="00831EF1" w:rsidP="00831EF1">
                      <w:pPr>
                        <w:jc w:val="center"/>
                        <w:rPr>
                          <w:color w:val="FFFFFF" w:themeColor="background1"/>
                          <w:sz w:val="16"/>
                          <w:szCs w:val="16"/>
                        </w:rPr>
                      </w:pPr>
                      <w:r>
                        <w:rPr>
                          <w:color w:val="FFFFFF" w:themeColor="background1"/>
                          <w:sz w:val="16"/>
                          <w:szCs w:val="16"/>
                          <w:highlight w:val="red"/>
                        </w:rPr>
                        <w:t>S</w:t>
                      </w:r>
                      <w:r w:rsidRPr="00D9454F">
                        <w:rPr>
                          <w:noProof/>
                          <w:color w:val="FFFFFF" w:themeColor="background1"/>
                          <w:sz w:val="16"/>
                          <w:szCs w:val="16"/>
                          <w:highlight w:val="red"/>
                        </w:rPr>
                        <w:drawing>
                          <wp:inline distT="0" distB="0" distL="0" distR="0" wp14:anchorId="7CD2B309" wp14:editId="3A2B52CC">
                            <wp:extent cx="0" cy="0"/>
                            <wp:effectExtent l="0" t="0" r="0" b="0"/>
                            <wp:docPr id="26340889" name="Picture 2634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12FBD42" w14:textId="77777777" w:rsidR="00831EF1" w:rsidRPr="00B70B75" w:rsidRDefault="00831EF1" w:rsidP="00831EF1">
                      <w:pPr>
                        <w:jc w:val="center"/>
                        <w:rPr>
                          <w:color w:val="FFFFFF" w:themeColor="background1"/>
                        </w:rPr>
                      </w:pPr>
                    </w:p>
                  </w:txbxContent>
                </v:textbox>
              </v:roundrect>
            </w:pict>
          </mc:Fallback>
        </mc:AlternateContent>
      </w:r>
      <w:r w:rsidR="00077949">
        <w:rPr>
          <w:noProof/>
        </w:rPr>
        <mc:AlternateContent>
          <mc:Choice Requires="wps">
            <w:drawing>
              <wp:anchor distT="0" distB="0" distL="114300" distR="114300" simplePos="0" relativeHeight="251671552" behindDoc="0" locked="0" layoutInCell="1" allowOverlap="1" wp14:anchorId="72FB1523" wp14:editId="58CC7CA5">
                <wp:simplePos x="0" y="0"/>
                <wp:positionH relativeFrom="column">
                  <wp:posOffset>2357309</wp:posOffset>
                </wp:positionH>
                <wp:positionV relativeFrom="paragraph">
                  <wp:posOffset>882650</wp:posOffset>
                </wp:positionV>
                <wp:extent cx="186055" cy="257175"/>
                <wp:effectExtent l="0" t="0" r="0" b="0"/>
                <wp:wrapNone/>
                <wp:docPr id="1770508549"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B1523" id="_x0000_s1090" style="position:absolute;margin-left:185.6pt;margin-top:69.5pt;width:14.6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" filled="f" stroked="f" strokeweight="1pt">
                <v:stroke joinstyle="miter"/>
                <v:textbox>
                  <w:txbxContent>
                    <w:p w14:paraId="44C25FA2" w14:textId="0F0CFC1C" w:rsidR="00864233" w:rsidRPr="00B70B75" w:rsidRDefault="00077949" w:rsidP="00864233">
                      <w:pPr>
                        <w:jc w:val="center"/>
                        <w:rPr>
                          <w:color w:val="FFFFFF" w:themeColor="background1"/>
                          <w:sz w:val="16"/>
                          <w:szCs w:val="16"/>
                        </w:rPr>
                      </w:pPr>
                      <w:r>
                        <w:rPr>
                          <w:color w:val="FFFFFF" w:themeColor="background1"/>
                          <w:sz w:val="16"/>
                          <w:szCs w:val="16"/>
                          <w:highlight w:val="red"/>
                        </w:rPr>
                        <w:t>R</w:t>
                      </w:r>
                      <w:r w:rsidR="00864233" w:rsidRPr="00D9454F">
                        <w:rPr>
                          <w:noProof/>
                          <w:color w:val="FFFFFF" w:themeColor="background1"/>
                          <w:sz w:val="16"/>
                          <w:szCs w:val="16"/>
                          <w:highlight w:val="red"/>
                        </w:rPr>
                        <w:drawing>
                          <wp:inline distT="0" distB="0" distL="0" distR="0" wp14:anchorId="55B56406" wp14:editId="2ACB2BC6">
                            <wp:extent cx="0" cy="0"/>
                            <wp:effectExtent l="0" t="0" r="0" b="0"/>
                            <wp:docPr id="1073978953" name="Picture 107397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6FDB9A06"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9504" behindDoc="0" locked="0" layoutInCell="1" allowOverlap="1" wp14:anchorId="5E11F5B2" wp14:editId="0CB99AB3">
                <wp:simplePos x="0" y="0"/>
                <wp:positionH relativeFrom="column">
                  <wp:posOffset>2090420</wp:posOffset>
                </wp:positionH>
                <wp:positionV relativeFrom="paragraph">
                  <wp:posOffset>745284</wp:posOffset>
                </wp:positionV>
                <wp:extent cx="186055" cy="257175"/>
                <wp:effectExtent l="0" t="0" r="0" b="0"/>
                <wp:wrapNone/>
                <wp:docPr id="383101936"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1F5B2" id="_x0000_s1091" style="position:absolute;margin-left:164.6pt;margin-top:58.7pt;width:14.6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Vfeg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" filled="f" stroked="f" strokeweight="1pt">
                <v:stroke joinstyle="miter"/>
                <v:textbox>
                  <w:txbxContent>
                    <w:p w14:paraId="5BB40E75" w14:textId="0E79D18C" w:rsidR="00864233" w:rsidRPr="00B70B75" w:rsidRDefault="00864233" w:rsidP="00864233">
                      <w:pPr>
                        <w:jc w:val="center"/>
                        <w:rPr>
                          <w:color w:val="FFFFFF" w:themeColor="background1"/>
                          <w:sz w:val="16"/>
                          <w:szCs w:val="16"/>
                        </w:rPr>
                      </w:pPr>
                      <w:r>
                        <w:rPr>
                          <w:color w:val="FFFFFF" w:themeColor="background1"/>
                          <w:sz w:val="16"/>
                          <w:szCs w:val="16"/>
                          <w:highlight w:val="red"/>
                        </w:rPr>
                        <w:t>Q</w:t>
                      </w:r>
                      <w:r w:rsidRPr="00D9454F">
                        <w:rPr>
                          <w:noProof/>
                          <w:color w:val="FFFFFF" w:themeColor="background1"/>
                          <w:sz w:val="16"/>
                          <w:szCs w:val="16"/>
                          <w:highlight w:val="red"/>
                        </w:rPr>
                        <w:drawing>
                          <wp:inline distT="0" distB="0" distL="0" distR="0" wp14:anchorId="55A0DDE4" wp14:editId="176D492D">
                            <wp:extent cx="0" cy="0"/>
                            <wp:effectExtent l="0" t="0" r="0" b="0"/>
                            <wp:docPr id="967277016" name="Picture 967277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59B79C5" w14:textId="77777777" w:rsidR="00864233" w:rsidRPr="00B70B75" w:rsidRDefault="00864233" w:rsidP="00864233">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8480" behindDoc="0" locked="0" layoutInCell="1" allowOverlap="1" wp14:anchorId="0F86D345" wp14:editId="25E3A6C6">
                <wp:simplePos x="0" y="0"/>
                <wp:positionH relativeFrom="column">
                  <wp:posOffset>1606121</wp:posOffset>
                </wp:positionH>
                <wp:positionV relativeFrom="paragraph">
                  <wp:posOffset>747395</wp:posOffset>
                </wp:positionV>
                <wp:extent cx="186055" cy="257175"/>
                <wp:effectExtent l="0" t="0" r="0" b="0"/>
                <wp:wrapNone/>
                <wp:docPr id="183666383"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86D345" id="_x0000_s1092" style="position:absolute;margin-left:126.45pt;margin-top:58.85pt;width:14.6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" filled="f" stroked="f" strokeweight="1pt">
                <v:stroke joinstyle="miter"/>
                <v:textbox>
                  <w:txbxContent>
                    <w:p w14:paraId="2E9DA780" w14:textId="6999C479" w:rsidR="00DD3284" w:rsidRPr="00B70B75" w:rsidRDefault="00864233" w:rsidP="00DD3284">
                      <w:pPr>
                        <w:jc w:val="center"/>
                        <w:rPr>
                          <w:color w:val="FFFFFF" w:themeColor="background1"/>
                          <w:sz w:val="16"/>
                          <w:szCs w:val="16"/>
                        </w:rPr>
                      </w:pPr>
                      <w:r>
                        <w:rPr>
                          <w:color w:val="FFFFFF" w:themeColor="background1"/>
                          <w:sz w:val="16"/>
                          <w:szCs w:val="16"/>
                          <w:highlight w:val="red"/>
                        </w:rPr>
                        <w:t>P</w:t>
                      </w:r>
                      <w:r w:rsidR="00DD3284" w:rsidRPr="00D9454F">
                        <w:rPr>
                          <w:noProof/>
                          <w:color w:val="FFFFFF" w:themeColor="background1"/>
                          <w:sz w:val="16"/>
                          <w:szCs w:val="16"/>
                          <w:highlight w:val="red"/>
                        </w:rPr>
                        <w:drawing>
                          <wp:inline distT="0" distB="0" distL="0" distR="0" wp14:anchorId="5B7A92C2" wp14:editId="085CF259">
                            <wp:extent cx="0" cy="0"/>
                            <wp:effectExtent l="0" t="0" r="0" b="0"/>
                            <wp:docPr id="1682933388" name="Picture 168293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712F9B0F" w14:textId="77777777" w:rsidR="00DD3284" w:rsidRPr="00B70B75" w:rsidRDefault="00DD3284" w:rsidP="00DD3284">
                      <w:pPr>
                        <w:jc w:val="center"/>
                        <w:rPr>
                          <w:color w:val="FFFFFF" w:themeColor="background1"/>
                        </w:rPr>
                      </w:pPr>
                    </w:p>
                  </w:txbxContent>
                </v:textbox>
              </v:roundrect>
            </w:pict>
          </mc:Fallback>
        </mc:AlternateContent>
      </w:r>
      <w:r w:rsidR="00864233">
        <w:rPr>
          <w:noProof/>
        </w:rPr>
        <mc:AlternateContent>
          <mc:Choice Requires="wps">
            <w:drawing>
              <wp:anchor distT="0" distB="0" distL="114300" distR="114300" simplePos="0" relativeHeight="251667456" behindDoc="0" locked="0" layoutInCell="1" allowOverlap="1" wp14:anchorId="1E978370" wp14:editId="4ACFEDD3">
                <wp:simplePos x="0" y="0"/>
                <wp:positionH relativeFrom="column">
                  <wp:posOffset>632889</wp:posOffset>
                </wp:positionH>
                <wp:positionV relativeFrom="paragraph">
                  <wp:posOffset>751205</wp:posOffset>
                </wp:positionV>
                <wp:extent cx="186055" cy="257175"/>
                <wp:effectExtent l="0" t="0" r="0" b="0"/>
                <wp:wrapNone/>
                <wp:docPr id="1249101587"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78370" id="_x0000_s1093" style="position:absolute;margin-left:49.85pt;margin-top:59.15pt;width:14.6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" filled="f" stroked="f" strokeweight="1pt">
                <v:stroke joinstyle="miter"/>
                <v:textbox>
                  <w:txbxContent>
                    <w:p w14:paraId="0A849C0E" w14:textId="7FB9EE99" w:rsidR="00DD3284" w:rsidRPr="00B70B75" w:rsidRDefault="00864233" w:rsidP="00DD3284">
                      <w:pPr>
                        <w:jc w:val="center"/>
                        <w:rPr>
                          <w:color w:val="FFFFFF" w:themeColor="background1"/>
                          <w:sz w:val="16"/>
                          <w:szCs w:val="16"/>
                        </w:rPr>
                      </w:pPr>
                      <w:r>
                        <w:rPr>
                          <w:color w:val="FFFFFF" w:themeColor="background1"/>
                          <w:sz w:val="16"/>
                          <w:szCs w:val="16"/>
                          <w:highlight w:val="red"/>
                        </w:rPr>
                        <w:t>O</w:t>
                      </w:r>
                      <w:r w:rsidR="00DD3284" w:rsidRPr="00D9454F">
                        <w:rPr>
                          <w:noProof/>
                          <w:color w:val="FFFFFF" w:themeColor="background1"/>
                          <w:sz w:val="16"/>
                          <w:szCs w:val="16"/>
                          <w:highlight w:val="red"/>
                        </w:rPr>
                        <w:drawing>
                          <wp:inline distT="0" distB="0" distL="0" distR="0" wp14:anchorId="084F0E0E" wp14:editId="5BDAE02A">
                            <wp:extent cx="0" cy="0"/>
                            <wp:effectExtent l="0" t="0" r="0" b="0"/>
                            <wp:docPr id="1768775519" name="Picture 176877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1C638214"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6432" behindDoc="0" locked="0" layoutInCell="1" allowOverlap="1" wp14:anchorId="32473CD8" wp14:editId="5DD18B0A">
                <wp:simplePos x="0" y="0"/>
                <wp:positionH relativeFrom="column">
                  <wp:posOffset>3998166</wp:posOffset>
                </wp:positionH>
                <wp:positionV relativeFrom="paragraph">
                  <wp:posOffset>653415</wp:posOffset>
                </wp:positionV>
                <wp:extent cx="186055" cy="257175"/>
                <wp:effectExtent l="0" t="0" r="0" b="0"/>
                <wp:wrapNone/>
                <wp:docPr id="158828867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473CD8" id="_x0000_s1094" style="position:absolute;margin-left:314.8pt;margin-top:51.45pt;width:14.6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" filled="f" stroked="f" strokeweight="1pt">
                <v:stroke joinstyle="miter"/>
                <v:textbox>
                  <w:txbxContent>
                    <w:p w14:paraId="7A9B1FB6" w14:textId="166D1F5D" w:rsidR="00DD3284" w:rsidRPr="00B70B75" w:rsidRDefault="00DD3284" w:rsidP="00DD3284">
                      <w:pPr>
                        <w:jc w:val="center"/>
                        <w:rPr>
                          <w:color w:val="FFFFFF" w:themeColor="background1"/>
                          <w:sz w:val="16"/>
                          <w:szCs w:val="16"/>
                        </w:rPr>
                      </w:pPr>
                      <w:r>
                        <w:rPr>
                          <w:color w:val="FFFFFF" w:themeColor="background1"/>
                          <w:sz w:val="16"/>
                          <w:szCs w:val="16"/>
                          <w:highlight w:val="red"/>
                        </w:rPr>
                        <w:t>N</w:t>
                      </w:r>
                      <w:r w:rsidRPr="00D9454F">
                        <w:rPr>
                          <w:noProof/>
                          <w:color w:val="FFFFFF" w:themeColor="background1"/>
                          <w:sz w:val="16"/>
                          <w:szCs w:val="16"/>
                          <w:highlight w:val="red"/>
                        </w:rPr>
                        <w:drawing>
                          <wp:inline distT="0" distB="0" distL="0" distR="0" wp14:anchorId="007FA2F0" wp14:editId="3B9A8138">
                            <wp:extent cx="0" cy="0"/>
                            <wp:effectExtent l="0" t="0" r="0" b="0"/>
                            <wp:docPr id="1889941595" name="Picture 188994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C1C7C6F" w14:textId="77777777" w:rsidR="00DD3284" w:rsidRPr="00B70B75" w:rsidRDefault="00DD3284" w:rsidP="00DD3284">
                      <w:pPr>
                        <w:jc w:val="center"/>
                        <w:rPr>
                          <w:color w:val="FFFFFF" w:themeColor="background1"/>
                        </w:rPr>
                      </w:pPr>
                    </w:p>
                  </w:txbxContent>
                </v:textbox>
              </v:roundrect>
            </w:pict>
          </mc:Fallback>
        </mc:AlternateContent>
      </w:r>
      <w:r w:rsidR="00DD3284">
        <w:rPr>
          <w:noProof/>
        </w:rPr>
        <mc:AlternateContent>
          <mc:Choice Requires="wps">
            <w:drawing>
              <wp:anchor distT="0" distB="0" distL="114300" distR="114300" simplePos="0" relativeHeight="251665408" behindDoc="0" locked="0" layoutInCell="1" allowOverlap="1" wp14:anchorId="1DB3025F" wp14:editId="18966C9D">
                <wp:simplePos x="0" y="0"/>
                <wp:positionH relativeFrom="column">
                  <wp:posOffset>3709241</wp:posOffset>
                </wp:positionH>
                <wp:positionV relativeFrom="paragraph">
                  <wp:posOffset>661670</wp:posOffset>
                </wp:positionV>
                <wp:extent cx="186055" cy="257175"/>
                <wp:effectExtent l="0" t="0" r="0" b="0"/>
                <wp:wrapNone/>
                <wp:docPr id="1895866388" name="Rectangle: Rounded Corners 4"/>
                <wp:cNvGraphicFramePr/>
                <a:graphic xmlns:a="http://schemas.openxmlformats.org/drawingml/2006/main">
                  <a:graphicData uri="http://schemas.microsoft.com/office/word/2010/wordprocessingShape">
                    <wps:wsp>
                      <wps:cNvSpPr/>
                      <wps:spPr>
                        <a:xfrm>
                          <a:off x="0" y="0"/>
                          <a:ext cx="186055" cy="25717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B3025F" id="_x0000_s1095" style="position:absolute;margin-left:292.05pt;margin-top:52.1pt;width:14.6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" filled="f" stroked="f" strokeweight="1pt">
                <v:stroke joinstyle="miter"/>
                <v:textbox>
                  <w:txbxContent>
                    <w:p w14:paraId="6289B786" w14:textId="10136BA9" w:rsidR="00D71BC0" w:rsidRPr="00B70B75" w:rsidRDefault="00D71BC0" w:rsidP="00D71BC0">
                      <w:pPr>
                        <w:jc w:val="center"/>
                        <w:rPr>
                          <w:color w:val="FFFFFF" w:themeColor="background1"/>
                          <w:sz w:val="16"/>
                          <w:szCs w:val="16"/>
                        </w:rPr>
                      </w:pPr>
                      <w:r>
                        <w:rPr>
                          <w:color w:val="FFFFFF" w:themeColor="background1"/>
                          <w:sz w:val="16"/>
                          <w:szCs w:val="16"/>
                          <w:highlight w:val="red"/>
                        </w:rPr>
                        <w:t>M</w:t>
                      </w:r>
                      <w:r w:rsidRPr="00D9454F">
                        <w:rPr>
                          <w:noProof/>
                          <w:color w:val="FFFFFF" w:themeColor="background1"/>
                          <w:sz w:val="16"/>
                          <w:szCs w:val="16"/>
                          <w:highlight w:val="red"/>
                        </w:rPr>
                        <w:drawing>
                          <wp:inline distT="0" distB="0" distL="0" distR="0" wp14:anchorId="1A7FEC3A" wp14:editId="38963407">
                            <wp:extent cx="0" cy="0"/>
                            <wp:effectExtent l="0" t="0" r="0" b="0"/>
                            <wp:docPr id="759945317" name="Picture 75994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8526FBD"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4384" behindDoc="0" locked="0" layoutInCell="1" allowOverlap="1" wp14:anchorId="2B6060E9" wp14:editId="6241FD11">
                <wp:simplePos x="0" y="0"/>
                <wp:positionH relativeFrom="column">
                  <wp:posOffset>3441700</wp:posOffset>
                </wp:positionH>
                <wp:positionV relativeFrom="paragraph">
                  <wp:posOffset>646859</wp:posOffset>
                </wp:positionV>
                <wp:extent cx="186055" cy="252095"/>
                <wp:effectExtent l="0" t="0" r="0" b="0"/>
                <wp:wrapNone/>
                <wp:docPr id="104289864"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6060E9" id="_x0000_s1096" style="position:absolute;margin-left:271pt;margin-top:50.95pt;width:14.6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Lkn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" filled="f" stroked="f" strokeweight="1pt">
                <v:stroke joinstyle="miter"/>
                <v:textbox>
                  <w:txbxContent>
                    <w:p w14:paraId="03A70BD1" w14:textId="659836CB" w:rsidR="00D71BC0" w:rsidRPr="00B70B75" w:rsidRDefault="00D71BC0" w:rsidP="00D71BC0">
                      <w:pPr>
                        <w:jc w:val="center"/>
                        <w:rPr>
                          <w:color w:val="FFFFFF" w:themeColor="background1"/>
                          <w:sz w:val="16"/>
                          <w:szCs w:val="16"/>
                        </w:rPr>
                      </w:pPr>
                      <w:r>
                        <w:rPr>
                          <w:color w:val="FFFFFF" w:themeColor="background1"/>
                          <w:sz w:val="16"/>
                          <w:szCs w:val="16"/>
                          <w:highlight w:val="red"/>
                        </w:rPr>
                        <w:t>L</w:t>
                      </w:r>
                      <w:r w:rsidRPr="00D9454F">
                        <w:rPr>
                          <w:noProof/>
                          <w:color w:val="FFFFFF" w:themeColor="background1"/>
                          <w:sz w:val="16"/>
                          <w:szCs w:val="16"/>
                          <w:highlight w:val="red"/>
                        </w:rPr>
                        <w:drawing>
                          <wp:inline distT="0" distB="0" distL="0" distR="0" wp14:anchorId="32D51866" wp14:editId="3415DB6B">
                            <wp:extent cx="0" cy="0"/>
                            <wp:effectExtent l="0" t="0" r="0" b="0"/>
                            <wp:docPr id="1749602059" name="Picture 174960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3A7CFF28"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63360" behindDoc="0" locked="0" layoutInCell="1" allowOverlap="1" wp14:anchorId="41176120" wp14:editId="03D01F00">
                <wp:simplePos x="0" y="0"/>
                <wp:positionH relativeFrom="column">
                  <wp:posOffset>2517346</wp:posOffset>
                </wp:positionH>
                <wp:positionV relativeFrom="paragraph">
                  <wp:posOffset>642620</wp:posOffset>
                </wp:positionV>
                <wp:extent cx="186055" cy="252095"/>
                <wp:effectExtent l="0" t="0" r="0" b="0"/>
                <wp:wrapNone/>
                <wp:docPr id="54271918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176120" id="_x0000_s1097" style="position:absolute;margin-left:198.2pt;margin-top:50.6pt;width:14.6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Gq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" filled="f" stroked="f" strokeweight="1pt">
                <v:stroke joinstyle="miter"/>
                <v:textbox>
                  <w:txbxContent>
                    <w:p w14:paraId="0385607A" w14:textId="00368907" w:rsidR="00D71BC0" w:rsidRPr="00B70B75" w:rsidRDefault="00D71BC0" w:rsidP="00D71BC0">
                      <w:pPr>
                        <w:jc w:val="center"/>
                        <w:rPr>
                          <w:color w:val="FFFFFF" w:themeColor="background1"/>
                          <w:sz w:val="16"/>
                          <w:szCs w:val="16"/>
                        </w:rPr>
                      </w:pPr>
                      <w:r>
                        <w:rPr>
                          <w:color w:val="FFFFFF" w:themeColor="background1"/>
                          <w:sz w:val="16"/>
                          <w:szCs w:val="16"/>
                          <w:highlight w:val="red"/>
                        </w:rPr>
                        <w:t>K</w:t>
                      </w:r>
                      <w:r w:rsidRPr="00D9454F">
                        <w:rPr>
                          <w:noProof/>
                          <w:color w:val="FFFFFF" w:themeColor="background1"/>
                          <w:sz w:val="16"/>
                          <w:szCs w:val="16"/>
                          <w:highlight w:val="red"/>
                        </w:rPr>
                        <w:drawing>
                          <wp:inline distT="0" distB="0" distL="0" distR="0" wp14:anchorId="19A1C8DF" wp14:editId="6EA3E282">
                            <wp:extent cx="0" cy="0"/>
                            <wp:effectExtent l="0" t="0" r="0" b="0"/>
                            <wp:docPr id="66285366" name="Picture 6628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ED2D461"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6192" behindDoc="0" locked="0" layoutInCell="1" allowOverlap="1" wp14:anchorId="08FDF57D" wp14:editId="7436D167">
                <wp:simplePos x="0" y="0"/>
                <wp:positionH relativeFrom="column">
                  <wp:posOffset>1995170</wp:posOffset>
                </wp:positionH>
                <wp:positionV relativeFrom="paragraph">
                  <wp:posOffset>646224</wp:posOffset>
                </wp:positionV>
                <wp:extent cx="186055" cy="230110"/>
                <wp:effectExtent l="0" t="0" r="0" b="0"/>
                <wp:wrapNone/>
                <wp:docPr id="624747247" name="Rectangle: Rounded Corners 4"/>
                <wp:cNvGraphicFramePr/>
                <a:graphic xmlns:a="http://schemas.openxmlformats.org/drawingml/2006/main">
                  <a:graphicData uri="http://schemas.microsoft.com/office/word/2010/wordprocessingShape">
                    <wps:wsp>
                      <wps:cNvSpPr/>
                      <wps:spPr>
                        <a:xfrm>
                          <a:off x="0" y="0"/>
                          <a:ext cx="186055" cy="23011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DF57D" id="_x0000_s1098" style="position:absolute;margin-left:157.1pt;margin-top:50.9pt;width:14.65pt;height:1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" filled="f" stroked="f" strokeweight="1pt">
                <v:stroke joinstyle="miter"/>
                <v:textbox>
                  <w:txbxContent>
                    <w:p w14:paraId="36E3CFD5" w14:textId="7D91D9C7" w:rsidR="00D71BC0" w:rsidRPr="00B70B75" w:rsidRDefault="00D71BC0" w:rsidP="00D71BC0">
                      <w:pPr>
                        <w:jc w:val="center"/>
                        <w:rPr>
                          <w:color w:val="FFFFFF" w:themeColor="background1"/>
                          <w:sz w:val="16"/>
                          <w:szCs w:val="16"/>
                        </w:rPr>
                      </w:pPr>
                      <w:r>
                        <w:rPr>
                          <w:color w:val="FFFFFF" w:themeColor="background1"/>
                          <w:sz w:val="16"/>
                          <w:szCs w:val="16"/>
                          <w:highlight w:val="red"/>
                        </w:rPr>
                        <w:t>J</w:t>
                      </w:r>
                      <w:r w:rsidRPr="00D9454F">
                        <w:rPr>
                          <w:noProof/>
                          <w:color w:val="FFFFFF" w:themeColor="background1"/>
                          <w:sz w:val="16"/>
                          <w:szCs w:val="16"/>
                          <w:highlight w:val="red"/>
                        </w:rPr>
                        <w:drawing>
                          <wp:inline distT="0" distB="0" distL="0" distR="0" wp14:anchorId="41342E1B" wp14:editId="09D98FD0">
                            <wp:extent cx="0" cy="0"/>
                            <wp:effectExtent l="0" t="0" r="0" b="0"/>
                            <wp:docPr id="845347607" name="Picture 845347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5CA8F080" w14:textId="77777777" w:rsidR="00D71BC0" w:rsidRPr="00B70B75" w:rsidRDefault="00D71BC0" w:rsidP="00D71BC0">
                      <w:pPr>
                        <w:jc w:val="center"/>
                        <w:rPr>
                          <w:color w:val="FFFFFF" w:themeColor="background1"/>
                        </w:rPr>
                      </w:pPr>
                    </w:p>
                  </w:txbxContent>
                </v:textbox>
              </v:roundrect>
            </w:pict>
          </mc:Fallback>
        </mc:AlternateContent>
      </w:r>
      <w:r w:rsidR="00D71BC0">
        <w:rPr>
          <w:noProof/>
        </w:rPr>
        <mc:AlternateContent>
          <mc:Choice Requires="wps">
            <w:drawing>
              <wp:anchor distT="0" distB="0" distL="114300" distR="114300" simplePos="0" relativeHeight="251654144" behindDoc="0" locked="0" layoutInCell="1" allowOverlap="1" wp14:anchorId="7DE3AE27" wp14:editId="4994F366">
                <wp:simplePos x="0" y="0"/>
                <wp:positionH relativeFrom="column">
                  <wp:posOffset>1499870</wp:posOffset>
                </wp:positionH>
                <wp:positionV relativeFrom="paragraph">
                  <wp:posOffset>651939</wp:posOffset>
                </wp:positionV>
                <wp:extent cx="186055" cy="252095"/>
                <wp:effectExtent l="0" t="0" r="0" b="0"/>
                <wp:wrapNone/>
                <wp:docPr id="2068535058"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3AE27" id="_x0000_s1099" style="position:absolute;margin-left:118.1pt;margin-top:51.35pt;width:14.65pt;height:1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" filled="f" stroked="f" strokeweight="1pt">
                <v:stroke joinstyle="miter"/>
                <v:textbox>
                  <w:txbxContent>
                    <w:p w14:paraId="21294401" w14:textId="2AC43177" w:rsidR="009167EB" w:rsidRPr="00B70B75" w:rsidRDefault="00D71BC0" w:rsidP="009167EB">
                      <w:pPr>
                        <w:jc w:val="center"/>
                        <w:rPr>
                          <w:color w:val="FFFFFF" w:themeColor="background1"/>
                          <w:sz w:val="16"/>
                          <w:szCs w:val="16"/>
                        </w:rPr>
                      </w:pPr>
                      <w:r>
                        <w:rPr>
                          <w:color w:val="FFFFFF" w:themeColor="background1"/>
                          <w:sz w:val="16"/>
                          <w:szCs w:val="16"/>
                          <w:highlight w:val="red"/>
                        </w:rPr>
                        <w:t>I</w:t>
                      </w:r>
                      <w:r w:rsidR="009167EB" w:rsidRPr="00D9454F">
                        <w:rPr>
                          <w:noProof/>
                          <w:color w:val="FFFFFF" w:themeColor="background1"/>
                          <w:sz w:val="16"/>
                          <w:szCs w:val="16"/>
                          <w:highlight w:val="red"/>
                        </w:rPr>
                        <w:drawing>
                          <wp:inline distT="0" distB="0" distL="0" distR="0" wp14:anchorId="18768B6E" wp14:editId="16CFAEE4">
                            <wp:extent cx="0" cy="0"/>
                            <wp:effectExtent l="0" t="0" r="0" b="0"/>
                            <wp:docPr id="1245635878" name="Picture 1245635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4722ADE9" w14:textId="77777777" w:rsidR="009167EB" w:rsidRPr="00B70B75" w:rsidRDefault="009167EB" w:rsidP="009167EB">
                      <w:pPr>
                        <w:jc w:val="center"/>
                        <w:rPr>
                          <w:color w:val="FFFFFF" w:themeColor="background1"/>
                        </w:rPr>
                      </w:pPr>
                    </w:p>
                  </w:txbxContent>
                </v:textbox>
              </v:roundrect>
            </w:pict>
          </mc:Fallback>
        </mc:AlternateContent>
      </w:r>
      <w:r w:rsidR="009167EB">
        <w:rPr>
          <w:noProof/>
        </w:rPr>
        <mc:AlternateContent>
          <mc:Choice Requires="wps">
            <w:drawing>
              <wp:anchor distT="0" distB="0" distL="114300" distR="114300" simplePos="0" relativeHeight="251653120" behindDoc="0" locked="0" layoutInCell="1" allowOverlap="1" wp14:anchorId="5A801834" wp14:editId="2AF384BD">
                <wp:simplePos x="0" y="0"/>
                <wp:positionH relativeFrom="column">
                  <wp:posOffset>4530931</wp:posOffset>
                </wp:positionH>
                <wp:positionV relativeFrom="paragraph">
                  <wp:posOffset>325755</wp:posOffset>
                </wp:positionV>
                <wp:extent cx="186055" cy="252095"/>
                <wp:effectExtent l="0" t="0" r="0" b="0"/>
                <wp:wrapNone/>
                <wp:docPr id="883116317"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01834" id="_x0000_s1100" style="position:absolute;margin-left:356.75pt;margin-top:25.65pt;width:14.65pt;height:19.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" filled="f" stroked="f" strokeweight="1pt">
                <v:stroke joinstyle="miter"/>
                <v:textbox>
                  <w:txbxContent>
                    <w:p w14:paraId="5E79C2FC" w14:textId="2511D208" w:rsidR="00D9454F" w:rsidRPr="00B70B75" w:rsidRDefault="00D9454F" w:rsidP="00D9454F">
                      <w:pPr>
                        <w:jc w:val="center"/>
                        <w:rPr>
                          <w:color w:val="FFFFFF" w:themeColor="background1"/>
                          <w:sz w:val="16"/>
                          <w:szCs w:val="16"/>
                        </w:rPr>
                      </w:pPr>
                      <w:r>
                        <w:rPr>
                          <w:color w:val="FFFFFF" w:themeColor="background1"/>
                          <w:sz w:val="16"/>
                          <w:szCs w:val="16"/>
                          <w:highlight w:val="red"/>
                        </w:rPr>
                        <w:t>H</w:t>
                      </w:r>
                      <w:r w:rsidRPr="00D9454F">
                        <w:rPr>
                          <w:noProof/>
                          <w:color w:val="FFFFFF" w:themeColor="background1"/>
                          <w:sz w:val="16"/>
                          <w:szCs w:val="16"/>
                          <w:highlight w:val="red"/>
                        </w:rPr>
                        <w:drawing>
                          <wp:inline distT="0" distB="0" distL="0" distR="0" wp14:anchorId="54826A61" wp14:editId="2A37EF0C">
                            <wp:extent cx="0" cy="0"/>
                            <wp:effectExtent l="0" t="0" r="0" b="0"/>
                            <wp:docPr id="131562267" name="Picture 13156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003A37FC"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2096" behindDoc="0" locked="0" layoutInCell="1" allowOverlap="1" wp14:anchorId="41993062" wp14:editId="445D7331">
                <wp:simplePos x="0" y="0"/>
                <wp:positionH relativeFrom="column">
                  <wp:posOffset>3184954</wp:posOffset>
                </wp:positionH>
                <wp:positionV relativeFrom="paragraph">
                  <wp:posOffset>325755</wp:posOffset>
                </wp:positionV>
                <wp:extent cx="186055" cy="252095"/>
                <wp:effectExtent l="0" t="0" r="0" b="0"/>
                <wp:wrapNone/>
                <wp:docPr id="51434624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93062" id="_x0000_s1101" style="position:absolute;margin-left:250.8pt;margin-top:25.65pt;width:14.65pt;height:19.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8Pweg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" filled="f" stroked="f" strokeweight="1pt">
                <v:stroke joinstyle="miter"/>
                <v:textbox>
                  <w:txbxContent>
                    <w:p w14:paraId="686FB35F" w14:textId="76E15F1C" w:rsidR="00D9454F" w:rsidRPr="00B70B75" w:rsidRDefault="00D9454F" w:rsidP="00D9454F">
                      <w:pPr>
                        <w:jc w:val="center"/>
                        <w:rPr>
                          <w:color w:val="FFFFFF" w:themeColor="background1"/>
                          <w:sz w:val="16"/>
                          <w:szCs w:val="16"/>
                        </w:rPr>
                      </w:pPr>
                      <w:r>
                        <w:rPr>
                          <w:color w:val="FFFFFF" w:themeColor="background1"/>
                          <w:sz w:val="16"/>
                          <w:szCs w:val="16"/>
                          <w:highlight w:val="red"/>
                        </w:rPr>
                        <w:t>G</w:t>
                      </w:r>
                      <w:r w:rsidRPr="00D9454F">
                        <w:rPr>
                          <w:noProof/>
                          <w:color w:val="FFFFFF" w:themeColor="background1"/>
                          <w:sz w:val="16"/>
                          <w:szCs w:val="16"/>
                          <w:highlight w:val="red"/>
                        </w:rPr>
                        <w:drawing>
                          <wp:inline distT="0" distB="0" distL="0" distR="0" wp14:anchorId="7E9B159E" wp14:editId="1E995A71">
                            <wp:extent cx="0" cy="0"/>
                            <wp:effectExtent l="0" t="0" r="0" b="0"/>
                            <wp:docPr id="1860821355" name="Picture 1860821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4127A8" w14:textId="77777777" w:rsidR="00D9454F" w:rsidRPr="00B70B75" w:rsidRDefault="00D9454F" w:rsidP="00D9454F">
                      <w:pPr>
                        <w:jc w:val="center"/>
                        <w:rPr>
                          <w:color w:val="FFFFFF" w:themeColor="background1"/>
                        </w:rPr>
                      </w:pPr>
                    </w:p>
                  </w:txbxContent>
                </v:textbox>
              </v:roundrect>
            </w:pict>
          </mc:Fallback>
        </mc:AlternateContent>
      </w:r>
      <w:r w:rsidR="00D9454F">
        <w:rPr>
          <w:noProof/>
        </w:rPr>
        <mc:AlternateContent>
          <mc:Choice Requires="wps">
            <w:drawing>
              <wp:anchor distT="0" distB="0" distL="114300" distR="114300" simplePos="0" relativeHeight="251651072" behindDoc="0" locked="0" layoutInCell="1" allowOverlap="1" wp14:anchorId="24142E1A" wp14:editId="08E67CCC">
                <wp:simplePos x="0" y="0"/>
                <wp:positionH relativeFrom="column">
                  <wp:posOffset>2734739</wp:posOffset>
                </wp:positionH>
                <wp:positionV relativeFrom="paragraph">
                  <wp:posOffset>324485</wp:posOffset>
                </wp:positionV>
                <wp:extent cx="186055" cy="252095"/>
                <wp:effectExtent l="0" t="0" r="0" b="0"/>
                <wp:wrapNone/>
                <wp:docPr id="580305679"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42E1A" id="_x0000_s1102" style="position:absolute;margin-left:215.35pt;margin-top:25.55pt;width:14.65pt;height:19.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q9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J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" filled="f" stroked="f" strokeweight="1pt">
                <v:stroke joinstyle="miter"/>
                <v:textbox>
                  <w:txbxContent>
                    <w:p w14:paraId="35372E68" w14:textId="3C32CF2B" w:rsidR="00A22A86" w:rsidRPr="00B70B75" w:rsidRDefault="00A22A86" w:rsidP="00A22A86">
                      <w:pPr>
                        <w:jc w:val="center"/>
                        <w:rPr>
                          <w:color w:val="FFFFFF" w:themeColor="background1"/>
                          <w:sz w:val="16"/>
                          <w:szCs w:val="16"/>
                        </w:rPr>
                      </w:pPr>
                      <w:r>
                        <w:rPr>
                          <w:color w:val="FFFFFF" w:themeColor="background1"/>
                          <w:sz w:val="16"/>
                          <w:szCs w:val="16"/>
                          <w:highlight w:val="red"/>
                        </w:rPr>
                        <w:t>F</w:t>
                      </w:r>
                      <w:r w:rsidR="00D9454F" w:rsidRPr="00D9454F">
                        <w:rPr>
                          <w:noProof/>
                          <w:color w:val="FFFFFF" w:themeColor="background1"/>
                          <w:sz w:val="16"/>
                          <w:szCs w:val="16"/>
                          <w:highlight w:val="red"/>
                        </w:rPr>
                        <w:drawing>
                          <wp:inline distT="0" distB="0" distL="0" distR="0" wp14:anchorId="399153FD" wp14:editId="4A3C0384">
                            <wp:extent cx="0" cy="0"/>
                            <wp:effectExtent l="0" t="0" r="0" b="0"/>
                            <wp:docPr id="204159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14:paraId="20FC1E81"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50048" behindDoc="0" locked="0" layoutInCell="1" allowOverlap="1" wp14:anchorId="2AB4E5CE" wp14:editId="7A4D774B">
                <wp:simplePos x="0" y="0"/>
                <wp:positionH relativeFrom="column">
                  <wp:posOffset>321516</wp:posOffset>
                </wp:positionH>
                <wp:positionV relativeFrom="paragraph">
                  <wp:posOffset>312420</wp:posOffset>
                </wp:positionV>
                <wp:extent cx="186055" cy="252095"/>
                <wp:effectExtent l="0" t="0" r="0" b="0"/>
                <wp:wrapNone/>
                <wp:docPr id="46804520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E5CE" id="_x0000_s1103" style="position:absolute;margin-left:25.3pt;margin-top:24.6pt;width:14.6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Iw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p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" filled="f" stroked="f" strokeweight="1pt">
                <v:stroke joinstyle="miter"/>
                <v:textbox>
                  <w:txbxContent>
                    <w:p w14:paraId="30A9ED1D" w14:textId="2347F01C" w:rsidR="00A22A86" w:rsidRPr="00B70B75" w:rsidRDefault="00A22A86" w:rsidP="00A22A86">
                      <w:pPr>
                        <w:jc w:val="center"/>
                        <w:rPr>
                          <w:color w:val="FFFFFF" w:themeColor="background1"/>
                          <w:sz w:val="16"/>
                          <w:szCs w:val="16"/>
                        </w:rPr>
                      </w:pPr>
                      <w:r>
                        <w:rPr>
                          <w:color w:val="FFFFFF" w:themeColor="background1"/>
                          <w:sz w:val="16"/>
                          <w:szCs w:val="16"/>
                          <w:highlight w:val="red"/>
                        </w:rPr>
                        <w:t>E</w:t>
                      </w:r>
                    </w:p>
                    <w:p w14:paraId="01FA33B3"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9024" behindDoc="0" locked="0" layoutInCell="1" allowOverlap="1" wp14:anchorId="38BE6BDE" wp14:editId="01495443">
                <wp:simplePos x="0" y="0"/>
                <wp:positionH relativeFrom="column">
                  <wp:posOffset>1683385</wp:posOffset>
                </wp:positionH>
                <wp:positionV relativeFrom="paragraph">
                  <wp:posOffset>209344</wp:posOffset>
                </wp:positionV>
                <wp:extent cx="186055" cy="252095"/>
                <wp:effectExtent l="0" t="0" r="0" b="0"/>
                <wp:wrapNone/>
                <wp:docPr id="993554540"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E6BDE" id="_x0000_s1104" style="position:absolute;margin-left:132.55pt;margin-top:16.5pt;width:14.65pt;height:19.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" filled="f" stroked="f" strokeweight="1pt">
                <v:stroke joinstyle="miter"/>
                <v:textbox>
                  <w:txbxContent>
                    <w:p w14:paraId="04D605FA" w14:textId="1C1F456D" w:rsidR="00A22A86" w:rsidRPr="00B70B75" w:rsidRDefault="00A22A86" w:rsidP="00A22A86">
                      <w:pPr>
                        <w:jc w:val="center"/>
                        <w:rPr>
                          <w:color w:val="FFFFFF" w:themeColor="background1"/>
                          <w:sz w:val="16"/>
                          <w:szCs w:val="16"/>
                        </w:rPr>
                      </w:pPr>
                      <w:r>
                        <w:rPr>
                          <w:color w:val="FFFFFF" w:themeColor="background1"/>
                          <w:sz w:val="16"/>
                          <w:szCs w:val="16"/>
                          <w:highlight w:val="red"/>
                        </w:rPr>
                        <w:t>D</w:t>
                      </w:r>
                    </w:p>
                    <w:p w14:paraId="21B008C9"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3904" behindDoc="0" locked="0" layoutInCell="1" allowOverlap="1" wp14:anchorId="0E32CE82" wp14:editId="0445B996">
                <wp:simplePos x="0" y="0"/>
                <wp:positionH relativeFrom="column">
                  <wp:posOffset>4576840</wp:posOffset>
                </wp:positionH>
                <wp:positionV relativeFrom="paragraph">
                  <wp:posOffset>32385</wp:posOffset>
                </wp:positionV>
                <wp:extent cx="216535" cy="238760"/>
                <wp:effectExtent l="0" t="0" r="0" b="0"/>
                <wp:wrapNone/>
                <wp:docPr id="1779917431"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2CE82" id="_x0000_s1105" style="position:absolute;margin-left:360.4pt;margin-top:2.55pt;width:17.05pt;height:18.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KBeg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" filled="f" stroked="f" strokeweight="1pt">
                <v:stroke joinstyle="miter"/>
                <v:textbox>
                  <w:txbxContent>
                    <w:p w14:paraId="7941A92A" w14:textId="77777777" w:rsidR="00BB738E" w:rsidRPr="00B70B75" w:rsidRDefault="00BB738E" w:rsidP="00BB738E">
                      <w:pPr>
                        <w:jc w:val="center"/>
                        <w:rPr>
                          <w:color w:val="FFFFFF" w:themeColor="background1"/>
                          <w:sz w:val="16"/>
                          <w:szCs w:val="16"/>
                        </w:rPr>
                      </w:pPr>
                      <w:r w:rsidRPr="00B70B75">
                        <w:rPr>
                          <w:color w:val="FFFFFF" w:themeColor="background1"/>
                          <w:sz w:val="16"/>
                          <w:szCs w:val="16"/>
                          <w:highlight w:val="red"/>
                        </w:rPr>
                        <w:t>A</w:t>
                      </w:r>
                    </w:p>
                    <w:p w14:paraId="6703BA93" w14:textId="77777777" w:rsidR="00BB738E" w:rsidRPr="00B70B75" w:rsidRDefault="00BB738E" w:rsidP="00BB738E">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8000" behindDoc="0" locked="0" layoutInCell="1" allowOverlap="1" wp14:anchorId="6A9B0296" wp14:editId="5C353BF0">
                <wp:simplePos x="0" y="0"/>
                <wp:positionH relativeFrom="column">
                  <wp:posOffset>4592526</wp:posOffset>
                </wp:positionH>
                <wp:positionV relativeFrom="paragraph">
                  <wp:posOffset>235585</wp:posOffset>
                </wp:positionV>
                <wp:extent cx="186055" cy="222422"/>
                <wp:effectExtent l="0" t="0" r="0" b="0"/>
                <wp:wrapNone/>
                <wp:docPr id="566584624" name="Rectangle: Rounded Corners 4"/>
                <wp:cNvGraphicFramePr/>
                <a:graphic xmlns:a="http://schemas.openxmlformats.org/drawingml/2006/main">
                  <a:graphicData uri="http://schemas.microsoft.com/office/word/2010/wordprocessingShape">
                    <wps:wsp>
                      <wps:cNvSpPr/>
                      <wps:spPr>
                        <a:xfrm>
                          <a:off x="0" y="0"/>
                          <a:ext cx="186055" cy="222422"/>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9B0296" id="_x0000_s1106" style="position:absolute;margin-left:361.6pt;margin-top:18.55pt;width:14.65pt;height: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" filled="f" stroked="f" strokeweight="1pt">
                <v:stroke joinstyle="miter"/>
                <v:textbox>
                  <w:txbxContent>
                    <w:p w14:paraId="54496F40" w14:textId="295C3D32" w:rsidR="00A22A86" w:rsidRPr="00B70B75" w:rsidRDefault="00A22A86" w:rsidP="00A22A86">
                      <w:pPr>
                        <w:jc w:val="center"/>
                        <w:rPr>
                          <w:color w:val="FFFFFF" w:themeColor="background1"/>
                          <w:sz w:val="16"/>
                          <w:szCs w:val="16"/>
                        </w:rPr>
                      </w:pPr>
                      <w:r>
                        <w:rPr>
                          <w:color w:val="FFFFFF" w:themeColor="background1"/>
                          <w:sz w:val="16"/>
                          <w:szCs w:val="16"/>
                          <w:highlight w:val="red"/>
                        </w:rPr>
                        <w:t>C</w:t>
                      </w:r>
                    </w:p>
                    <w:p w14:paraId="203DC3A4" w14:textId="77777777" w:rsidR="00A22A86" w:rsidRPr="00B70B75" w:rsidRDefault="00A22A86" w:rsidP="00A22A86">
                      <w:pPr>
                        <w:jc w:val="center"/>
                        <w:rPr>
                          <w:color w:val="FFFFFF" w:themeColor="background1"/>
                        </w:rPr>
                      </w:pPr>
                    </w:p>
                  </w:txbxContent>
                </v:textbox>
              </v:roundrect>
            </w:pict>
          </mc:Fallback>
        </mc:AlternateContent>
      </w:r>
      <w:r w:rsidR="00A22A86">
        <w:rPr>
          <w:noProof/>
        </w:rPr>
        <mc:AlternateContent>
          <mc:Choice Requires="wps">
            <w:drawing>
              <wp:anchor distT="0" distB="0" distL="114300" distR="114300" simplePos="0" relativeHeight="251645952" behindDoc="0" locked="0" layoutInCell="1" allowOverlap="1" wp14:anchorId="49B0DCE8" wp14:editId="430F106C">
                <wp:simplePos x="0" y="0"/>
                <wp:positionH relativeFrom="column">
                  <wp:posOffset>4471876</wp:posOffset>
                </wp:positionH>
                <wp:positionV relativeFrom="paragraph">
                  <wp:posOffset>119380</wp:posOffset>
                </wp:positionV>
                <wp:extent cx="186055" cy="252095"/>
                <wp:effectExtent l="0" t="0" r="0" b="0"/>
                <wp:wrapNone/>
                <wp:docPr id="616139453" name="Rectangle: Rounded Corners 4"/>
                <wp:cNvGraphicFramePr/>
                <a:graphic xmlns:a="http://schemas.openxmlformats.org/drawingml/2006/main">
                  <a:graphicData uri="http://schemas.microsoft.com/office/word/2010/wordprocessingShape">
                    <wps:wsp>
                      <wps:cNvSpPr/>
                      <wps:spPr>
                        <a:xfrm>
                          <a:off x="0" y="0"/>
                          <a:ext cx="186055" cy="252095"/>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0DCE8" id="_x0000_s1107" style="position:absolute;margin-left:352.1pt;margin-top:9.4pt;width:14.65pt;height:19.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" filled="f" stroked="f" strokeweight="1pt">
                <v:stroke joinstyle="miter"/>
                <v:textbox>
                  <w:txbxContent>
                    <w:p w14:paraId="5F63D6E6" w14:textId="5C07849D" w:rsidR="00A22A86" w:rsidRPr="00B70B75" w:rsidRDefault="00A22A86" w:rsidP="00A22A86">
                      <w:pPr>
                        <w:jc w:val="center"/>
                        <w:rPr>
                          <w:color w:val="FFFFFF" w:themeColor="background1"/>
                          <w:sz w:val="16"/>
                          <w:szCs w:val="16"/>
                        </w:rPr>
                      </w:pPr>
                      <w:r>
                        <w:rPr>
                          <w:color w:val="FFFFFF" w:themeColor="background1"/>
                          <w:sz w:val="16"/>
                          <w:szCs w:val="16"/>
                          <w:highlight w:val="red"/>
                        </w:rPr>
                        <w:t>B</w:t>
                      </w:r>
                    </w:p>
                    <w:p w14:paraId="14380D86" w14:textId="77777777" w:rsidR="00A22A86" w:rsidRPr="00B70B75" w:rsidRDefault="00A22A86" w:rsidP="00A22A86">
                      <w:pPr>
                        <w:jc w:val="center"/>
                        <w:rPr>
                          <w:color w:val="FFFFFF" w:themeColor="background1"/>
                        </w:rPr>
                      </w:pPr>
                    </w:p>
                  </w:txbxContent>
                </v:textbox>
              </v:roundrect>
            </w:pict>
          </mc:Fallback>
        </mc:AlternateContent>
      </w:r>
      <w:r w:rsidR="00C91158">
        <w:rPr>
          <w:noProof/>
        </w:rPr>
        <w:drawing>
          <wp:inline distT="0" distB="0" distL="0" distR="0" wp14:anchorId="181A6F21" wp14:editId="00EF2B0C">
            <wp:extent cx="5943600" cy="2377440"/>
            <wp:effectExtent l="0" t="0" r="0" b="3810"/>
            <wp:docPr id="188759748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7483" name="Picture 1" descr="A close-up of a computer screen&#10;&#10;Description automatically generated"/>
                    <pic:cNvPicPr/>
                  </pic:nvPicPr>
                  <pic:blipFill>
                    <a:blip r:embed="rId11"/>
                    <a:stretch>
                      <a:fillRect/>
                    </a:stretch>
                  </pic:blipFill>
                  <pic:spPr>
                    <a:xfrm>
                      <a:off x="0" y="0"/>
                      <a:ext cx="5943600" cy="2377440"/>
                    </a:xfrm>
                    <a:prstGeom prst="rect">
                      <a:avLst/>
                    </a:prstGeom>
                  </pic:spPr>
                </pic:pic>
              </a:graphicData>
            </a:graphic>
          </wp:inline>
        </w:drawing>
      </w:r>
    </w:p>
    <w:p w14:paraId="472A46E9" w14:textId="19E1E0DB" w:rsidR="00FE67C3" w:rsidRDefault="00FE67C3" w:rsidP="00FE67C3">
      <w:pPr>
        <w:rPr>
          <w:color w:val="000000" w:themeColor="text1"/>
        </w:rPr>
      </w:pPr>
      <w:r>
        <w:rPr>
          <w:color w:val="000000" w:themeColor="text1"/>
        </w:rPr>
        <w:t xml:space="preserve">A – Account Number – </w:t>
      </w:r>
      <w:r w:rsidR="006C5F5A" w:rsidRPr="006C5F5A">
        <w:rPr>
          <w:color w:val="000000" w:themeColor="text1"/>
        </w:rPr>
        <w:t>10089528341</w:t>
      </w:r>
    </w:p>
    <w:p w14:paraId="3BEF2A78" w14:textId="22CF994B" w:rsidR="00FE67C3" w:rsidRDefault="00FE67C3" w:rsidP="00FE67C3">
      <w:pPr>
        <w:rPr>
          <w:color w:val="000000" w:themeColor="text1"/>
        </w:rPr>
      </w:pPr>
      <w:r>
        <w:rPr>
          <w:color w:val="000000" w:themeColor="text1"/>
        </w:rPr>
        <w:t xml:space="preserve">B – Subscription Number – </w:t>
      </w:r>
      <w:r w:rsidR="00195E6B" w:rsidRPr="00195E6B">
        <w:rPr>
          <w:color w:val="000000" w:themeColor="text1"/>
        </w:rPr>
        <w:t>22044000003785</w:t>
      </w:r>
    </w:p>
    <w:p w14:paraId="613CFE8E" w14:textId="58F88031" w:rsidR="00FE67C3" w:rsidRDefault="00FE67C3" w:rsidP="00FE67C3">
      <w:pPr>
        <w:rPr>
          <w:color w:val="000000" w:themeColor="text1"/>
        </w:rPr>
      </w:pPr>
      <w:r>
        <w:rPr>
          <w:color w:val="000000" w:themeColor="text1"/>
        </w:rPr>
        <w:t xml:space="preserve">C – Site Number – </w:t>
      </w:r>
      <w:r w:rsidR="007401FE" w:rsidRPr="007401FE">
        <w:rPr>
          <w:color w:val="000000" w:themeColor="text1"/>
        </w:rPr>
        <w:t>4008579760</w:t>
      </w:r>
    </w:p>
    <w:p w14:paraId="7BFE79EE" w14:textId="49D61A0F" w:rsidR="00FE67C3" w:rsidRDefault="00FE67C3" w:rsidP="00FE67C3">
      <w:pPr>
        <w:rPr>
          <w:color w:val="000000" w:themeColor="text1"/>
        </w:rPr>
      </w:pPr>
      <w:r>
        <w:rPr>
          <w:color w:val="000000" w:themeColor="text1"/>
        </w:rPr>
        <w:t xml:space="preserve">D – </w:t>
      </w:r>
      <w:r w:rsidR="00D754DF">
        <w:rPr>
          <w:color w:val="000000" w:themeColor="text1"/>
        </w:rPr>
        <w:t>Address</w:t>
      </w:r>
      <w:r>
        <w:rPr>
          <w:color w:val="000000" w:themeColor="text1"/>
        </w:rPr>
        <w:t xml:space="preserve"> – </w:t>
      </w:r>
      <w:r w:rsidRPr="005A13F2">
        <w:rPr>
          <w:color w:val="000000" w:themeColor="text1"/>
        </w:rPr>
        <w:t>00</w:t>
      </w:r>
      <w:r>
        <w:rPr>
          <w:color w:val="000000" w:themeColor="text1"/>
        </w:rPr>
        <w:t>01</w:t>
      </w:r>
    </w:p>
    <w:p w14:paraId="6C989253" w14:textId="71D92E6D" w:rsidR="00FE67C3" w:rsidRDefault="00FE67C3" w:rsidP="00FE67C3">
      <w:pPr>
        <w:rPr>
          <w:rFonts w:ascii="Calibri" w:hAnsi="Calibri" w:cs="Calibri"/>
          <w:color w:val="000000"/>
          <w:sz w:val="22"/>
          <w:szCs w:val="22"/>
        </w:rPr>
      </w:pPr>
      <w:r>
        <w:rPr>
          <w:color w:val="000000" w:themeColor="text1"/>
        </w:rPr>
        <w:t xml:space="preserve">E – Invoice Date – </w:t>
      </w:r>
      <w:r w:rsidR="009167EB" w:rsidRPr="009167EB">
        <w:rPr>
          <w:color w:val="000000" w:themeColor="text1"/>
        </w:rPr>
        <w:t>14-Jul-2023</w:t>
      </w:r>
    </w:p>
    <w:p w14:paraId="34326587" w14:textId="2DC19C28" w:rsidR="00FE67C3" w:rsidRDefault="00FE67C3" w:rsidP="00FE67C3">
      <w:pPr>
        <w:rPr>
          <w:color w:val="000000" w:themeColor="text1"/>
        </w:rPr>
      </w:pPr>
      <w:r>
        <w:rPr>
          <w:color w:val="000000" w:themeColor="text1"/>
        </w:rPr>
        <w:t>F – Type – 0</w:t>
      </w:r>
      <w:r w:rsidR="009354BE">
        <w:rPr>
          <w:color w:val="000000" w:themeColor="text1"/>
        </w:rPr>
        <w:t>9</w:t>
      </w:r>
    </w:p>
    <w:p w14:paraId="0C6DAAC3" w14:textId="550C25D9" w:rsidR="00FE67C3" w:rsidRDefault="00FE67C3" w:rsidP="00FE67C3">
      <w:pPr>
        <w:rPr>
          <w:color w:val="000000" w:themeColor="text1"/>
        </w:rPr>
      </w:pPr>
      <w:r>
        <w:rPr>
          <w:color w:val="000000" w:themeColor="text1"/>
        </w:rPr>
        <w:t>G – Sub-Type – Industrial</w:t>
      </w:r>
    </w:p>
    <w:p w14:paraId="663CAF96" w14:textId="104F6312" w:rsidR="00FE67C3" w:rsidRDefault="00FE67C3" w:rsidP="00FE67C3">
      <w:pPr>
        <w:rPr>
          <w:color w:val="000000" w:themeColor="text1"/>
        </w:rPr>
      </w:pPr>
      <w:r>
        <w:rPr>
          <w:color w:val="000000" w:themeColor="text1"/>
        </w:rPr>
        <w:t xml:space="preserve">H – Invoice Number – </w:t>
      </w:r>
      <w:r w:rsidR="000F2E3A" w:rsidRPr="000F2E3A">
        <w:rPr>
          <w:color w:val="000000" w:themeColor="text1"/>
        </w:rPr>
        <w:t>215018916333</w:t>
      </w:r>
    </w:p>
    <w:p w14:paraId="412908E6" w14:textId="4AC66585" w:rsidR="00FE67C3" w:rsidRDefault="00FE67C3" w:rsidP="00FE67C3">
      <w:pPr>
        <w:rPr>
          <w:rFonts w:ascii="Calibri" w:hAnsi="Calibri" w:cs="Calibri"/>
          <w:color w:val="000000"/>
          <w:sz w:val="22"/>
          <w:szCs w:val="22"/>
        </w:rPr>
      </w:pPr>
      <w:r>
        <w:rPr>
          <w:color w:val="000000" w:themeColor="text1"/>
        </w:rPr>
        <w:t xml:space="preserve">I – </w:t>
      </w:r>
      <w:r w:rsidRPr="000C3118">
        <w:rPr>
          <w:color w:val="000000" w:themeColor="text1"/>
        </w:rPr>
        <w:t xml:space="preserve">Reading </w:t>
      </w:r>
      <w:r>
        <w:rPr>
          <w:color w:val="000000" w:themeColor="text1"/>
        </w:rPr>
        <w:t>To</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l</w:t>
      </w:r>
      <w:r w:rsidRPr="00E75DD4">
        <w:rPr>
          <w:color w:val="000000" w:themeColor="text1"/>
        </w:rPr>
        <w:t>-23</w:t>
      </w:r>
    </w:p>
    <w:p w14:paraId="5E473F9C" w14:textId="61B4836F" w:rsidR="00FE67C3" w:rsidRDefault="00FE67C3" w:rsidP="00FE67C3">
      <w:pPr>
        <w:rPr>
          <w:rFonts w:ascii="Calibri" w:hAnsi="Calibri" w:cs="Calibri"/>
          <w:color w:val="000000"/>
          <w:sz w:val="22"/>
          <w:szCs w:val="22"/>
        </w:rPr>
      </w:pPr>
      <w:r>
        <w:rPr>
          <w:color w:val="000000" w:themeColor="text1"/>
        </w:rPr>
        <w:t xml:space="preserve">J – </w:t>
      </w:r>
      <w:r w:rsidRPr="000C3118">
        <w:rPr>
          <w:color w:val="000000" w:themeColor="text1"/>
        </w:rPr>
        <w:t xml:space="preserve">Reading </w:t>
      </w:r>
      <w:r>
        <w:rPr>
          <w:color w:val="000000" w:themeColor="text1"/>
        </w:rPr>
        <w:t>From</w:t>
      </w:r>
      <w:r w:rsidRPr="000C3118">
        <w:rPr>
          <w:color w:val="000000" w:themeColor="text1"/>
        </w:rPr>
        <w:t xml:space="preserve"> (</w:t>
      </w:r>
      <w:r>
        <w:rPr>
          <w:color w:val="000000" w:themeColor="text1"/>
        </w:rPr>
        <w:t>D</w:t>
      </w:r>
      <w:r w:rsidRPr="000C3118">
        <w:rPr>
          <w:color w:val="000000" w:themeColor="text1"/>
        </w:rPr>
        <w:t>ate)</w:t>
      </w:r>
      <w:r>
        <w:rPr>
          <w:color w:val="000000" w:themeColor="text1"/>
        </w:rPr>
        <w:t xml:space="preserve"> – </w:t>
      </w:r>
      <w:r w:rsidRPr="00E75DD4">
        <w:rPr>
          <w:color w:val="000000" w:themeColor="text1"/>
        </w:rPr>
        <w:t>11-Ju</w:t>
      </w:r>
      <w:r>
        <w:rPr>
          <w:color w:val="000000" w:themeColor="text1"/>
        </w:rPr>
        <w:t>n</w:t>
      </w:r>
      <w:r w:rsidRPr="00E75DD4">
        <w:rPr>
          <w:color w:val="000000" w:themeColor="text1"/>
        </w:rPr>
        <w:t>-23</w:t>
      </w:r>
    </w:p>
    <w:p w14:paraId="6E603EA0" w14:textId="134B144F" w:rsidR="00FE67C3" w:rsidRDefault="00FE67C3" w:rsidP="00FE67C3">
      <w:pPr>
        <w:rPr>
          <w:color w:val="000000" w:themeColor="text1"/>
        </w:rPr>
      </w:pPr>
      <w:r>
        <w:rPr>
          <w:color w:val="000000" w:themeColor="text1"/>
        </w:rPr>
        <w:t xml:space="preserve">K – Multiplication Factor – </w:t>
      </w:r>
      <w:r w:rsidRPr="003A084C">
        <w:rPr>
          <w:color w:val="000000" w:themeColor="text1"/>
        </w:rPr>
        <w:t>82800.0000</w:t>
      </w:r>
    </w:p>
    <w:p w14:paraId="7D4F8319" w14:textId="244E08F4" w:rsidR="00FE67C3" w:rsidRDefault="00FE67C3" w:rsidP="00FE67C3">
      <w:pPr>
        <w:rPr>
          <w:color w:val="000000" w:themeColor="text1"/>
        </w:rPr>
      </w:pPr>
      <w:r>
        <w:rPr>
          <w:color w:val="000000" w:themeColor="text1"/>
        </w:rPr>
        <w:t xml:space="preserve">L – </w:t>
      </w:r>
      <w:r w:rsidR="00C4166C">
        <w:rPr>
          <w:color w:val="000000" w:themeColor="text1"/>
        </w:rPr>
        <w:t xml:space="preserve">Circuit Breaker </w:t>
      </w:r>
      <w:r>
        <w:rPr>
          <w:color w:val="000000" w:themeColor="text1"/>
        </w:rPr>
        <w:t>Capacity – 2</w:t>
      </w:r>
      <w:r w:rsidR="00DD3284">
        <w:rPr>
          <w:color w:val="000000" w:themeColor="text1"/>
        </w:rPr>
        <w:t>78</w:t>
      </w:r>
    </w:p>
    <w:p w14:paraId="6E654366" w14:textId="38E7FF9F" w:rsidR="00FE67C3" w:rsidRDefault="00FE67C3" w:rsidP="00FE67C3">
      <w:pPr>
        <w:rPr>
          <w:color w:val="000000" w:themeColor="text1"/>
        </w:rPr>
      </w:pPr>
      <w:r>
        <w:rPr>
          <w:color w:val="000000" w:themeColor="text1"/>
        </w:rPr>
        <w:t>M – Reading Days – 30</w:t>
      </w:r>
    </w:p>
    <w:p w14:paraId="3DD7A0DB" w14:textId="29ACBBAC" w:rsidR="00FE67C3" w:rsidRDefault="00FE67C3" w:rsidP="00FE67C3">
      <w:pPr>
        <w:rPr>
          <w:color w:val="000000" w:themeColor="text1"/>
        </w:rPr>
      </w:pPr>
      <w:r>
        <w:rPr>
          <w:color w:val="000000" w:themeColor="text1"/>
        </w:rPr>
        <w:t xml:space="preserve">N – Meter Number – </w:t>
      </w:r>
      <w:r w:rsidR="00565B0B" w:rsidRPr="00565B0B">
        <w:rPr>
          <w:color w:val="000000" w:themeColor="text1"/>
        </w:rPr>
        <w:t>KFM2120560005353</w:t>
      </w:r>
    </w:p>
    <w:p w14:paraId="5799B3F9" w14:textId="1A544819" w:rsidR="00864233" w:rsidRDefault="00A85889" w:rsidP="00122F54">
      <w:pPr>
        <w:rPr>
          <w:color w:val="000000" w:themeColor="text1"/>
        </w:rPr>
      </w:pPr>
      <w:r>
        <w:rPr>
          <w:color w:val="000000" w:themeColor="text1"/>
        </w:rPr>
        <w:t>O</w:t>
      </w:r>
      <w:r w:rsidR="00864233">
        <w:rPr>
          <w:color w:val="000000" w:themeColor="text1"/>
        </w:rPr>
        <w:t xml:space="preserve"> – </w:t>
      </w:r>
      <w:r w:rsidRPr="00864233">
        <w:rPr>
          <w:color w:val="000000" w:themeColor="text1"/>
        </w:rPr>
        <w:t>Power Consumption</w:t>
      </w:r>
      <w:r w:rsidR="00864233">
        <w:rPr>
          <w:color w:val="000000" w:themeColor="text1"/>
        </w:rPr>
        <w:t xml:space="preserve"> – </w:t>
      </w:r>
      <w:r w:rsidR="004C0411" w:rsidRPr="004C0411">
        <w:rPr>
          <w:color w:val="000000" w:themeColor="text1"/>
        </w:rPr>
        <w:t>331200.0000</w:t>
      </w:r>
    </w:p>
    <w:p w14:paraId="132CA37F" w14:textId="2791E8AC" w:rsidR="004C0411" w:rsidRDefault="004C0411" w:rsidP="004C0411">
      <w:pPr>
        <w:rPr>
          <w:color w:val="000000" w:themeColor="text1"/>
        </w:rPr>
      </w:pPr>
      <w:r>
        <w:rPr>
          <w:color w:val="000000" w:themeColor="text1"/>
        </w:rPr>
        <w:t xml:space="preserve">P – </w:t>
      </w:r>
      <w:r w:rsidR="00AF3D5C">
        <w:rPr>
          <w:color w:val="000000" w:themeColor="text1"/>
        </w:rPr>
        <w:t>Current Reading</w:t>
      </w:r>
      <w:r>
        <w:rPr>
          <w:color w:val="000000" w:themeColor="text1"/>
        </w:rPr>
        <w:t xml:space="preserve"> – </w:t>
      </w:r>
      <w:r w:rsidRPr="004C0411">
        <w:rPr>
          <w:color w:val="000000" w:themeColor="text1"/>
        </w:rPr>
        <w:t>2</w:t>
      </w:r>
      <w:r w:rsidR="00AF3D5C">
        <w:rPr>
          <w:color w:val="000000" w:themeColor="text1"/>
        </w:rPr>
        <w:t>2</w:t>
      </w:r>
      <w:r w:rsidRPr="004C0411">
        <w:rPr>
          <w:color w:val="000000" w:themeColor="text1"/>
        </w:rPr>
        <w:t>.0000</w:t>
      </w:r>
    </w:p>
    <w:p w14:paraId="072FDF5A" w14:textId="351D91AF" w:rsidR="004C0411" w:rsidRDefault="004C0411" w:rsidP="004C0411">
      <w:pPr>
        <w:rPr>
          <w:color w:val="000000" w:themeColor="text1"/>
        </w:rPr>
      </w:pPr>
      <w:r>
        <w:rPr>
          <w:color w:val="000000" w:themeColor="text1"/>
        </w:rPr>
        <w:t xml:space="preserve">Q – </w:t>
      </w:r>
      <w:r w:rsidRPr="00864233">
        <w:rPr>
          <w:color w:val="000000" w:themeColor="text1"/>
        </w:rPr>
        <w:t>Pr</w:t>
      </w:r>
      <w:r w:rsidR="005D1470">
        <w:rPr>
          <w:color w:val="000000" w:themeColor="text1"/>
        </w:rPr>
        <w:t>evious</w:t>
      </w:r>
      <w:r w:rsidRPr="00864233">
        <w:rPr>
          <w:color w:val="000000" w:themeColor="text1"/>
        </w:rPr>
        <w:t xml:space="preserve"> </w:t>
      </w:r>
      <w:r w:rsidR="005D1470">
        <w:rPr>
          <w:color w:val="000000" w:themeColor="text1"/>
        </w:rPr>
        <w:t>Reading</w:t>
      </w:r>
      <w:r>
        <w:rPr>
          <w:color w:val="000000" w:themeColor="text1"/>
        </w:rPr>
        <w:t xml:space="preserve"> – </w:t>
      </w:r>
      <w:r w:rsidRPr="004C0411">
        <w:rPr>
          <w:color w:val="000000" w:themeColor="text1"/>
        </w:rPr>
        <w:t>1</w:t>
      </w:r>
      <w:r w:rsidR="005D1470">
        <w:rPr>
          <w:color w:val="000000" w:themeColor="text1"/>
        </w:rPr>
        <w:t>8</w:t>
      </w:r>
      <w:r w:rsidRPr="004C0411">
        <w:rPr>
          <w:color w:val="000000" w:themeColor="text1"/>
        </w:rPr>
        <w:t>.0000</w:t>
      </w:r>
    </w:p>
    <w:p w14:paraId="282AC476" w14:textId="35B2848C" w:rsidR="0066273B" w:rsidRDefault="0066273B" w:rsidP="00294C2F">
      <w:pPr>
        <w:rPr>
          <w:color w:val="000000" w:themeColor="text1"/>
        </w:rPr>
      </w:pPr>
      <w:r>
        <w:rPr>
          <w:color w:val="000000" w:themeColor="text1"/>
        </w:rPr>
        <w:t xml:space="preserve">R – </w:t>
      </w:r>
      <w:r w:rsidR="00891A62">
        <w:rPr>
          <w:color w:val="000000" w:themeColor="text1"/>
        </w:rPr>
        <w:t>Taxable Amount</w:t>
      </w:r>
      <w:r w:rsidR="00294C2F">
        <w:rPr>
          <w:color w:val="000000" w:themeColor="text1"/>
        </w:rPr>
        <w:t xml:space="preserve"> </w:t>
      </w:r>
      <w:r>
        <w:rPr>
          <w:color w:val="000000" w:themeColor="text1"/>
        </w:rPr>
        <w:t xml:space="preserve">– </w:t>
      </w:r>
      <w:r w:rsidRPr="00EF2010">
        <w:rPr>
          <w:color w:val="000000" w:themeColor="text1"/>
        </w:rPr>
        <w:t>59637.00</w:t>
      </w:r>
    </w:p>
    <w:p w14:paraId="0BBFBAE9" w14:textId="337E28D5" w:rsidR="0066273B" w:rsidRDefault="00294C2F" w:rsidP="0066273B">
      <w:pPr>
        <w:rPr>
          <w:color w:val="000000" w:themeColor="text1"/>
        </w:rPr>
      </w:pPr>
      <w:r>
        <w:rPr>
          <w:color w:val="000000" w:themeColor="text1"/>
        </w:rPr>
        <w:t>S</w:t>
      </w:r>
      <w:r w:rsidR="0066273B">
        <w:rPr>
          <w:color w:val="000000" w:themeColor="text1"/>
        </w:rPr>
        <w:t xml:space="preserve"> – </w:t>
      </w:r>
      <w:r w:rsidR="00B77585">
        <w:rPr>
          <w:color w:val="000000" w:themeColor="text1"/>
        </w:rPr>
        <w:t xml:space="preserve">Active </w:t>
      </w:r>
      <w:r w:rsidR="0066273B" w:rsidRPr="00864233">
        <w:rPr>
          <w:color w:val="000000" w:themeColor="text1"/>
        </w:rPr>
        <w:t>P</w:t>
      </w:r>
      <w:r w:rsidR="0066273B">
        <w:rPr>
          <w:color w:val="000000" w:themeColor="text1"/>
        </w:rPr>
        <w:t xml:space="preserve">ower </w:t>
      </w:r>
      <w:r w:rsidR="001D2948">
        <w:rPr>
          <w:color w:val="000000" w:themeColor="text1"/>
        </w:rPr>
        <w:t>Consumption</w:t>
      </w:r>
      <w:r w:rsidR="00B77585">
        <w:rPr>
          <w:color w:val="000000" w:themeColor="text1"/>
        </w:rPr>
        <w:t xml:space="preserve"> </w:t>
      </w:r>
      <w:r w:rsidR="0066273B">
        <w:rPr>
          <w:color w:val="000000" w:themeColor="text1"/>
        </w:rPr>
        <w:t xml:space="preserve">Cost – </w:t>
      </w:r>
      <w:r w:rsidR="0066273B" w:rsidRPr="00EF2010">
        <w:rPr>
          <w:color w:val="000000" w:themeColor="text1"/>
        </w:rPr>
        <w:t>596</w:t>
      </w:r>
      <w:r w:rsidR="004A161D">
        <w:rPr>
          <w:color w:val="000000" w:themeColor="text1"/>
        </w:rPr>
        <w:t>16</w:t>
      </w:r>
      <w:r w:rsidR="0066273B" w:rsidRPr="00EF2010">
        <w:rPr>
          <w:color w:val="000000" w:themeColor="text1"/>
        </w:rPr>
        <w:t>.00</w:t>
      </w:r>
    </w:p>
    <w:p w14:paraId="50D8CC84" w14:textId="2DE629A3" w:rsidR="0066273B" w:rsidRDefault="00DC2C67" w:rsidP="002B2BBD">
      <w:pPr>
        <w:rPr>
          <w:color w:val="000000" w:themeColor="text1"/>
        </w:rPr>
      </w:pPr>
      <w:r>
        <w:rPr>
          <w:color w:val="000000" w:themeColor="text1"/>
        </w:rPr>
        <w:t>T</w:t>
      </w:r>
      <w:r w:rsidR="00B13373">
        <w:rPr>
          <w:color w:val="000000" w:themeColor="text1"/>
        </w:rPr>
        <w:t xml:space="preserve"> – </w:t>
      </w:r>
      <w:r w:rsidR="009A4EA8">
        <w:rPr>
          <w:color w:val="000000" w:themeColor="text1"/>
        </w:rPr>
        <w:t>VAT</w:t>
      </w:r>
      <w:r w:rsidR="00B13373">
        <w:rPr>
          <w:color w:val="000000" w:themeColor="text1"/>
        </w:rPr>
        <w:t xml:space="preserve"> – </w:t>
      </w:r>
      <w:r w:rsidR="002B2BBD" w:rsidRPr="002B2BBD">
        <w:rPr>
          <w:color w:val="000000" w:themeColor="text1"/>
        </w:rPr>
        <w:t>8945.55</w:t>
      </w:r>
    </w:p>
    <w:p w14:paraId="74F22EDD" w14:textId="1EB7210F" w:rsidR="00EC3327" w:rsidRDefault="00EC3327" w:rsidP="00EC3327">
      <w:pPr>
        <w:rPr>
          <w:color w:val="000000" w:themeColor="text1"/>
        </w:rPr>
      </w:pPr>
      <w:r>
        <w:rPr>
          <w:color w:val="000000" w:themeColor="text1"/>
        </w:rPr>
        <w:t>U – Meter Service – 21.00</w:t>
      </w:r>
    </w:p>
    <w:p w14:paraId="5E8B9E0D" w14:textId="1C93B332" w:rsidR="003F18C6" w:rsidRDefault="00674C7C" w:rsidP="00456BD0">
      <w:pPr>
        <w:rPr>
          <w:color w:val="000000" w:themeColor="text1"/>
        </w:rPr>
      </w:pPr>
      <w:r>
        <w:rPr>
          <w:color w:val="000000" w:themeColor="text1"/>
        </w:rPr>
        <w:t>V</w:t>
      </w:r>
      <w:r w:rsidR="003F18C6">
        <w:rPr>
          <w:color w:val="000000" w:themeColor="text1"/>
        </w:rPr>
        <w:t xml:space="preserve"> – </w:t>
      </w:r>
      <w:r w:rsidR="00E642C1">
        <w:rPr>
          <w:color w:val="000000" w:themeColor="text1"/>
        </w:rPr>
        <w:t>Total Cost</w:t>
      </w:r>
      <w:r w:rsidR="003F18C6">
        <w:rPr>
          <w:color w:val="000000" w:themeColor="text1"/>
        </w:rPr>
        <w:t xml:space="preserve"> – </w:t>
      </w:r>
      <w:r w:rsidR="00456BD0" w:rsidRPr="00456BD0">
        <w:rPr>
          <w:color w:val="000000" w:themeColor="text1"/>
        </w:rPr>
        <w:t>68582.55</w:t>
      </w:r>
    </w:p>
    <w:p w14:paraId="26E30F6F" w14:textId="44D5895D" w:rsidR="00BC7086" w:rsidRDefault="005E0400" w:rsidP="00BC7086">
      <w:pPr>
        <w:rPr>
          <w:color w:val="000000" w:themeColor="text1"/>
        </w:rPr>
      </w:pPr>
      <w:r>
        <w:rPr>
          <w:color w:val="000000" w:themeColor="text1"/>
        </w:rPr>
        <w:t>W</w:t>
      </w:r>
      <w:r w:rsidR="00BC7086">
        <w:rPr>
          <w:color w:val="000000" w:themeColor="text1"/>
        </w:rPr>
        <w:t xml:space="preserve"> – </w:t>
      </w:r>
      <w:r>
        <w:rPr>
          <w:color w:val="000000" w:themeColor="text1"/>
        </w:rPr>
        <w:t>Other Fees</w:t>
      </w:r>
      <w:r w:rsidR="00BC7086">
        <w:rPr>
          <w:color w:val="000000" w:themeColor="text1"/>
        </w:rPr>
        <w:t xml:space="preserve"> – </w:t>
      </w:r>
      <w:r>
        <w:rPr>
          <w:color w:val="000000" w:themeColor="text1"/>
        </w:rPr>
        <w:t>0</w:t>
      </w:r>
      <w:r w:rsidR="00BC7086" w:rsidRPr="00456BD0">
        <w:rPr>
          <w:color w:val="000000" w:themeColor="text1"/>
        </w:rPr>
        <w:t>.</w:t>
      </w:r>
      <w:r>
        <w:rPr>
          <w:color w:val="000000" w:themeColor="text1"/>
        </w:rPr>
        <w:t>00</w:t>
      </w:r>
    </w:p>
    <w:p w14:paraId="4D4F1830" w14:textId="3C2047C7" w:rsidR="00BB354E" w:rsidRDefault="00BB354E" w:rsidP="00BB354E">
      <w:pPr>
        <w:rPr>
          <w:color w:val="000000" w:themeColor="text1"/>
        </w:rPr>
      </w:pPr>
      <w:r>
        <w:rPr>
          <w:color w:val="000000" w:themeColor="text1"/>
        </w:rPr>
        <w:t xml:space="preserve">X – </w:t>
      </w:r>
      <w:r w:rsidR="00760AAE">
        <w:rPr>
          <w:color w:val="000000" w:themeColor="text1"/>
        </w:rPr>
        <w:t>Settlement</w:t>
      </w:r>
      <w:r>
        <w:rPr>
          <w:color w:val="000000" w:themeColor="text1"/>
        </w:rPr>
        <w:t xml:space="preserve"> – 0</w:t>
      </w:r>
      <w:r w:rsidRPr="00456BD0">
        <w:rPr>
          <w:color w:val="000000" w:themeColor="text1"/>
        </w:rPr>
        <w:t>.</w:t>
      </w:r>
      <w:r>
        <w:rPr>
          <w:color w:val="000000" w:themeColor="text1"/>
        </w:rPr>
        <w:t>00</w:t>
      </w:r>
    </w:p>
    <w:p w14:paraId="2213C9F8" w14:textId="694E51D0" w:rsidR="00F940C6" w:rsidRDefault="00346655" w:rsidP="00F940C6">
      <w:pPr>
        <w:rPr>
          <w:color w:val="000000" w:themeColor="text1"/>
        </w:rPr>
      </w:pPr>
      <w:r>
        <w:rPr>
          <w:color w:val="000000" w:themeColor="text1"/>
        </w:rPr>
        <w:t>Y</w:t>
      </w:r>
      <w:r w:rsidR="00F940C6">
        <w:rPr>
          <w:color w:val="000000" w:themeColor="text1"/>
        </w:rPr>
        <w:t xml:space="preserve"> – </w:t>
      </w:r>
      <w:r w:rsidR="006A1895">
        <w:rPr>
          <w:color w:val="000000" w:themeColor="text1"/>
        </w:rPr>
        <w:t>Non - Taxable</w:t>
      </w:r>
      <w:r w:rsidR="005268B5">
        <w:rPr>
          <w:color w:val="000000" w:themeColor="text1"/>
        </w:rPr>
        <w:t xml:space="preserve"> Amount</w:t>
      </w:r>
      <w:r w:rsidR="00F940C6">
        <w:rPr>
          <w:color w:val="000000" w:themeColor="text1"/>
        </w:rPr>
        <w:t xml:space="preserve"> – 0</w:t>
      </w:r>
      <w:r w:rsidR="00F940C6" w:rsidRPr="00456BD0">
        <w:rPr>
          <w:color w:val="000000" w:themeColor="text1"/>
        </w:rPr>
        <w:t>.</w:t>
      </w:r>
      <w:r w:rsidR="00F940C6">
        <w:rPr>
          <w:color w:val="000000" w:themeColor="text1"/>
        </w:rPr>
        <w:t>00</w:t>
      </w:r>
    </w:p>
    <w:p w14:paraId="4D27D362" w14:textId="7CA591CB" w:rsidR="00B25C28" w:rsidRDefault="008F74CC" w:rsidP="00B25C28">
      <w:pPr>
        <w:rPr>
          <w:color w:val="000000" w:themeColor="text1"/>
        </w:rPr>
      </w:pPr>
      <w:r>
        <w:rPr>
          <w:color w:val="000000" w:themeColor="text1"/>
        </w:rPr>
        <w:t>Z</w:t>
      </w:r>
      <w:r w:rsidR="00B25C28">
        <w:rPr>
          <w:color w:val="000000" w:themeColor="text1"/>
        </w:rPr>
        <w:t xml:space="preserve"> – </w:t>
      </w:r>
      <w:r w:rsidR="00F822D1">
        <w:rPr>
          <w:color w:val="000000" w:themeColor="text1"/>
        </w:rPr>
        <w:t>Required Amount</w:t>
      </w:r>
      <w:r w:rsidR="00B25C28">
        <w:rPr>
          <w:color w:val="000000" w:themeColor="text1"/>
        </w:rPr>
        <w:t xml:space="preserve"> – </w:t>
      </w:r>
      <w:r w:rsidR="00C15ED3" w:rsidRPr="00C15ED3">
        <w:rPr>
          <w:color w:val="000000" w:themeColor="text1"/>
        </w:rPr>
        <w:t>68582.55</w:t>
      </w:r>
    </w:p>
    <w:p w14:paraId="44CD8C90" w14:textId="3B6A6462" w:rsidR="00C2510F" w:rsidRDefault="004F1561" w:rsidP="00C2510F">
      <w:pPr>
        <w:rPr>
          <w:color w:val="000000" w:themeColor="text1"/>
        </w:rPr>
      </w:pPr>
      <w:r>
        <w:rPr>
          <w:color w:val="000000" w:themeColor="text1"/>
        </w:rPr>
        <w:t>AA –</w:t>
      </w:r>
      <w:r w:rsidR="00C2510F">
        <w:rPr>
          <w:color w:val="000000" w:themeColor="text1"/>
        </w:rPr>
        <w:t xml:space="preserve">Total Active Power Consumption – </w:t>
      </w:r>
      <w:r w:rsidR="00C2510F" w:rsidRPr="00BD7963">
        <w:rPr>
          <w:color w:val="000000" w:themeColor="text1"/>
        </w:rPr>
        <w:t>1821600.0000</w:t>
      </w:r>
    </w:p>
    <w:p w14:paraId="63873083" w14:textId="2501395E" w:rsidR="000B110A" w:rsidRDefault="000B110A" w:rsidP="000B110A">
      <w:pPr>
        <w:rPr>
          <w:color w:val="000000" w:themeColor="text1"/>
        </w:rPr>
      </w:pPr>
      <w:r>
        <w:rPr>
          <w:color w:val="000000" w:themeColor="text1"/>
        </w:rPr>
        <w:t>A</w:t>
      </w:r>
      <w:r w:rsidR="0081143D">
        <w:rPr>
          <w:color w:val="000000" w:themeColor="text1"/>
        </w:rPr>
        <w:t>B</w:t>
      </w:r>
      <w:r>
        <w:rPr>
          <w:color w:val="000000" w:themeColor="text1"/>
        </w:rPr>
        <w:t xml:space="preserve"> – </w:t>
      </w:r>
      <w:r w:rsidR="00D20A7A">
        <w:rPr>
          <w:color w:val="000000" w:themeColor="text1"/>
        </w:rPr>
        <w:t xml:space="preserve">Active Power </w:t>
      </w:r>
      <w:r w:rsidR="000F143C">
        <w:rPr>
          <w:color w:val="000000" w:themeColor="text1"/>
        </w:rPr>
        <w:t>Consumption Factor</w:t>
      </w:r>
      <w:r>
        <w:rPr>
          <w:color w:val="000000" w:themeColor="text1"/>
        </w:rPr>
        <w:t xml:space="preserve"> – </w:t>
      </w:r>
      <w:r w:rsidR="00D13332">
        <w:rPr>
          <w:color w:val="000000" w:themeColor="text1"/>
        </w:rPr>
        <w:t>1.0000</w:t>
      </w:r>
    </w:p>
    <w:p w14:paraId="2E0523F5" w14:textId="16044F26" w:rsidR="000F143C" w:rsidRDefault="000F143C" w:rsidP="000F143C">
      <w:pPr>
        <w:rPr>
          <w:color w:val="000000" w:themeColor="text1"/>
        </w:rPr>
      </w:pPr>
      <w:r>
        <w:rPr>
          <w:color w:val="000000" w:themeColor="text1"/>
        </w:rPr>
        <w:lastRenderedPageBreak/>
        <w:t>A</w:t>
      </w:r>
      <w:r w:rsidR="00427DB9">
        <w:rPr>
          <w:color w:val="000000" w:themeColor="text1"/>
        </w:rPr>
        <w:t>C</w:t>
      </w:r>
      <w:r>
        <w:rPr>
          <w:color w:val="000000" w:themeColor="text1"/>
        </w:rPr>
        <w:t xml:space="preserve"> – Active Power Multiplication Factor – </w:t>
      </w:r>
      <w:r w:rsidRPr="005612EC">
        <w:rPr>
          <w:color w:val="000000" w:themeColor="text1"/>
        </w:rPr>
        <w:t>8</w:t>
      </w:r>
      <w:r>
        <w:rPr>
          <w:color w:val="000000" w:themeColor="text1"/>
        </w:rPr>
        <w:t>28</w:t>
      </w:r>
      <w:r w:rsidRPr="005612EC">
        <w:rPr>
          <w:color w:val="000000" w:themeColor="text1"/>
        </w:rPr>
        <w:t>0</w:t>
      </w:r>
      <w:r>
        <w:rPr>
          <w:color w:val="000000" w:themeColor="text1"/>
        </w:rPr>
        <w:t>0</w:t>
      </w:r>
      <w:r w:rsidRPr="005612EC">
        <w:rPr>
          <w:color w:val="000000" w:themeColor="text1"/>
        </w:rPr>
        <w:t>.0</w:t>
      </w:r>
    </w:p>
    <w:p w14:paraId="5914FD08" w14:textId="17F74B9C" w:rsidR="00C7112C" w:rsidRDefault="00C7112C" w:rsidP="00C7112C">
      <w:pPr>
        <w:rPr>
          <w:color w:val="000000" w:themeColor="text1"/>
        </w:rPr>
      </w:pPr>
      <w:r>
        <w:rPr>
          <w:color w:val="000000" w:themeColor="text1"/>
        </w:rPr>
        <w:t>A</w:t>
      </w:r>
      <w:r w:rsidR="00427DB9">
        <w:rPr>
          <w:color w:val="000000" w:themeColor="text1"/>
        </w:rPr>
        <w:t>D</w:t>
      </w:r>
      <w:r>
        <w:rPr>
          <w:color w:val="000000" w:themeColor="text1"/>
        </w:rPr>
        <w:t xml:space="preserve"> – Active Power </w:t>
      </w:r>
      <w:r w:rsidRPr="008875AB">
        <w:rPr>
          <w:color w:val="000000" w:themeColor="text1"/>
        </w:rPr>
        <w:t>Previous Reading</w:t>
      </w:r>
      <w:r>
        <w:rPr>
          <w:color w:val="000000" w:themeColor="text1"/>
        </w:rPr>
        <w:t xml:space="preserve"> – </w:t>
      </w:r>
      <w:r w:rsidR="00CD2C38">
        <w:rPr>
          <w:color w:val="000000" w:themeColor="text1"/>
        </w:rPr>
        <w:t>18</w:t>
      </w:r>
      <w:r>
        <w:rPr>
          <w:color w:val="000000" w:themeColor="text1"/>
        </w:rPr>
        <w:t>.0000</w:t>
      </w:r>
    </w:p>
    <w:p w14:paraId="153C06D5" w14:textId="2E046411" w:rsidR="00C7112C" w:rsidRDefault="00C7112C" w:rsidP="00C7112C">
      <w:pPr>
        <w:rPr>
          <w:color w:val="000000" w:themeColor="text1"/>
        </w:rPr>
      </w:pPr>
      <w:r>
        <w:rPr>
          <w:color w:val="000000" w:themeColor="text1"/>
        </w:rPr>
        <w:t>A</w:t>
      </w:r>
      <w:r w:rsidR="00427DB9">
        <w:rPr>
          <w:color w:val="000000" w:themeColor="text1"/>
        </w:rPr>
        <w:t>E</w:t>
      </w:r>
      <w:r>
        <w:rPr>
          <w:color w:val="000000" w:themeColor="text1"/>
        </w:rPr>
        <w:t xml:space="preserve"> – Active Power Current</w:t>
      </w:r>
      <w:r w:rsidRPr="008875AB">
        <w:rPr>
          <w:color w:val="000000" w:themeColor="text1"/>
        </w:rPr>
        <w:t xml:space="preserve"> Reading</w:t>
      </w:r>
      <w:r>
        <w:rPr>
          <w:color w:val="000000" w:themeColor="text1"/>
        </w:rPr>
        <w:t xml:space="preserve"> – </w:t>
      </w:r>
      <w:r w:rsidR="00CD2C38">
        <w:rPr>
          <w:color w:val="000000" w:themeColor="text1"/>
        </w:rPr>
        <w:t>22</w:t>
      </w:r>
      <w:r>
        <w:rPr>
          <w:color w:val="000000" w:themeColor="text1"/>
        </w:rPr>
        <w:t>.0000</w:t>
      </w:r>
    </w:p>
    <w:p w14:paraId="3ADED493" w14:textId="348B9791" w:rsidR="00C7112C" w:rsidRDefault="00C7112C" w:rsidP="00C7112C">
      <w:pPr>
        <w:rPr>
          <w:color w:val="000000" w:themeColor="text1"/>
        </w:rPr>
      </w:pPr>
      <w:r>
        <w:rPr>
          <w:color w:val="000000" w:themeColor="text1"/>
        </w:rPr>
        <w:t>A</w:t>
      </w:r>
      <w:r w:rsidR="00427DB9">
        <w:rPr>
          <w:color w:val="000000" w:themeColor="text1"/>
        </w:rPr>
        <w:t>F</w:t>
      </w:r>
      <w:r>
        <w:rPr>
          <w:color w:val="000000" w:themeColor="text1"/>
        </w:rPr>
        <w:t xml:space="preserve"> – Active Power Circuit Breaker Capacity – 2</w:t>
      </w:r>
      <w:r w:rsidR="00C22C64">
        <w:rPr>
          <w:color w:val="000000" w:themeColor="text1"/>
        </w:rPr>
        <w:t>78</w:t>
      </w:r>
    </w:p>
    <w:p w14:paraId="117BCAAD" w14:textId="369A5C1D" w:rsidR="00F95F2E" w:rsidRDefault="00F95F2E" w:rsidP="00F95F2E">
      <w:pPr>
        <w:rPr>
          <w:color w:val="000000" w:themeColor="text1"/>
        </w:rPr>
      </w:pPr>
      <w:r>
        <w:rPr>
          <w:color w:val="000000" w:themeColor="text1"/>
        </w:rPr>
        <w:t xml:space="preserve">AG – </w:t>
      </w:r>
      <w:r w:rsidR="00E476B1">
        <w:rPr>
          <w:color w:val="000000" w:themeColor="text1"/>
        </w:rPr>
        <w:t>Active Meter Number</w:t>
      </w:r>
      <w:r>
        <w:rPr>
          <w:color w:val="000000" w:themeColor="text1"/>
        </w:rPr>
        <w:t xml:space="preserve"> – 0.0000</w:t>
      </w:r>
    </w:p>
    <w:p w14:paraId="52DAE168" w14:textId="3A73980D" w:rsidR="007C03A6" w:rsidRDefault="007C03A6" w:rsidP="007C03A6">
      <w:pPr>
        <w:rPr>
          <w:color w:val="000000" w:themeColor="text1"/>
        </w:rPr>
      </w:pPr>
      <w:r>
        <w:rPr>
          <w:color w:val="000000" w:themeColor="text1"/>
        </w:rPr>
        <w:t>A</w:t>
      </w:r>
      <w:r w:rsidR="00642CCF">
        <w:rPr>
          <w:color w:val="000000" w:themeColor="text1"/>
        </w:rPr>
        <w:t>H</w:t>
      </w:r>
      <w:r>
        <w:rPr>
          <w:color w:val="000000" w:themeColor="text1"/>
        </w:rPr>
        <w:t xml:space="preserve"> – </w:t>
      </w:r>
      <w:r w:rsidR="00F601FE">
        <w:rPr>
          <w:color w:val="000000" w:themeColor="text1"/>
        </w:rPr>
        <w:t>Total Meters Consumption</w:t>
      </w:r>
      <w:r>
        <w:rPr>
          <w:color w:val="000000" w:themeColor="text1"/>
        </w:rPr>
        <w:t xml:space="preserve"> – </w:t>
      </w:r>
      <w:r w:rsidR="008A1BFF">
        <w:rPr>
          <w:color w:val="000000" w:themeColor="text1"/>
        </w:rPr>
        <w:t>0.0000</w:t>
      </w:r>
    </w:p>
    <w:p w14:paraId="5269404A" w14:textId="449FA72D" w:rsidR="00AC03C0" w:rsidRDefault="00AC03C0" w:rsidP="00AC03C0">
      <w:pPr>
        <w:rPr>
          <w:color w:val="000000" w:themeColor="text1"/>
        </w:rPr>
      </w:pPr>
      <w:r>
        <w:rPr>
          <w:color w:val="000000" w:themeColor="text1"/>
        </w:rPr>
        <w:t>A</w:t>
      </w:r>
      <w:r w:rsidR="00642CCF">
        <w:rPr>
          <w:color w:val="000000" w:themeColor="text1"/>
        </w:rPr>
        <w:t>I</w:t>
      </w:r>
      <w:r>
        <w:rPr>
          <w:color w:val="000000" w:themeColor="text1"/>
        </w:rPr>
        <w:t xml:space="preserve"> – </w:t>
      </w:r>
      <w:r w:rsidR="00DD364F">
        <w:rPr>
          <w:color w:val="000000" w:themeColor="text1"/>
        </w:rPr>
        <w:t>Reactive Power Consumption</w:t>
      </w:r>
      <w:r>
        <w:rPr>
          <w:color w:val="000000" w:themeColor="text1"/>
        </w:rPr>
        <w:t xml:space="preserve"> – </w:t>
      </w:r>
      <w:r w:rsidR="00B053FD">
        <w:rPr>
          <w:color w:val="000000" w:themeColor="text1"/>
        </w:rPr>
        <w:t>-1.0000</w:t>
      </w:r>
    </w:p>
    <w:p w14:paraId="6D3C887E" w14:textId="77777777" w:rsidR="000C30EE" w:rsidRDefault="000C30EE" w:rsidP="00AC03C0">
      <w:pPr>
        <w:rPr>
          <w:color w:val="000000" w:themeColor="text1"/>
        </w:rPr>
      </w:pPr>
    </w:p>
    <w:p w14:paraId="0FEFEDB4" w14:textId="77777777" w:rsidR="000C30EE" w:rsidRDefault="000C30EE" w:rsidP="00AC03C0">
      <w:pPr>
        <w:rPr>
          <w:color w:val="000000" w:themeColor="text1"/>
        </w:rPr>
      </w:pPr>
    </w:p>
    <w:p w14:paraId="1DB356C8" w14:textId="77777777" w:rsidR="000C30EE" w:rsidRDefault="000C30EE" w:rsidP="00AC03C0">
      <w:pPr>
        <w:rPr>
          <w:color w:val="000000" w:themeColor="text1"/>
        </w:rPr>
      </w:pPr>
    </w:p>
    <w:p w14:paraId="7A80D62B" w14:textId="77777777" w:rsidR="000C30EE" w:rsidRDefault="000C30EE" w:rsidP="00AC03C0">
      <w:pPr>
        <w:rPr>
          <w:color w:val="000000" w:themeColor="text1"/>
        </w:rPr>
      </w:pPr>
    </w:p>
    <w:p w14:paraId="405FDB34" w14:textId="77777777" w:rsidR="000C30EE" w:rsidRDefault="000C30EE" w:rsidP="00AC03C0">
      <w:pPr>
        <w:rPr>
          <w:color w:val="000000" w:themeColor="text1"/>
        </w:rPr>
      </w:pPr>
    </w:p>
    <w:p w14:paraId="313F8591" w14:textId="77777777" w:rsidR="000C30EE" w:rsidRDefault="000C30EE" w:rsidP="00AC03C0">
      <w:pPr>
        <w:rPr>
          <w:color w:val="000000" w:themeColor="text1"/>
        </w:rPr>
      </w:pPr>
    </w:p>
    <w:p w14:paraId="37F28B0E" w14:textId="77777777" w:rsidR="000C30EE" w:rsidRDefault="000C30EE" w:rsidP="00AC03C0">
      <w:pPr>
        <w:rPr>
          <w:color w:val="000000" w:themeColor="text1"/>
        </w:rPr>
      </w:pPr>
    </w:p>
    <w:p w14:paraId="15071915" w14:textId="77777777" w:rsidR="000C30EE" w:rsidRDefault="000C30EE" w:rsidP="00AC03C0">
      <w:pPr>
        <w:rPr>
          <w:color w:val="000000" w:themeColor="text1"/>
        </w:rPr>
      </w:pPr>
    </w:p>
    <w:p w14:paraId="3564E57C" w14:textId="77777777" w:rsidR="000C30EE" w:rsidRDefault="000C30EE" w:rsidP="00AC03C0">
      <w:pPr>
        <w:rPr>
          <w:color w:val="000000" w:themeColor="text1"/>
        </w:rPr>
      </w:pPr>
    </w:p>
    <w:p w14:paraId="3F84518F" w14:textId="77777777" w:rsidR="000C30EE" w:rsidRDefault="000C30EE" w:rsidP="00AC03C0">
      <w:pPr>
        <w:rPr>
          <w:color w:val="000000" w:themeColor="text1"/>
        </w:rPr>
      </w:pPr>
    </w:p>
    <w:p w14:paraId="27A69351" w14:textId="77777777" w:rsidR="000C30EE" w:rsidRDefault="000C30EE" w:rsidP="00AC03C0">
      <w:pPr>
        <w:rPr>
          <w:color w:val="000000" w:themeColor="text1"/>
        </w:rPr>
      </w:pPr>
    </w:p>
    <w:p w14:paraId="7DBA94F6" w14:textId="77777777" w:rsidR="000C30EE" w:rsidRDefault="000C30EE" w:rsidP="00AC03C0">
      <w:pPr>
        <w:rPr>
          <w:color w:val="000000" w:themeColor="text1"/>
        </w:rPr>
      </w:pPr>
    </w:p>
    <w:p w14:paraId="1201BFEF" w14:textId="77777777" w:rsidR="000C30EE" w:rsidRDefault="000C30EE" w:rsidP="00AC03C0">
      <w:pPr>
        <w:rPr>
          <w:color w:val="000000" w:themeColor="text1"/>
        </w:rPr>
      </w:pPr>
    </w:p>
    <w:p w14:paraId="5C580F6E" w14:textId="77777777" w:rsidR="000C30EE" w:rsidRDefault="000C30EE" w:rsidP="00AC03C0">
      <w:pPr>
        <w:rPr>
          <w:color w:val="000000" w:themeColor="text1"/>
        </w:rPr>
      </w:pPr>
    </w:p>
    <w:p w14:paraId="5EFFA25C" w14:textId="77777777" w:rsidR="000C30EE" w:rsidRDefault="000C30EE" w:rsidP="00AC03C0">
      <w:pPr>
        <w:rPr>
          <w:color w:val="000000" w:themeColor="text1"/>
        </w:rPr>
      </w:pPr>
    </w:p>
    <w:p w14:paraId="7AA2C0B9" w14:textId="77777777" w:rsidR="000C30EE" w:rsidRDefault="000C30EE" w:rsidP="00AC03C0">
      <w:pPr>
        <w:rPr>
          <w:color w:val="000000" w:themeColor="text1"/>
        </w:rPr>
      </w:pPr>
    </w:p>
    <w:p w14:paraId="23E6E336" w14:textId="77777777" w:rsidR="000C30EE" w:rsidRDefault="000C30EE" w:rsidP="00AC03C0">
      <w:pPr>
        <w:rPr>
          <w:color w:val="000000" w:themeColor="text1"/>
        </w:rPr>
      </w:pPr>
    </w:p>
    <w:p w14:paraId="4999D12A" w14:textId="77777777" w:rsidR="000C30EE" w:rsidRDefault="000C30EE" w:rsidP="00AC03C0">
      <w:pPr>
        <w:rPr>
          <w:color w:val="000000" w:themeColor="text1"/>
        </w:rPr>
      </w:pPr>
    </w:p>
    <w:p w14:paraId="23B92519" w14:textId="77777777" w:rsidR="000C30EE" w:rsidRDefault="000C30EE" w:rsidP="00AC03C0">
      <w:pPr>
        <w:rPr>
          <w:color w:val="000000" w:themeColor="text1"/>
        </w:rPr>
      </w:pPr>
    </w:p>
    <w:p w14:paraId="5CC9220E" w14:textId="77777777" w:rsidR="000C30EE" w:rsidRDefault="000C30EE" w:rsidP="00AC03C0">
      <w:pPr>
        <w:rPr>
          <w:color w:val="000000" w:themeColor="text1"/>
        </w:rPr>
      </w:pPr>
    </w:p>
    <w:p w14:paraId="6FB18FDC" w14:textId="77777777" w:rsidR="000C30EE" w:rsidRDefault="000C30EE" w:rsidP="00AC03C0">
      <w:pPr>
        <w:rPr>
          <w:color w:val="000000" w:themeColor="text1"/>
        </w:rPr>
      </w:pPr>
    </w:p>
    <w:p w14:paraId="5A0CD455" w14:textId="77777777" w:rsidR="000C30EE" w:rsidRDefault="000C30EE" w:rsidP="00AC03C0">
      <w:pPr>
        <w:rPr>
          <w:color w:val="000000" w:themeColor="text1"/>
        </w:rPr>
      </w:pPr>
    </w:p>
    <w:p w14:paraId="10E28E7E" w14:textId="77777777" w:rsidR="000C30EE" w:rsidRDefault="000C30EE" w:rsidP="00AC03C0">
      <w:pPr>
        <w:rPr>
          <w:color w:val="000000" w:themeColor="text1"/>
        </w:rPr>
      </w:pPr>
    </w:p>
    <w:p w14:paraId="65338AE3" w14:textId="77777777" w:rsidR="000C30EE" w:rsidRDefault="000C30EE" w:rsidP="00AC03C0">
      <w:pPr>
        <w:rPr>
          <w:color w:val="000000" w:themeColor="text1"/>
        </w:rPr>
      </w:pPr>
    </w:p>
    <w:p w14:paraId="5EF00E59" w14:textId="77777777" w:rsidR="000C30EE" w:rsidRDefault="000C30EE" w:rsidP="00AC03C0">
      <w:pPr>
        <w:rPr>
          <w:color w:val="000000" w:themeColor="text1"/>
        </w:rPr>
      </w:pPr>
    </w:p>
    <w:p w14:paraId="0BEA620D" w14:textId="77777777" w:rsidR="000C30EE" w:rsidRDefault="000C30EE" w:rsidP="00AC03C0">
      <w:pPr>
        <w:rPr>
          <w:color w:val="000000" w:themeColor="text1"/>
        </w:rPr>
      </w:pPr>
    </w:p>
    <w:p w14:paraId="3720C2B4" w14:textId="77777777" w:rsidR="000C30EE" w:rsidRDefault="000C30EE" w:rsidP="00AC03C0">
      <w:pPr>
        <w:rPr>
          <w:color w:val="000000" w:themeColor="text1"/>
        </w:rPr>
      </w:pPr>
    </w:p>
    <w:p w14:paraId="2B20CF0B" w14:textId="77777777" w:rsidR="000C30EE" w:rsidRDefault="000C30EE" w:rsidP="00AC03C0">
      <w:pPr>
        <w:rPr>
          <w:color w:val="000000" w:themeColor="text1"/>
        </w:rPr>
      </w:pPr>
    </w:p>
    <w:p w14:paraId="7DA50BAF" w14:textId="77777777" w:rsidR="000C30EE" w:rsidRDefault="000C30EE" w:rsidP="00AC03C0">
      <w:pPr>
        <w:rPr>
          <w:color w:val="000000" w:themeColor="text1"/>
        </w:rPr>
      </w:pPr>
    </w:p>
    <w:p w14:paraId="53BB6190" w14:textId="77777777" w:rsidR="000C30EE" w:rsidRDefault="000C30EE" w:rsidP="00AC03C0">
      <w:pPr>
        <w:rPr>
          <w:color w:val="000000" w:themeColor="text1"/>
        </w:rPr>
      </w:pPr>
    </w:p>
    <w:p w14:paraId="67116E7F" w14:textId="77777777" w:rsidR="000C30EE" w:rsidRDefault="000C30EE" w:rsidP="00AC03C0">
      <w:pPr>
        <w:rPr>
          <w:color w:val="000000" w:themeColor="text1"/>
        </w:rPr>
      </w:pPr>
    </w:p>
    <w:p w14:paraId="720C1463" w14:textId="77777777" w:rsidR="000C30EE" w:rsidRDefault="000C30EE" w:rsidP="00AC03C0">
      <w:pPr>
        <w:rPr>
          <w:color w:val="000000" w:themeColor="text1"/>
        </w:rPr>
      </w:pPr>
    </w:p>
    <w:p w14:paraId="74FC82E2" w14:textId="77777777" w:rsidR="000C30EE" w:rsidRDefault="000C30EE" w:rsidP="00AC03C0">
      <w:pPr>
        <w:rPr>
          <w:color w:val="000000" w:themeColor="text1"/>
        </w:rPr>
      </w:pPr>
    </w:p>
    <w:p w14:paraId="703F4681" w14:textId="77777777" w:rsidR="000C30EE" w:rsidRDefault="000C30EE" w:rsidP="00AC03C0">
      <w:pPr>
        <w:rPr>
          <w:color w:val="000000" w:themeColor="text1"/>
        </w:rPr>
      </w:pPr>
    </w:p>
    <w:p w14:paraId="74D6DA6E" w14:textId="77777777" w:rsidR="000C30EE" w:rsidRDefault="000C30EE" w:rsidP="00AC03C0">
      <w:pPr>
        <w:rPr>
          <w:color w:val="000000" w:themeColor="text1"/>
        </w:rPr>
      </w:pPr>
    </w:p>
    <w:p w14:paraId="4951649F" w14:textId="77777777" w:rsidR="000C30EE" w:rsidRDefault="000C30EE" w:rsidP="00AC03C0">
      <w:pPr>
        <w:rPr>
          <w:color w:val="000000" w:themeColor="text1"/>
        </w:rPr>
      </w:pPr>
    </w:p>
    <w:p w14:paraId="74552200" w14:textId="77777777" w:rsidR="000C30EE" w:rsidRDefault="000C30EE" w:rsidP="00AC03C0">
      <w:pPr>
        <w:rPr>
          <w:color w:val="000000" w:themeColor="text1"/>
        </w:rPr>
      </w:pPr>
    </w:p>
    <w:p w14:paraId="2C5BE538" w14:textId="64812CD4" w:rsidR="006C3A60" w:rsidRDefault="006C3A60" w:rsidP="006C3A60">
      <w:pPr>
        <w:pStyle w:val="Heading1"/>
      </w:pPr>
      <w:bookmarkStart w:id="26" w:name="_Toc146526456"/>
      <w:r>
        <w:lastRenderedPageBreak/>
        <w:t>Summary Field Names</w:t>
      </w:r>
      <w:bookmarkEnd w:id="26"/>
    </w:p>
    <w:p w14:paraId="5482F3AB" w14:textId="4CAB55E7" w:rsidR="00961ED2" w:rsidRPr="00E30FB7" w:rsidRDefault="00961ED2" w:rsidP="00961ED2">
      <w:r>
        <w:t>Following is the summary or 1</w:t>
      </w:r>
      <w:r w:rsidRPr="00961ED2">
        <w:rPr>
          <w:vertAlign w:val="superscript"/>
        </w:rPr>
        <w:t>st</w:t>
      </w:r>
      <w:r>
        <w:t xml:space="preserve"> page snippet from the </w:t>
      </w:r>
      <w:r w:rsidRPr="00E30FB7">
        <w:rPr>
          <w:rFonts w:ascii="Courier New" w:hAnsi="Courier New" w:cs="Courier New"/>
        </w:rPr>
        <w:t>KAU2_18F_Jun_Jul_inv_2023.pdf</w:t>
      </w:r>
      <w:r>
        <w:t xml:space="preserve"> file.</w:t>
      </w:r>
    </w:p>
    <w:p w14:paraId="0BC660F9" w14:textId="77777777" w:rsidR="00961ED2" w:rsidRPr="00961ED2" w:rsidRDefault="00961ED2" w:rsidP="00961ED2"/>
    <w:p w14:paraId="46D0B20D" w14:textId="33D40879" w:rsidR="00864233" w:rsidRDefault="004A491E" w:rsidP="00FE67C3">
      <w:pPr>
        <w:rPr>
          <w:color w:val="000000" w:themeColor="text1"/>
        </w:rPr>
      </w:pPr>
      <w:r>
        <w:rPr>
          <w:noProof/>
        </w:rPr>
        <mc:AlternateContent>
          <mc:Choice Requires="wps">
            <w:drawing>
              <wp:anchor distT="0" distB="0" distL="114300" distR="114300" simplePos="0" relativeHeight="251709440" behindDoc="0" locked="0" layoutInCell="1" allowOverlap="1" wp14:anchorId="5404DA88" wp14:editId="59796CBB">
                <wp:simplePos x="0" y="0"/>
                <wp:positionH relativeFrom="column">
                  <wp:posOffset>3208071</wp:posOffset>
                </wp:positionH>
                <wp:positionV relativeFrom="paragraph">
                  <wp:posOffset>3330541</wp:posOffset>
                </wp:positionV>
                <wp:extent cx="216535" cy="238760"/>
                <wp:effectExtent l="0" t="0" r="0" b="0"/>
                <wp:wrapNone/>
                <wp:docPr id="25692164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4DA88" id="_x0000_s1108" style="position:absolute;margin-left:252.6pt;margin-top:262.25pt;width:17.05pt;height:18.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4kT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F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" filled="f" stroked="f" strokeweight="1pt">
                <v:stroke joinstyle="miter"/>
                <v:textbox>
                  <w:txbxContent>
                    <w:p w14:paraId="3C60F656" w14:textId="3E242AFA" w:rsidR="004A491E" w:rsidRPr="00B70B75" w:rsidRDefault="004A491E" w:rsidP="004A491E">
                      <w:pPr>
                        <w:jc w:val="center"/>
                        <w:rPr>
                          <w:color w:val="FFFFFF" w:themeColor="background1"/>
                          <w:sz w:val="16"/>
                          <w:szCs w:val="16"/>
                        </w:rPr>
                      </w:pPr>
                      <w:r>
                        <w:rPr>
                          <w:color w:val="FFFFFF" w:themeColor="background1"/>
                          <w:sz w:val="16"/>
                          <w:szCs w:val="16"/>
                          <w:highlight w:val="red"/>
                        </w:rPr>
                        <w:t>T</w:t>
                      </w:r>
                    </w:p>
                    <w:p w14:paraId="6ED7151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B061519" wp14:editId="6557197B">
                <wp:simplePos x="0" y="0"/>
                <wp:positionH relativeFrom="column">
                  <wp:posOffset>874550</wp:posOffset>
                </wp:positionH>
                <wp:positionV relativeFrom="paragraph">
                  <wp:posOffset>3297624</wp:posOffset>
                </wp:positionV>
                <wp:extent cx="216535" cy="238760"/>
                <wp:effectExtent l="0" t="0" r="0" b="0"/>
                <wp:wrapNone/>
                <wp:docPr id="204468474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1519" id="_x0000_s1109" style="position:absolute;margin-left:68.85pt;margin-top:259.65pt;width:17.05pt;height:1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UG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" filled="f" stroked="f" strokeweight="1pt">
                <v:stroke joinstyle="miter"/>
                <v:textbox>
                  <w:txbxContent>
                    <w:p w14:paraId="4F6036BB" w14:textId="2283F205" w:rsidR="004A491E" w:rsidRPr="00B70B75" w:rsidRDefault="004A491E" w:rsidP="004A491E">
                      <w:pPr>
                        <w:jc w:val="center"/>
                        <w:rPr>
                          <w:color w:val="FFFFFF" w:themeColor="background1"/>
                          <w:sz w:val="16"/>
                          <w:szCs w:val="16"/>
                        </w:rPr>
                      </w:pPr>
                      <w:r>
                        <w:rPr>
                          <w:color w:val="FFFFFF" w:themeColor="background1"/>
                          <w:sz w:val="16"/>
                          <w:szCs w:val="16"/>
                          <w:highlight w:val="red"/>
                        </w:rPr>
                        <w:t>S</w:t>
                      </w:r>
                    </w:p>
                    <w:p w14:paraId="392073A8"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32DF02" wp14:editId="28411F36">
                <wp:simplePos x="0" y="0"/>
                <wp:positionH relativeFrom="column">
                  <wp:posOffset>3222230</wp:posOffset>
                </wp:positionH>
                <wp:positionV relativeFrom="paragraph">
                  <wp:posOffset>3108051</wp:posOffset>
                </wp:positionV>
                <wp:extent cx="216535" cy="238760"/>
                <wp:effectExtent l="0" t="0" r="0" b="0"/>
                <wp:wrapNone/>
                <wp:docPr id="188535747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32DF02" id="_x0000_s1110" style="position:absolute;margin-left:253.7pt;margin-top:244.75pt;width:17.05pt;height:1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" filled="f" stroked="f" strokeweight="1pt">
                <v:stroke joinstyle="miter"/>
                <v:textbox>
                  <w:txbxContent>
                    <w:p w14:paraId="510227DF" w14:textId="7B25DC1C" w:rsidR="004A491E" w:rsidRPr="00B70B75" w:rsidRDefault="004A491E" w:rsidP="004A491E">
                      <w:pPr>
                        <w:jc w:val="center"/>
                        <w:rPr>
                          <w:color w:val="FFFFFF" w:themeColor="background1"/>
                        </w:rPr>
                      </w:pPr>
                      <w:r>
                        <w:rPr>
                          <w:color w:val="FFFFFF" w:themeColor="background1"/>
                          <w:sz w:val="16"/>
                          <w:szCs w:val="16"/>
                          <w:highlight w:val="red"/>
                        </w:rPr>
                        <w:t>RO</w:t>
                      </w: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6368" behindDoc="0" locked="0" layoutInCell="1" allowOverlap="1" wp14:anchorId="24B7D64B" wp14:editId="6B1F3BAC">
                <wp:simplePos x="0" y="0"/>
                <wp:positionH relativeFrom="column">
                  <wp:posOffset>1291728</wp:posOffset>
                </wp:positionH>
                <wp:positionV relativeFrom="paragraph">
                  <wp:posOffset>3092107</wp:posOffset>
                </wp:positionV>
                <wp:extent cx="216535" cy="238760"/>
                <wp:effectExtent l="0" t="0" r="0" b="0"/>
                <wp:wrapNone/>
                <wp:docPr id="14484346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7D64B" id="_x0000_s1111" style="position:absolute;margin-left:101.7pt;margin-top:243.45pt;width:17.05pt;height:1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I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" filled="f" stroked="f" strokeweight="1pt">
                <v:stroke joinstyle="miter"/>
                <v:textbox>
                  <w:txbxContent>
                    <w:p w14:paraId="53BEF26C" w14:textId="19306B04" w:rsidR="004A491E" w:rsidRPr="00B70B75" w:rsidRDefault="004A491E" w:rsidP="004A491E">
                      <w:pPr>
                        <w:jc w:val="center"/>
                        <w:rPr>
                          <w:color w:val="FFFFFF" w:themeColor="background1"/>
                          <w:sz w:val="16"/>
                          <w:szCs w:val="16"/>
                        </w:rPr>
                      </w:pPr>
                      <w:r>
                        <w:rPr>
                          <w:color w:val="FFFFFF" w:themeColor="background1"/>
                          <w:sz w:val="16"/>
                          <w:szCs w:val="16"/>
                          <w:highlight w:val="red"/>
                        </w:rPr>
                        <w:t>Q</w:t>
                      </w:r>
                    </w:p>
                    <w:p w14:paraId="5F670BF3"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0CFF3643" wp14:editId="22D89D82">
                <wp:simplePos x="0" y="0"/>
                <wp:positionH relativeFrom="column">
                  <wp:posOffset>2974889</wp:posOffset>
                </wp:positionH>
                <wp:positionV relativeFrom="paragraph">
                  <wp:posOffset>2905142</wp:posOffset>
                </wp:positionV>
                <wp:extent cx="216535" cy="238760"/>
                <wp:effectExtent l="0" t="0" r="0" b="0"/>
                <wp:wrapNone/>
                <wp:docPr id="1654300419"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F3643" id="_x0000_s1112" style="position:absolute;margin-left:234.25pt;margin-top:228.75pt;width:17.05pt;height:1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" filled="f" stroked="f" strokeweight="1pt">
                <v:stroke joinstyle="miter"/>
                <v:textbox>
                  <w:txbxContent>
                    <w:p w14:paraId="5F3D58B0" w14:textId="060F0AF6" w:rsidR="004A491E" w:rsidRPr="00B70B75" w:rsidRDefault="004A491E" w:rsidP="004A491E">
                      <w:pPr>
                        <w:jc w:val="center"/>
                        <w:rPr>
                          <w:color w:val="FFFFFF" w:themeColor="background1"/>
                          <w:sz w:val="16"/>
                          <w:szCs w:val="16"/>
                        </w:rPr>
                      </w:pPr>
                      <w:r>
                        <w:rPr>
                          <w:color w:val="FFFFFF" w:themeColor="background1"/>
                          <w:sz w:val="16"/>
                          <w:szCs w:val="16"/>
                          <w:highlight w:val="red"/>
                        </w:rPr>
                        <w:t>P</w:t>
                      </w:r>
                    </w:p>
                    <w:p w14:paraId="4F804136" w14:textId="77777777" w:rsidR="004A491E" w:rsidRPr="00B70B75" w:rsidRDefault="004A491E" w:rsidP="004A491E">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4320" behindDoc="0" locked="0" layoutInCell="1" allowOverlap="1" wp14:anchorId="05421E54" wp14:editId="34E07AED">
                <wp:simplePos x="0" y="0"/>
                <wp:positionH relativeFrom="column">
                  <wp:posOffset>898851</wp:posOffset>
                </wp:positionH>
                <wp:positionV relativeFrom="paragraph">
                  <wp:posOffset>2910531</wp:posOffset>
                </wp:positionV>
                <wp:extent cx="216535" cy="238760"/>
                <wp:effectExtent l="0" t="0" r="0" b="0"/>
                <wp:wrapNone/>
                <wp:docPr id="1429515030"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21E54" id="_x0000_s1113" style="position:absolute;margin-left:70.8pt;margin-top:229.2pt;width:17.05pt;height:1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" filled="f" stroked="f" strokeweight="1pt">
                <v:stroke joinstyle="miter"/>
                <v:textbox>
                  <w:txbxContent>
                    <w:p w14:paraId="227B3D57" w14:textId="0851C30E" w:rsidR="00493FF4" w:rsidRPr="00B70B75" w:rsidRDefault="00493FF4" w:rsidP="00493FF4">
                      <w:pPr>
                        <w:jc w:val="center"/>
                        <w:rPr>
                          <w:color w:val="FFFFFF" w:themeColor="background1"/>
                          <w:sz w:val="16"/>
                          <w:szCs w:val="16"/>
                        </w:rPr>
                      </w:pPr>
                      <w:r>
                        <w:rPr>
                          <w:color w:val="FFFFFF" w:themeColor="background1"/>
                          <w:sz w:val="16"/>
                          <w:szCs w:val="16"/>
                          <w:highlight w:val="red"/>
                        </w:rPr>
                        <w:t>O</w:t>
                      </w:r>
                    </w:p>
                    <w:p w14:paraId="6CED0254" w14:textId="77777777" w:rsidR="00493FF4" w:rsidRPr="00B70B75" w:rsidRDefault="00493FF4" w:rsidP="00493FF4">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188814DC" wp14:editId="4E7D382A">
                <wp:simplePos x="0" y="0"/>
                <wp:positionH relativeFrom="column">
                  <wp:posOffset>3916543</wp:posOffset>
                </wp:positionH>
                <wp:positionV relativeFrom="paragraph">
                  <wp:posOffset>2726587</wp:posOffset>
                </wp:positionV>
                <wp:extent cx="216535" cy="238760"/>
                <wp:effectExtent l="0" t="0" r="0" b="0"/>
                <wp:wrapNone/>
                <wp:docPr id="188130686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814DC" id="_x0000_s1114" style="position:absolute;margin-left:308.4pt;margin-top:214.7pt;width:17.05pt;height:1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" filled="f" stroked="f" strokeweight="1pt">
                <v:stroke joinstyle="miter"/>
                <v:textbox>
                  <w:txbxContent>
                    <w:p w14:paraId="49445880" w14:textId="73BD4919" w:rsidR="004E58E8" w:rsidRPr="00B70B75" w:rsidRDefault="004E58E8" w:rsidP="004E58E8">
                      <w:pPr>
                        <w:jc w:val="center"/>
                        <w:rPr>
                          <w:color w:val="FFFFFF" w:themeColor="background1"/>
                          <w:sz w:val="16"/>
                          <w:szCs w:val="16"/>
                        </w:rPr>
                      </w:pPr>
                      <w:r>
                        <w:rPr>
                          <w:color w:val="FFFFFF" w:themeColor="background1"/>
                          <w:sz w:val="16"/>
                          <w:szCs w:val="16"/>
                          <w:highlight w:val="red"/>
                        </w:rPr>
                        <w:t>N</w:t>
                      </w:r>
                    </w:p>
                    <w:p w14:paraId="5E03F459"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74F9BC4D" wp14:editId="0906371E">
                <wp:simplePos x="0" y="0"/>
                <wp:positionH relativeFrom="column">
                  <wp:posOffset>2936772</wp:posOffset>
                </wp:positionH>
                <wp:positionV relativeFrom="paragraph">
                  <wp:posOffset>2726484</wp:posOffset>
                </wp:positionV>
                <wp:extent cx="216535" cy="238760"/>
                <wp:effectExtent l="0" t="0" r="0" b="0"/>
                <wp:wrapNone/>
                <wp:docPr id="113164363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F9BC4D" id="_x0000_s1115" style="position:absolute;margin-left:231.25pt;margin-top:214.7pt;width:17.05pt;height:1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X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" filled="f" stroked="f" strokeweight="1pt">
                <v:stroke joinstyle="miter"/>
                <v:textbox>
                  <w:txbxContent>
                    <w:p w14:paraId="47C2FDE0" w14:textId="3D4629E5" w:rsidR="004E58E8" w:rsidRPr="00B70B75" w:rsidRDefault="004E58E8" w:rsidP="004E58E8">
                      <w:pPr>
                        <w:jc w:val="center"/>
                        <w:rPr>
                          <w:color w:val="FFFFFF" w:themeColor="background1"/>
                          <w:sz w:val="16"/>
                          <w:szCs w:val="16"/>
                        </w:rPr>
                      </w:pPr>
                      <w:r>
                        <w:rPr>
                          <w:color w:val="FFFFFF" w:themeColor="background1"/>
                          <w:sz w:val="16"/>
                          <w:szCs w:val="16"/>
                          <w:highlight w:val="red"/>
                        </w:rPr>
                        <w:t>M</w:t>
                      </w:r>
                    </w:p>
                    <w:p w14:paraId="1E924FA5"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Pr>
          <w:noProof/>
        </w:rPr>
        <mc:AlternateContent>
          <mc:Choice Requires="wps">
            <w:drawing>
              <wp:anchor distT="0" distB="0" distL="114300" distR="114300" simplePos="0" relativeHeight="251700224" behindDoc="0" locked="0" layoutInCell="1" allowOverlap="1" wp14:anchorId="63035291" wp14:editId="2CE1EBEE">
                <wp:simplePos x="0" y="0"/>
                <wp:positionH relativeFrom="column">
                  <wp:posOffset>1006269</wp:posOffset>
                </wp:positionH>
                <wp:positionV relativeFrom="paragraph">
                  <wp:posOffset>2726382</wp:posOffset>
                </wp:positionV>
                <wp:extent cx="216535" cy="238760"/>
                <wp:effectExtent l="0" t="0" r="0" b="0"/>
                <wp:wrapNone/>
                <wp:docPr id="1212418288"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35291" id="_x0000_s1116" style="position:absolute;margin-left:79.25pt;margin-top:214.7pt;width:17.05pt;height: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1W8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" filled="f" stroked="f" strokeweight="1pt">
                <v:stroke joinstyle="miter"/>
                <v:textbox>
                  <w:txbxContent>
                    <w:p w14:paraId="46B53D41" w14:textId="5F5657B9" w:rsidR="004E58E8" w:rsidRPr="00B70B75" w:rsidRDefault="004E58E8" w:rsidP="004E58E8">
                      <w:pPr>
                        <w:jc w:val="center"/>
                        <w:rPr>
                          <w:color w:val="FFFFFF" w:themeColor="background1"/>
                          <w:sz w:val="16"/>
                          <w:szCs w:val="16"/>
                        </w:rPr>
                      </w:pPr>
                      <w:r>
                        <w:rPr>
                          <w:color w:val="FFFFFF" w:themeColor="background1"/>
                          <w:sz w:val="16"/>
                          <w:szCs w:val="16"/>
                          <w:highlight w:val="red"/>
                        </w:rPr>
                        <w:t>L</w:t>
                      </w:r>
                    </w:p>
                    <w:p w14:paraId="31FBCE04"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701248" behindDoc="0" locked="0" layoutInCell="1" allowOverlap="1" wp14:anchorId="516385C7" wp14:editId="7224CE2B">
                <wp:simplePos x="0" y="0"/>
                <wp:positionH relativeFrom="column">
                  <wp:posOffset>3829204</wp:posOffset>
                </wp:positionH>
                <wp:positionV relativeFrom="paragraph">
                  <wp:posOffset>2537014</wp:posOffset>
                </wp:positionV>
                <wp:extent cx="216535" cy="238760"/>
                <wp:effectExtent l="0" t="0" r="0" b="0"/>
                <wp:wrapNone/>
                <wp:docPr id="47772773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6385C7" id="_x0000_s1117" style="position:absolute;margin-left:301.5pt;margin-top:199.75pt;width:17.05pt;height:1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xjg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" filled="f" stroked="f" strokeweight="1pt">
                <v:stroke joinstyle="miter"/>
                <v:textbox>
                  <w:txbxContent>
                    <w:p w14:paraId="4350729B" w14:textId="77777777" w:rsidR="004E58E8" w:rsidRPr="00B70B75" w:rsidRDefault="004E58E8" w:rsidP="004E58E8">
                      <w:pPr>
                        <w:jc w:val="center"/>
                        <w:rPr>
                          <w:color w:val="FFFFFF" w:themeColor="background1"/>
                          <w:sz w:val="16"/>
                          <w:szCs w:val="16"/>
                        </w:rPr>
                      </w:pPr>
                      <w:r>
                        <w:rPr>
                          <w:color w:val="FFFFFF" w:themeColor="background1"/>
                          <w:sz w:val="16"/>
                          <w:szCs w:val="16"/>
                          <w:highlight w:val="red"/>
                        </w:rPr>
                        <w:t>K</w:t>
                      </w:r>
                    </w:p>
                    <w:p w14:paraId="00497A1B" w14:textId="77777777" w:rsidR="004E58E8" w:rsidRPr="00B70B75" w:rsidRDefault="004E58E8" w:rsidP="004E58E8">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9200" behindDoc="0" locked="0" layoutInCell="1" allowOverlap="1" wp14:anchorId="05AE1FAE" wp14:editId="19675984">
                <wp:simplePos x="0" y="0"/>
                <wp:positionH relativeFrom="column">
                  <wp:posOffset>2818490</wp:posOffset>
                </wp:positionH>
                <wp:positionV relativeFrom="paragraph">
                  <wp:posOffset>2537443</wp:posOffset>
                </wp:positionV>
                <wp:extent cx="216535" cy="238760"/>
                <wp:effectExtent l="0" t="0" r="0" b="0"/>
                <wp:wrapNone/>
                <wp:docPr id="212598377"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AE1FAE" id="_x0000_s1118" style="position:absolute;margin-left:221.95pt;margin-top:199.8pt;width:17.05pt;height:1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R8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" filled="f" stroked="f" strokeweight="1pt">
                <v:stroke joinstyle="miter"/>
                <v:textbox>
                  <w:txbxContent>
                    <w:p w14:paraId="658B3993" w14:textId="00A76471" w:rsidR="003D3D26" w:rsidRPr="00B70B75" w:rsidRDefault="003D3D26" w:rsidP="003D3D26">
                      <w:pPr>
                        <w:jc w:val="center"/>
                        <w:rPr>
                          <w:color w:val="FFFFFF" w:themeColor="background1"/>
                          <w:sz w:val="16"/>
                          <w:szCs w:val="16"/>
                        </w:rPr>
                      </w:pPr>
                      <w:r>
                        <w:rPr>
                          <w:color w:val="FFFFFF" w:themeColor="background1"/>
                          <w:sz w:val="16"/>
                          <w:szCs w:val="16"/>
                          <w:highlight w:val="red"/>
                        </w:rPr>
                        <w:t>J</w:t>
                      </w:r>
                    </w:p>
                    <w:p w14:paraId="292C980B" w14:textId="109CA81C" w:rsidR="003D3D26" w:rsidRPr="00B70B75" w:rsidRDefault="003D3D26" w:rsidP="003D3D26">
                      <w:pPr>
                        <w:jc w:val="center"/>
                        <w:rPr>
                          <w:color w:val="FFFFFF" w:themeColor="background1"/>
                        </w:rPr>
                      </w:pPr>
                      <w:r>
                        <w:rPr>
                          <w:color w:val="FFFFFF" w:themeColor="background1"/>
                        </w:rPr>
                        <w:t>J</w:t>
                      </w:r>
                    </w:p>
                  </w:txbxContent>
                </v:textbox>
              </v:roundrect>
            </w:pict>
          </mc:Fallback>
        </mc:AlternateContent>
      </w:r>
      <w:r w:rsidR="004E58E8">
        <w:rPr>
          <w:noProof/>
        </w:rPr>
        <mc:AlternateContent>
          <mc:Choice Requires="wps">
            <w:drawing>
              <wp:anchor distT="0" distB="0" distL="114300" distR="114300" simplePos="0" relativeHeight="251698176" behindDoc="0" locked="0" layoutInCell="1" allowOverlap="1" wp14:anchorId="71BC603D" wp14:editId="68FBA7F5">
                <wp:simplePos x="0" y="0"/>
                <wp:positionH relativeFrom="column">
                  <wp:posOffset>874601</wp:posOffset>
                </wp:positionH>
                <wp:positionV relativeFrom="paragraph">
                  <wp:posOffset>2534920</wp:posOffset>
                </wp:positionV>
                <wp:extent cx="216535" cy="238760"/>
                <wp:effectExtent l="0" t="0" r="0" b="0"/>
                <wp:wrapNone/>
                <wp:docPr id="83848727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BC603D" id="_x0000_s1119" style="position:absolute;margin-left:68.85pt;margin-top:199.6pt;width:17.05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zx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" filled="f" stroked="f" strokeweight="1pt">
                <v:stroke joinstyle="miter"/>
                <v:textbox>
                  <w:txbxContent>
                    <w:p w14:paraId="53FAF317" w14:textId="35D8B104" w:rsidR="00C46498" w:rsidRPr="00B70B75" w:rsidRDefault="003D3D26" w:rsidP="00C46498">
                      <w:pPr>
                        <w:jc w:val="center"/>
                        <w:rPr>
                          <w:color w:val="FFFFFF" w:themeColor="background1"/>
                          <w:sz w:val="16"/>
                          <w:szCs w:val="16"/>
                        </w:rPr>
                      </w:pPr>
                      <w:r>
                        <w:rPr>
                          <w:color w:val="FFFFFF" w:themeColor="background1"/>
                          <w:sz w:val="16"/>
                          <w:szCs w:val="16"/>
                          <w:highlight w:val="red"/>
                        </w:rPr>
                        <w:t>I</w:t>
                      </w:r>
                    </w:p>
                    <w:p w14:paraId="5D4C94EB"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7152" behindDoc="0" locked="0" layoutInCell="1" allowOverlap="1" wp14:anchorId="1B05248C" wp14:editId="7D957021">
                <wp:simplePos x="0" y="0"/>
                <wp:positionH relativeFrom="column">
                  <wp:posOffset>3982566</wp:posOffset>
                </wp:positionH>
                <wp:positionV relativeFrom="paragraph">
                  <wp:posOffset>1029575</wp:posOffset>
                </wp:positionV>
                <wp:extent cx="216535" cy="238760"/>
                <wp:effectExtent l="0" t="0" r="0" b="0"/>
                <wp:wrapNone/>
                <wp:docPr id="5559853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5248C" id="_x0000_s1120" style="position:absolute;margin-left:313.6pt;margin-top:81.05pt;width:17.05pt;height:1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" filled="f" stroked="f" strokeweight="1pt">
                <v:stroke joinstyle="miter"/>
                <v:textbox>
                  <w:txbxContent>
                    <w:p w14:paraId="5D680ED6" w14:textId="14A400AC" w:rsidR="00C46498" w:rsidRPr="00B70B75" w:rsidRDefault="00C46498" w:rsidP="00C46498">
                      <w:pPr>
                        <w:jc w:val="center"/>
                        <w:rPr>
                          <w:color w:val="FFFFFF" w:themeColor="background1"/>
                          <w:sz w:val="16"/>
                          <w:szCs w:val="16"/>
                        </w:rPr>
                      </w:pPr>
                      <w:r>
                        <w:rPr>
                          <w:color w:val="FFFFFF" w:themeColor="background1"/>
                          <w:sz w:val="16"/>
                          <w:szCs w:val="16"/>
                          <w:highlight w:val="red"/>
                        </w:rPr>
                        <w:t>H</w:t>
                      </w:r>
                    </w:p>
                    <w:p w14:paraId="7C0E10CA"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6128" behindDoc="0" locked="0" layoutInCell="1" allowOverlap="1" wp14:anchorId="679BC7A3" wp14:editId="2BDAA269">
                <wp:simplePos x="0" y="0"/>
                <wp:positionH relativeFrom="column">
                  <wp:posOffset>1329879</wp:posOffset>
                </wp:positionH>
                <wp:positionV relativeFrom="paragraph">
                  <wp:posOffset>1010388</wp:posOffset>
                </wp:positionV>
                <wp:extent cx="216535" cy="238760"/>
                <wp:effectExtent l="0" t="0" r="0" b="0"/>
                <wp:wrapNone/>
                <wp:docPr id="98825238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9BC7A3" id="_x0000_s1121" style="position:absolute;margin-left:104.7pt;margin-top:79.55pt;width:17.05pt;height:1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" filled="f" stroked="f" strokeweight="1pt">
                <v:stroke joinstyle="miter"/>
                <v:textbox>
                  <w:txbxContent>
                    <w:p w14:paraId="16273CE5" w14:textId="2643548B" w:rsidR="00C46498" w:rsidRPr="00B70B75" w:rsidRDefault="00C46498" w:rsidP="00C46498">
                      <w:pPr>
                        <w:jc w:val="center"/>
                        <w:rPr>
                          <w:color w:val="FFFFFF" w:themeColor="background1"/>
                          <w:sz w:val="16"/>
                          <w:szCs w:val="16"/>
                        </w:rPr>
                      </w:pPr>
                      <w:r>
                        <w:rPr>
                          <w:color w:val="FFFFFF" w:themeColor="background1"/>
                          <w:sz w:val="16"/>
                          <w:szCs w:val="16"/>
                          <w:highlight w:val="red"/>
                        </w:rPr>
                        <w:t>G</w:t>
                      </w:r>
                    </w:p>
                    <w:p w14:paraId="7A57D6E2" w14:textId="77777777" w:rsidR="00C46498" w:rsidRPr="00B70B75" w:rsidRDefault="00C46498" w:rsidP="00C46498">
                      <w:pPr>
                        <w:jc w:val="center"/>
                        <w:rPr>
                          <w:color w:val="FFFFFF" w:themeColor="background1"/>
                        </w:rPr>
                      </w:pPr>
                    </w:p>
                  </w:txbxContent>
                </v:textbox>
              </v:roundrect>
            </w:pict>
          </mc:Fallback>
        </mc:AlternateContent>
      </w:r>
      <w:r w:rsidR="00C46498">
        <w:rPr>
          <w:noProof/>
        </w:rPr>
        <mc:AlternateContent>
          <mc:Choice Requires="wps">
            <w:drawing>
              <wp:anchor distT="0" distB="0" distL="114300" distR="114300" simplePos="0" relativeHeight="251695104" behindDoc="0" locked="0" layoutInCell="1" allowOverlap="1" wp14:anchorId="34760EE9" wp14:editId="756E8469">
                <wp:simplePos x="0" y="0"/>
                <wp:positionH relativeFrom="column">
                  <wp:posOffset>353867</wp:posOffset>
                </wp:positionH>
                <wp:positionV relativeFrom="paragraph">
                  <wp:posOffset>1008912</wp:posOffset>
                </wp:positionV>
                <wp:extent cx="216535" cy="238760"/>
                <wp:effectExtent l="0" t="0" r="0" b="0"/>
                <wp:wrapNone/>
                <wp:docPr id="52331060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gd name="adj" fmla="val 0"/>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60EE9" id="_x0000_s1122" style="position:absolute;margin-left:27.85pt;margin-top:79.45pt;width:17.05pt;height:1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" filled="f" stroked="f" strokeweight="1pt">
                <v:stroke joinstyle="miter"/>
                <v:textbox>
                  <w:txbxContent>
                    <w:p w14:paraId="412EA199" w14:textId="092E61DE" w:rsidR="00C46498" w:rsidRPr="00B70B75" w:rsidRDefault="00C46498" w:rsidP="00C46498">
                      <w:pPr>
                        <w:jc w:val="center"/>
                        <w:rPr>
                          <w:color w:val="FFFFFF" w:themeColor="background1"/>
                          <w:sz w:val="16"/>
                          <w:szCs w:val="16"/>
                        </w:rPr>
                      </w:pPr>
                      <w:r>
                        <w:rPr>
                          <w:color w:val="FFFFFF" w:themeColor="background1"/>
                          <w:sz w:val="16"/>
                          <w:szCs w:val="16"/>
                          <w:highlight w:val="red"/>
                        </w:rPr>
                        <w:t>F</w:t>
                      </w:r>
                    </w:p>
                    <w:p w14:paraId="34FA4F36" w14:textId="77777777" w:rsidR="00C46498" w:rsidRPr="00B70B75" w:rsidRDefault="00C46498"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4080" behindDoc="0" locked="0" layoutInCell="1" allowOverlap="1" wp14:anchorId="4841BB0D" wp14:editId="258B22C9">
                <wp:simplePos x="0" y="0"/>
                <wp:positionH relativeFrom="column">
                  <wp:posOffset>3639220</wp:posOffset>
                </wp:positionH>
                <wp:positionV relativeFrom="paragraph">
                  <wp:posOffset>809917</wp:posOffset>
                </wp:positionV>
                <wp:extent cx="216535" cy="238760"/>
                <wp:effectExtent l="0" t="0" r="0" b="0"/>
                <wp:wrapNone/>
                <wp:docPr id="47761832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1BB0D" id="_x0000_s1123" style="position:absolute;margin-left:286.55pt;margin-top:63.75pt;width:17.05pt;height:1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" filled="f" stroked="f" strokeweight="1pt">
                <v:stroke joinstyle="miter"/>
                <v:textbox>
                  <w:txbxContent>
                    <w:p w14:paraId="4B71AB52" w14:textId="577CF9F3" w:rsidR="00AC4915" w:rsidRPr="00B70B75" w:rsidRDefault="00AC4915" w:rsidP="00C46498">
                      <w:pPr>
                        <w:jc w:val="center"/>
                        <w:rPr>
                          <w:color w:val="FFFFFF" w:themeColor="background1"/>
                          <w:sz w:val="16"/>
                          <w:szCs w:val="16"/>
                        </w:rPr>
                      </w:pPr>
                      <w:r>
                        <w:rPr>
                          <w:color w:val="FFFFFF" w:themeColor="background1"/>
                          <w:sz w:val="16"/>
                          <w:szCs w:val="16"/>
                          <w:highlight w:val="red"/>
                        </w:rPr>
                        <w:t>E</w:t>
                      </w:r>
                    </w:p>
                    <w:p w14:paraId="62C64C4B" w14:textId="77777777" w:rsidR="00AC4915" w:rsidRPr="00B70B75" w:rsidRDefault="00AC4915" w:rsidP="00C46498">
                      <w:pPr>
                        <w:jc w:val="center"/>
                        <w:rPr>
                          <w:color w:val="FFFFFF" w:themeColor="background1"/>
                        </w:rPr>
                      </w:pPr>
                    </w:p>
                  </w:txbxContent>
                </v:textbox>
              </v:roundrect>
            </w:pict>
          </mc:Fallback>
        </mc:AlternateContent>
      </w:r>
      <w:r w:rsidR="00AC4915">
        <w:rPr>
          <w:noProof/>
        </w:rPr>
        <mc:AlternateContent>
          <mc:Choice Requires="wps">
            <w:drawing>
              <wp:anchor distT="0" distB="0" distL="114300" distR="114300" simplePos="0" relativeHeight="251692032" behindDoc="0" locked="0" layoutInCell="1" allowOverlap="1" wp14:anchorId="59EB3DCE" wp14:editId="0C334282">
                <wp:simplePos x="0" y="0"/>
                <wp:positionH relativeFrom="column">
                  <wp:posOffset>1472565</wp:posOffset>
                </wp:positionH>
                <wp:positionV relativeFrom="paragraph">
                  <wp:posOffset>798401</wp:posOffset>
                </wp:positionV>
                <wp:extent cx="216535" cy="238760"/>
                <wp:effectExtent l="0" t="0" r="0" b="0"/>
                <wp:wrapNone/>
                <wp:docPr id="656075346"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EB3DCE" id="_x0000_s1124" style="position:absolute;margin-left:115.95pt;margin-top:62.85pt;width:17.05pt;height:1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Cl6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" filled="f" stroked="f" strokeweight="1pt">
                <v:stroke joinstyle="miter"/>
                <v:textbox>
                  <w:txbxContent>
                    <w:p w14:paraId="309E6F78" w14:textId="39D0BCBA" w:rsidR="00B007EF" w:rsidRPr="00B70B75" w:rsidRDefault="00B007EF" w:rsidP="00B007EF">
                      <w:pPr>
                        <w:jc w:val="center"/>
                        <w:rPr>
                          <w:color w:val="FFFFFF" w:themeColor="background1"/>
                          <w:sz w:val="16"/>
                          <w:szCs w:val="16"/>
                        </w:rPr>
                      </w:pPr>
                      <w:r>
                        <w:rPr>
                          <w:color w:val="FFFFFF" w:themeColor="background1"/>
                          <w:sz w:val="16"/>
                          <w:szCs w:val="16"/>
                          <w:highlight w:val="red"/>
                        </w:rPr>
                        <w:t>D</w:t>
                      </w:r>
                    </w:p>
                    <w:p w14:paraId="49271C98" w14:textId="77777777" w:rsidR="00B007EF" w:rsidRPr="00B70B75" w:rsidRDefault="00B007EF" w:rsidP="00B007EF">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9984" behindDoc="0" locked="0" layoutInCell="1" allowOverlap="1" wp14:anchorId="70A4C9F0" wp14:editId="64618941">
                <wp:simplePos x="0" y="0"/>
                <wp:positionH relativeFrom="column">
                  <wp:posOffset>3876040</wp:posOffset>
                </wp:positionH>
                <wp:positionV relativeFrom="paragraph">
                  <wp:posOffset>611934</wp:posOffset>
                </wp:positionV>
                <wp:extent cx="216535" cy="238760"/>
                <wp:effectExtent l="0" t="0" r="0" b="0"/>
                <wp:wrapNone/>
                <wp:docPr id="420854423"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4C9F0" id="_x0000_s1125" style="position:absolute;margin-left:305.2pt;margin-top:48.2pt;width:17.05pt;height:1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" filled="f" stroked="f" strokeweight="1pt">
                <v:stroke joinstyle="miter"/>
                <v:textbox>
                  <w:txbxContent>
                    <w:p w14:paraId="40F0E7E5" w14:textId="0FEF7194" w:rsidR="004F0095" w:rsidRPr="00B70B75" w:rsidRDefault="004F0095" w:rsidP="004F0095">
                      <w:pPr>
                        <w:jc w:val="center"/>
                        <w:rPr>
                          <w:color w:val="FFFFFF" w:themeColor="background1"/>
                          <w:sz w:val="16"/>
                          <w:szCs w:val="16"/>
                        </w:rPr>
                      </w:pPr>
                      <w:r>
                        <w:rPr>
                          <w:color w:val="FFFFFF" w:themeColor="background1"/>
                          <w:sz w:val="16"/>
                          <w:szCs w:val="16"/>
                          <w:highlight w:val="red"/>
                        </w:rPr>
                        <w:t>C</w:t>
                      </w:r>
                    </w:p>
                    <w:p w14:paraId="74FD2204" w14:textId="77777777" w:rsidR="004F0095" w:rsidRPr="00B70B75" w:rsidRDefault="004F0095" w:rsidP="004F0095">
                      <w:pPr>
                        <w:jc w:val="center"/>
                        <w:rPr>
                          <w:color w:val="FFFFFF" w:themeColor="background1"/>
                        </w:rPr>
                      </w:pPr>
                    </w:p>
                  </w:txbxContent>
                </v:textbox>
              </v:roundrect>
            </w:pict>
          </mc:Fallback>
        </mc:AlternateContent>
      </w:r>
      <w:r w:rsidR="00AB26DA">
        <w:rPr>
          <w:noProof/>
        </w:rPr>
        <mc:AlternateContent>
          <mc:Choice Requires="wps">
            <w:drawing>
              <wp:anchor distT="0" distB="0" distL="114300" distR="114300" simplePos="0" relativeHeight="251688960" behindDoc="0" locked="0" layoutInCell="1" allowOverlap="1" wp14:anchorId="54399654" wp14:editId="238C9CA1">
                <wp:simplePos x="0" y="0"/>
                <wp:positionH relativeFrom="column">
                  <wp:posOffset>1327785</wp:posOffset>
                </wp:positionH>
                <wp:positionV relativeFrom="paragraph">
                  <wp:posOffset>607266</wp:posOffset>
                </wp:positionV>
                <wp:extent cx="216535" cy="238760"/>
                <wp:effectExtent l="0" t="0" r="0" b="0"/>
                <wp:wrapNone/>
                <wp:docPr id="1195126372"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99654" id="_x0000_s1126" style="position:absolute;margin-left:104.55pt;margin-top:47.8pt;width:17.05pt;height:1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" filled="f" stroked="f" strokeweight="1pt">
                <v:stroke joinstyle="miter"/>
                <v:textbox>
                  <w:txbxContent>
                    <w:p w14:paraId="0842352B" w14:textId="192C8667" w:rsidR="00AE785C" w:rsidRPr="00B70B75" w:rsidRDefault="00AE785C" w:rsidP="00AE785C">
                      <w:pPr>
                        <w:jc w:val="center"/>
                        <w:rPr>
                          <w:color w:val="FFFFFF" w:themeColor="background1"/>
                          <w:sz w:val="16"/>
                          <w:szCs w:val="16"/>
                        </w:rPr>
                      </w:pPr>
                      <w:r>
                        <w:rPr>
                          <w:color w:val="FFFFFF" w:themeColor="background1"/>
                          <w:sz w:val="16"/>
                          <w:szCs w:val="16"/>
                          <w:highlight w:val="red"/>
                        </w:rPr>
                        <w:t>B</w:t>
                      </w:r>
                    </w:p>
                    <w:p w14:paraId="6EFE61C0" w14:textId="77777777" w:rsidR="00AE785C" w:rsidRPr="00B70B75" w:rsidRDefault="00AE785C" w:rsidP="00AE785C">
                      <w:pPr>
                        <w:jc w:val="center"/>
                        <w:rPr>
                          <w:color w:val="FFFFFF" w:themeColor="background1"/>
                        </w:rPr>
                      </w:pPr>
                    </w:p>
                  </w:txbxContent>
                </v:textbox>
              </v:roundrect>
            </w:pict>
          </mc:Fallback>
        </mc:AlternateContent>
      </w:r>
      <w:r w:rsidR="00092625">
        <w:rPr>
          <w:noProof/>
        </w:rPr>
        <mc:AlternateContent>
          <mc:Choice Requires="wps">
            <w:drawing>
              <wp:anchor distT="0" distB="0" distL="114300" distR="114300" simplePos="0" relativeHeight="251687936" behindDoc="0" locked="0" layoutInCell="1" allowOverlap="1" wp14:anchorId="59B6B825" wp14:editId="4C4238DF">
                <wp:simplePos x="0" y="0"/>
                <wp:positionH relativeFrom="column">
                  <wp:posOffset>327454</wp:posOffset>
                </wp:positionH>
                <wp:positionV relativeFrom="paragraph">
                  <wp:posOffset>327660</wp:posOffset>
                </wp:positionV>
                <wp:extent cx="216535" cy="238760"/>
                <wp:effectExtent l="0" t="0" r="0" b="0"/>
                <wp:wrapNone/>
                <wp:docPr id="1133278184" name="Rectangle: Rounded Corners 4"/>
                <wp:cNvGraphicFramePr/>
                <a:graphic xmlns:a="http://schemas.openxmlformats.org/drawingml/2006/main">
                  <a:graphicData uri="http://schemas.microsoft.com/office/word/2010/wordprocessingShape">
                    <wps:wsp>
                      <wps:cNvSpPr/>
                      <wps:spPr>
                        <a:xfrm>
                          <a:off x="0" y="0"/>
                          <a:ext cx="216535" cy="238760"/>
                        </a:xfrm>
                        <a:prstGeom prst="round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6B825" id="_x0000_s1127" style="position:absolute;margin-left:25.8pt;margin-top:25.8pt;width:17.05pt;height:1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" filled="f" stroked="f" strokeweight="1pt">
                <v:stroke joinstyle="miter"/>
                <v:textbox>
                  <w:txbxContent>
                    <w:p w14:paraId="4E5F8E0A" w14:textId="77777777" w:rsidR="00092625" w:rsidRPr="00B70B75" w:rsidRDefault="00092625" w:rsidP="00092625">
                      <w:pPr>
                        <w:jc w:val="center"/>
                        <w:rPr>
                          <w:color w:val="FFFFFF" w:themeColor="background1"/>
                          <w:sz w:val="16"/>
                          <w:szCs w:val="16"/>
                        </w:rPr>
                      </w:pPr>
                      <w:r w:rsidRPr="00B70B75">
                        <w:rPr>
                          <w:color w:val="FFFFFF" w:themeColor="background1"/>
                          <w:sz w:val="16"/>
                          <w:szCs w:val="16"/>
                          <w:highlight w:val="red"/>
                        </w:rPr>
                        <w:t>A</w:t>
                      </w:r>
                    </w:p>
                    <w:p w14:paraId="42D8F624" w14:textId="77777777" w:rsidR="00092625" w:rsidRPr="00B70B75" w:rsidRDefault="00092625" w:rsidP="00092625">
                      <w:pPr>
                        <w:jc w:val="center"/>
                        <w:rPr>
                          <w:color w:val="FFFFFF" w:themeColor="background1"/>
                        </w:rPr>
                      </w:pPr>
                    </w:p>
                  </w:txbxContent>
                </v:textbox>
              </v:roundrect>
            </w:pict>
          </mc:Fallback>
        </mc:AlternateContent>
      </w:r>
      <w:r w:rsidR="001C15AF">
        <w:rPr>
          <w:noProof/>
        </w:rPr>
        <w:drawing>
          <wp:inline distT="0" distB="0" distL="0" distR="0" wp14:anchorId="09DA9A32" wp14:editId="53277109">
            <wp:extent cx="5943600" cy="3561491"/>
            <wp:effectExtent l="76200" t="19050" r="76200" b="134620"/>
            <wp:docPr id="46826985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69853" name="Picture 1" descr="A white paper with black text&#10;&#10;Description automatically generated"/>
                    <pic:cNvPicPr/>
                  </pic:nvPicPr>
                  <pic:blipFill>
                    <a:blip r:embed="rId12"/>
                    <a:stretch>
                      <a:fillRect/>
                    </a:stretch>
                  </pic:blipFill>
                  <pic:spPr>
                    <a:xfrm>
                      <a:off x="0" y="0"/>
                      <a:ext cx="5945393" cy="3562565"/>
                    </a:xfrm>
                    <a:prstGeom prst="rect">
                      <a:avLst/>
                    </a:prstGeom>
                    <a:ln w="12700">
                      <a:solidFill>
                        <a:schemeClr val="accent1"/>
                      </a:solidFill>
                    </a:ln>
                    <a:effectLst>
                      <a:outerShdw blurRad="50800" dist="50800" dir="5400000" algn="ctr" rotWithShape="0">
                        <a:schemeClr val="bg1"/>
                      </a:outerShdw>
                    </a:effectLst>
                  </pic:spPr>
                </pic:pic>
              </a:graphicData>
            </a:graphic>
          </wp:inline>
        </w:drawing>
      </w:r>
    </w:p>
    <w:p w14:paraId="1BB03164" w14:textId="4CCAC267" w:rsidR="00D8357B" w:rsidRDefault="00D8357B" w:rsidP="00D8357B">
      <w:pPr>
        <w:rPr>
          <w:color w:val="000000" w:themeColor="text1"/>
        </w:rPr>
      </w:pPr>
      <w:r>
        <w:rPr>
          <w:color w:val="000000" w:themeColor="text1"/>
        </w:rPr>
        <w:t xml:space="preserve">A – </w:t>
      </w:r>
      <w:r w:rsidR="00D562C0">
        <w:rPr>
          <w:color w:val="000000" w:themeColor="text1"/>
        </w:rPr>
        <w:t>VAT Number</w:t>
      </w:r>
      <w:r>
        <w:rPr>
          <w:color w:val="000000" w:themeColor="text1"/>
        </w:rPr>
        <w:t xml:space="preserve"> – </w:t>
      </w:r>
      <w:r w:rsidR="0004248E" w:rsidRPr="0004248E">
        <w:rPr>
          <w:color w:val="000000" w:themeColor="text1"/>
        </w:rPr>
        <w:t>300000361310003</w:t>
      </w:r>
    </w:p>
    <w:p w14:paraId="5163771C" w14:textId="3C2CCE25" w:rsidR="00D8357B" w:rsidRDefault="00D8357B" w:rsidP="002D1360">
      <w:pPr>
        <w:rPr>
          <w:color w:val="000000" w:themeColor="text1"/>
        </w:rPr>
      </w:pPr>
      <w:r>
        <w:rPr>
          <w:color w:val="000000" w:themeColor="text1"/>
        </w:rPr>
        <w:t xml:space="preserve">B – </w:t>
      </w:r>
      <w:r w:rsidR="00D562C0">
        <w:rPr>
          <w:color w:val="000000" w:themeColor="text1"/>
        </w:rPr>
        <w:t>Invoice Number</w:t>
      </w:r>
      <w:r w:rsidR="00F67A63">
        <w:rPr>
          <w:color w:val="000000" w:themeColor="text1"/>
        </w:rPr>
        <w:t xml:space="preserve"> </w:t>
      </w:r>
      <w:r w:rsidR="00452656">
        <w:rPr>
          <w:color w:val="000000" w:themeColor="text1"/>
        </w:rPr>
        <w:t xml:space="preserve">– </w:t>
      </w:r>
      <w:r w:rsidR="002D1360" w:rsidRPr="002D1360">
        <w:rPr>
          <w:color w:val="000000" w:themeColor="text1"/>
        </w:rPr>
        <w:t>200022922169</w:t>
      </w:r>
    </w:p>
    <w:p w14:paraId="6FDD4655" w14:textId="06D4FCB9" w:rsidR="00D8357B" w:rsidRDefault="00D8357B" w:rsidP="00D758E5">
      <w:pPr>
        <w:rPr>
          <w:color w:val="000000" w:themeColor="text1"/>
        </w:rPr>
      </w:pPr>
      <w:r>
        <w:rPr>
          <w:color w:val="000000" w:themeColor="text1"/>
        </w:rPr>
        <w:t xml:space="preserve">C – </w:t>
      </w:r>
      <w:r w:rsidR="00D562C0">
        <w:rPr>
          <w:color w:val="000000" w:themeColor="text1"/>
        </w:rPr>
        <w:t>Collective Account Number</w:t>
      </w:r>
      <w:r w:rsidR="00D5046E">
        <w:rPr>
          <w:color w:val="000000" w:themeColor="text1"/>
        </w:rPr>
        <w:t xml:space="preserve"> – </w:t>
      </w:r>
      <w:r w:rsidR="00D758E5" w:rsidRPr="00D758E5">
        <w:rPr>
          <w:color w:val="000000" w:themeColor="text1"/>
        </w:rPr>
        <w:t>20000260048</w:t>
      </w:r>
    </w:p>
    <w:p w14:paraId="3E1D06F8" w14:textId="02DFB966" w:rsidR="009D5BEC" w:rsidRDefault="00D8357B" w:rsidP="009D5BEC">
      <w:pPr>
        <w:rPr>
          <w:color w:val="000000" w:themeColor="text1"/>
        </w:rPr>
      </w:pPr>
      <w:r>
        <w:rPr>
          <w:color w:val="000000" w:themeColor="text1"/>
        </w:rPr>
        <w:t xml:space="preserve">D – </w:t>
      </w:r>
      <w:r w:rsidR="00093A71">
        <w:rPr>
          <w:color w:val="000000" w:themeColor="text1"/>
        </w:rPr>
        <w:t>Invoice Issue Date</w:t>
      </w:r>
      <w:r w:rsidR="004677BC">
        <w:rPr>
          <w:color w:val="000000" w:themeColor="text1"/>
        </w:rPr>
        <w:t xml:space="preserve"> – </w:t>
      </w:r>
      <w:r w:rsidR="009D5BEC" w:rsidRPr="009D5BEC">
        <w:rPr>
          <w:color w:val="000000" w:themeColor="text1"/>
        </w:rPr>
        <w:t>3-Aug-2023</w:t>
      </w:r>
    </w:p>
    <w:p w14:paraId="31C1CC4A" w14:textId="3449BB02" w:rsidR="00D8357B" w:rsidRDefault="00D8357B" w:rsidP="00A6732B">
      <w:pPr>
        <w:rPr>
          <w:rFonts w:ascii="Calibri" w:hAnsi="Calibri" w:cs="Calibri"/>
          <w:color w:val="000000"/>
          <w:sz w:val="22"/>
          <w:szCs w:val="22"/>
        </w:rPr>
      </w:pPr>
      <w:r>
        <w:rPr>
          <w:color w:val="000000" w:themeColor="text1"/>
        </w:rPr>
        <w:t xml:space="preserve">E – </w:t>
      </w:r>
      <w:r w:rsidR="00695AAF" w:rsidRPr="00F6172C">
        <w:rPr>
          <w:color w:val="000000" w:themeColor="text1"/>
        </w:rPr>
        <w:t>VAT Account</w:t>
      </w:r>
      <w:r w:rsidR="004677BC">
        <w:rPr>
          <w:color w:val="000000" w:themeColor="text1"/>
        </w:rPr>
        <w:t xml:space="preserve"> – </w:t>
      </w:r>
      <w:r w:rsidR="00A6732B" w:rsidRPr="00A6732B">
        <w:rPr>
          <w:color w:val="000000" w:themeColor="text1"/>
        </w:rPr>
        <w:t>300127814200003</w:t>
      </w:r>
    </w:p>
    <w:p w14:paraId="72C704B4" w14:textId="4DC151C2" w:rsidR="00D8357B" w:rsidRDefault="00D8357B" w:rsidP="004677BC">
      <w:pPr>
        <w:rPr>
          <w:color w:val="000000" w:themeColor="text1"/>
        </w:rPr>
      </w:pPr>
      <w:r>
        <w:rPr>
          <w:color w:val="000000" w:themeColor="text1"/>
        </w:rPr>
        <w:t xml:space="preserve">F – </w:t>
      </w:r>
      <w:r w:rsidR="00093A71">
        <w:rPr>
          <w:color w:val="000000" w:themeColor="text1"/>
        </w:rPr>
        <w:t>Reading To (Date)</w:t>
      </w:r>
      <w:r w:rsidR="004677BC">
        <w:rPr>
          <w:color w:val="000000" w:themeColor="text1"/>
        </w:rPr>
        <w:t xml:space="preserve"> – </w:t>
      </w:r>
      <w:r w:rsidR="00694D68" w:rsidRPr="00694D68">
        <w:rPr>
          <w:color w:val="000000" w:themeColor="text1"/>
        </w:rPr>
        <w:t>11-Jul-2023</w:t>
      </w:r>
    </w:p>
    <w:p w14:paraId="34B34B06" w14:textId="09BB0892" w:rsidR="003846CA" w:rsidRDefault="00D8357B" w:rsidP="003846CA">
      <w:pPr>
        <w:rPr>
          <w:color w:val="000000" w:themeColor="text1"/>
        </w:rPr>
      </w:pPr>
      <w:r>
        <w:rPr>
          <w:color w:val="000000" w:themeColor="text1"/>
        </w:rPr>
        <w:t>G –</w:t>
      </w:r>
      <w:r w:rsidR="003846CA">
        <w:rPr>
          <w:color w:val="000000" w:themeColor="text1"/>
        </w:rPr>
        <w:t xml:space="preserve"> </w:t>
      </w:r>
      <w:r w:rsidR="001846EE">
        <w:rPr>
          <w:color w:val="000000" w:themeColor="text1"/>
        </w:rPr>
        <w:t>Reading From (Date)</w:t>
      </w:r>
      <w:r w:rsidR="003846CA">
        <w:rPr>
          <w:color w:val="000000" w:themeColor="text1"/>
        </w:rPr>
        <w:t xml:space="preserve"> – </w:t>
      </w:r>
      <w:r w:rsidR="003E3C69" w:rsidRPr="003E3C69">
        <w:rPr>
          <w:color w:val="000000" w:themeColor="text1"/>
        </w:rPr>
        <w:t>12-Jun-2023</w:t>
      </w:r>
    </w:p>
    <w:p w14:paraId="6C1ADCE6" w14:textId="5087BA4C" w:rsidR="00D8357B" w:rsidRDefault="00D8357B" w:rsidP="005827B9">
      <w:pPr>
        <w:rPr>
          <w:color w:val="000000" w:themeColor="text1"/>
        </w:rPr>
      </w:pPr>
      <w:r>
        <w:rPr>
          <w:color w:val="000000" w:themeColor="text1"/>
        </w:rPr>
        <w:t xml:space="preserve">H – </w:t>
      </w:r>
      <w:r w:rsidR="00C100C8">
        <w:rPr>
          <w:color w:val="000000" w:themeColor="text1"/>
        </w:rPr>
        <w:t>Account Number</w:t>
      </w:r>
      <w:r w:rsidR="00F67E49">
        <w:rPr>
          <w:color w:val="000000" w:themeColor="text1"/>
        </w:rPr>
        <w:t xml:space="preserve"> – </w:t>
      </w:r>
      <w:r w:rsidR="0056415D" w:rsidRPr="0056415D">
        <w:rPr>
          <w:color w:val="000000" w:themeColor="text1"/>
        </w:rPr>
        <w:t>108969204</w:t>
      </w:r>
    </w:p>
    <w:p w14:paraId="5D995D63" w14:textId="0683C942" w:rsidR="00D8357B" w:rsidRDefault="00D8357B" w:rsidP="00A03679">
      <w:pPr>
        <w:rPr>
          <w:rFonts w:ascii="Calibri" w:hAnsi="Calibri" w:cs="Calibri"/>
          <w:color w:val="000000"/>
          <w:sz w:val="22"/>
          <w:szCs w:val="22"/>
        </w:rPr>
      </w:pPr>
      <w:r>
        <w:rPr>
          <w:color w:val="000000" w:themeColor="text1"/>
        </w:rPr>
        <w:t xml:space="preserve">I – </w:t>
      </w:r>
      <w:r w:rsidR="00E260EE">
        <w:rPr>
          <w:color w:val="000000" w:themeColor="text1"/>
        </w:rPr>
        <w:t>Taxable Amount</w:t>
      </w:r>
      <w:r w:rsidR="00953E27">
        <w:rPr>
          <w:color w:val="000000" w:themeColor="text1"/>
        </w:rPr>
        <w:t xml:space="preserve"> – </w:t>
      </w:r>
      <w:r w:rsidR="00A03679" w:rsidRPr="00A03679">
        <w:rPr>
          <w:color w:val="000000" w:themeColor="text1"/>
        </w:rPr>
        <w:t>2488787.14</w:t>
      </w:r>
    </w:p>
    <w:p w14:paraId="5FA0864A" w14:textId="69975B05" w:rsidR="00D8357B" w:rsidRDefault="00D8357B" w:rsidP="000D7A8B">
      <w:pPr>
        <w:rPr>
          <w:rFonts w:ascii="Calibri" w:hAnsi="Calibri" w:cs="Calibri"/>
          <w:color w:val="000000"/>
          <w:sz w:val="22"/>
          <w:szCs w:val="22"/>
        </w:rPr>
      </w:pPr>
      <w:r>
        <w:rPr>
          <w:color w:val="000000" w:themeColor="text1"/>
        </w:rPr>
        <w:t xml:space="preserve">J – </w:t>
      </w:r>
      <w:r w:rsidR="002B5866">
        <w:rPr>
          <w:color w:val="000000" w:themeColor="text1"/>
        </w:rPr>
        <w:t>Active Power Consumption Cost</w:t>
      </w:r>
      <w:r w:rsidR="00763AA5">
        <w:rPr>
          <w:color w:val="000000" w:themeColor="text1"/>
        </w:rPr>
        <w:t xml:space="preserve"> – </w:t>
      </w:r>
      <w:r w:rsidR="000D7A8B" w:rsidRPr="000D7A8B">
        <w:rPr>
          <w:color w:val="000000" w:themeColor="text1"/>
        </w:rPr>
        <w:t>2441265.54</w:t>
      </w:r>
    </w:p>
    <w:p w14:paraId="2C4CB13B" w14:textId="31B7C9C8" w:rsidR="00D8357B" w:rsidRDefault="00D8357B" w:rsidP="00207F7F">
      <w:pPr>
        <w:rPr>
          <w:color w:val="000000" w:themeColor="text1"/>
        </w:rPr>
      </w:pPr>
      <w:r>
        <w:rPr>
          <w:color w:val="000000" w:themeColor="text1"/>
        </w:rPr>
        <w:t xml:space="preserve">K – </w:t>
      </w:r>
      <w:r w:rsidR="002B5866">
        <w:rPr>
          <w:color w:val="000000" w:themeColor="text1"/>
        </w:rPr>
        <w:t>Active Power Consumption</w:t>
      </w:r>
      <w:r w:rsidR="00225819">
        <w:rPr>
          <w:color w:val="000000" w:themeColor="text1"/>
        </w:rPr>
        <w:t xml:space="preserve"> – </w:t>
      </w:r>
      <w:r w:rsidR="00207F7F" w:rsidRPr="00207F7F">
        <w:rPr>
          <w:color w:val="000000" w:themeColor="text1"/>
        </w:rPr>
        <w:t>13544675.0000</w:t>
      </w:r>
    </w:p>
    <w:p w14:paraId="4BC58C1A" w14:textId="2270D258" w:rsidR="0037225B" w:rsidRDefault="00D8357B" w:rsidP="0037225B">
      <w:pPr>
        <w:rPr>
          <w:color w:val="000000" w:themeColor="text1"/>
        </w:rPr>
      </w:pPr>
      <w:r>
        <w:rPr>
          <w:color w:val="000000" w:themeColor="text1"/>
        </w:rPr>
        <w:t xml:space="preserve">L – </w:t>
      </w:r>
      <w:r w:rsidR="00AE7118">
        <w:rPr>
          <w:color w:val="000000" w:themeColor="text1"/>
        </w:rPr>
        <w:t>VAT</w:t>
      </w:r>
      <w:r w:rsidR="000A2413">
        <w:rPr>
          <w:color w:val="000000" w:themeColor="text1"/>
        </w:rPr>
        <w:t xml:space="preserve"> – </w:t>
      </w:r>
      <w:r w:rsidR="0037225B" w:rsidRPr="0037225B">
        <w:rPr>
          <w:color w:val="000000" w:themeColor="text1"/>
        </w:rPr>
        <w:t>373318.09</w:t>
      </w:r>
    </w:p>
    <w:p w14:paraId="624DCADD" w14:textId="25FA30E1" w:rsidR="003B32CF" w:rsidRDefault="00D8357B" w:rsidP="003B32CF">
      <w:pPr>
        <w:rPr>
          <w:color w:val="000000" w:themeColor="text1"/>
        </w:rPr>
      </w:pPr>
      <w:r>
        <w:rPr>
          <w:color w:val="000000" w:themeColor="text1"/>
        </w:rPr>
        <w:t xml:space="preserve">M – </w:t>
      </w:r>
      <w:r w:rsidR="004D0FE2">
        <w:rPr>
          <w:color w:val="000000" w:themeColor="text1"/>
        </w:rPr>
        <w:t>Reactive Power Consumption Cost</w:t>
      </w:r>
      <w:r w:rsidR="000A2413">
        <w:rPr>
          <w:color w:val="000000" w:themeColor="text1"/>
        </w:rPr>
        <w:t xml:space="preserve"> – </w:t>
      </w:r>
      <w:r w:rsidR="003B32CF" w:rsidRPr="003B32CF">
        <w:rPr>
          <w:color w:val="000000" w:themeColor="text1"/>
        </w:rPr>
        <w:t>40006.60</w:t>
      </w:r>
    </w:p>
    <w:p w14:paraId="077985F4" w14:textId="25D6DB86" w:rsidR="00E74CE9" w:rsidRDefault="00E74CE9" w:rsidP="003B32CF">
      <w:pPr>
        <w:rPr>
          <w:color w:val="000000" w:themeColor="text1"/>
        </w:rPr>
      </w:pPr>
      <w:r>
        <w:rPr>
          <w:color w:val="000000" w:themeColor="text1"/>
        </w:rPr>
        <w:t>N –</w:t>
      </w:r>
      <w:r w:rsidR="000A2413">
        <w:rPr>
          <w:color w:val="000000" w:themeColor="text1"/>
        </w:rPr>
        <w:t xml:space="preserve"> </w:t>
      </w:r>
      <w:r w:rsidR="004D0FE2">
        <w:rPr>
          <w:color w:val="000000" w:themeColor="text1"/>
        </w:rPr>
        <w:t>Reactive Power Consumption</w:t>
      </w:r>
      <w:r w:rsidR="000A2413">
        <w:rPr>
          <w:color w:val="000000" w:themeColor="text1"/>
        </w:rPr>
        <w:t xml:space="preserve"> – </w:t>
      </w:r>
      <w:r w:rsidR="00020AF3" w:rsidRPr="00020AF3">
        <w:rPr>
          <w:color w:val="000000" w:themeColor="text1"/>
        </w:rPr>
        <w:t>800131.9200</w:t>
      </w:r>
    </w:p>
    <w:p w14:paraId="3ED9ED15" w14:textId="055E1B44" w:rsidR="00DB7496" w:rsidRDefault="00CA07AC" w:rsidP="00DB7496">
      <w:pPr>
        <w:rPr>
          <w:color w:val="000000" w:themeColor="text1"/>
        </w:rPr>
      </w:pPr>
      <w:r>
        <w:rPr>
          <w:color w:val="000000" w:themeColor="text1"/>
        </w:rPr>
        <w:t>O –</w:t>
      </w:r>
      <w:r w:rsidR="000A2413">
        <w:rPr>
          <w:color w:val="000000" w:themeColor="text1"/>
        </w:rPr>
        <w:t xml:space="preserve"> </w:t>
      </w:r>
      <w:r w:rsidR="00226179">
        <w:rPr>
          <w:color w:val="000000" w:themeColor="text1"/>
        </w:rPr>
        <w:t>Total Cost</w:t>
      </w:r>
      <w:r w:rsidR="000A2413">
        <w:rPr>
          <w:color w:val="000000" w:themeColor="text1"/>
        </w:rPr>
        <w:t xml:space="preserve"> – </w:t>
      </w:r>
      <w:r w:rsidR="00DB7496" w:rsidRPr="00DB7496">
        <w:rPr>
          <w:color w:val="000000" w:themeColor="text1"/>
        </w:rPr>
        <w:t>2862105.23</w:t>
      </w:r>
    </w:p>
    <w:p w14:paraId="19764010" w14:textId="66DE8A05" w:rsidR="00CA07AC" w:rsidRDefault="00144390" w:rsidP="00DB7496">
      <w:pPr>
        <w:rPr>
          <w:color w:val="000000" w:themeColor="text1"/>
        </w:rPr>
      </w:pPr>
      <w:r>
        <w:rPr>
          <w:color w:val="000000" w:themeColor="text1"/>
        </w:rPr>
        <w:t>P</w:t>
      </w:r>
      <w:r w:rsidR="00CA07AC">
        <w:rPr>
          <w:color w:val="000000" w:themeColor="text1"/>
        </w:rPr>
        <w:t xml:space="preserve"> –</w:t>
      </w:r>
      <w:r w:rsidR="000A2413">
        <w:rPr>
          <w:color w:val="000000" w:themeColor="text1"/>
        </w:rPr>
        <w:t xml:space="preserve"> </w:t>
      </w:r>
      <w:r w:rsidR="00862D8B">
        <w:rPr>
          <w:color w:val="000000" w:themeColor="text1"/>
        </w:rPr>
        <w:t>Meters Service Cost</w:t>
      </w:r>
      <w:r w:rsidR="000A2413">
        <w:rPr>
          <w:color w:val="000000" w:themeColor="text1"/>
        </w:rPr>
        <w:t xml:space="preserve"> – </w:t>
      </w:r>
      <w:r w:rsidR="003F6441" w:rsidRPr="003F6441">
        <w:rPr>
          <w:color w:val="000000" w:themeColor="text1"/>
        </w:rPr>
        <w:t>7515.00</w:t>
      </w:r>
    </w:p>
    <w:p w14:paraId="2B658FC2" w14:textId="426241C3" w:rsidR="00144390" w:rsidRDefault="00144390" w:rsidP="00144390">
      <w:pPr>
        <w:rPr>
          <w:color w:val="000000" w:themeColor="text1"/>
        </w:rPr>
      </w:pPr>
      <w:r>
        <w:rPr>
          <w:color w:val="000000" w:themeColor="text1"/>
        </w:rPr>
        <w:t>Q –</w:t>
      </w:r>
      <w:r w:rsidR="000A2413">
        <w:rPr>
          <w:color w:val="000000" w:themeColor="text1"/>
        </w:rPr>
        <w:t xml:space="preserve"> </w:t>
      </w:r>
      <w:r w:rsidR="0056648F">
        <w:rPr>
          <w:color w:val="000000" w:themeColor="text1"/>
        </w:rPr>
        <w:t>Non</w:t>
      </w:r>
      <w:r w:rsidR="00765BE9">
        <w:rPr>
          <w:color w:val="000000" w:themeColor="text1"/>
        </w:rPr>
        <w:t xml:space="preserve"> </w:t>
      </w:r>
      <w:r w:rsidR="0056648F">
        <w:rPr>
          <w:color w:val="000000" w:themeColor="text1"/>
        </w:rPr>
        <w:t>-</w:t>
      </w:r>
      <w:r w:rsidR="00765BE9">
        <w:rPr>
          <w:color w:val="000000" w:themeColor="text1"/>
        </w:rPr>
        <w:t xml:space="preserve"> </w:t>
      </w:r>
      <w:r w:rsidR="0056648F">
        <w:rPr>
          <w:color w:val="000000" w:themeColor="text1"/>
        </w:rPr>
        <w:t>Taxable Amount</w:t>
      </w:r>
      <w:r w:rsidR="000A2413">
        <w:rPr>
          <w:color w:val="000000" w:themeColor="text1"/>
        </w:rPr>
        <w:t xml:space="preserve"> – </w:t>
      </w:r>
      <w:r w:rsidR="00B94C8C" w:rsidRPr="00B94C8C">
        <w:rPr>
          <w:color w:val="000000" w:themeColor="text1"/>
        </w:rPr>
        <w:t>0.00</w:t>
      </w:r>
    </w:p>
    <w:p w14:paraId="307B88FE" w14:textId="66BC4C7C" w:rsidR="00144390" w:rsidRDefault="003F323E" w:rsidP="00144390">
      <w:pPr>
        <w:rPr>
          <w:color w:val="000000" w:themeColor="text1"/>
        </w:rPr>
      </w:pPr>
      <w:r>
        <w:rPr>
          <w:color w:val="000000" w:themeColor="text1"/>
        </w:rPr>
        <w:t>R</w:t>
      </w:r>
      <w:r w:rsidR="00144390">
        <w:rPr>
          <w:color w:val="000000" w:themeColor="text1"/>
        </w:rPr>
        <w:t xml:space="preserve"> –</w:t>
      </w:r>
      <w:r w:rsidR="000A2413">
        <w:rPr>
          <w:color w:val="000000" w:themeColor="text1"/>
        </w:rPr>
        <w:t xml:space="preserve"> </w:t>
      </w:r>
      <w:r w:rsidR="000B3DC9">
        <w:rPr>
          <w:color w:val="000000" w:themeColor="text1"/>
        </w:rPr>
        <w:t>Other Fees</w:t>
      </w:r>
      <w:r w:rsidR="000A2413">
        <w:rPr>
          <w:color w:val="000000" w:themeColor="text1"/>
        </w:rPr>
        <w:t xml:space="preserve"> – </w:t>
      </w:r>
      <w:r w:rsidR="002920C9" w:rsidRPr="002920C9">
        <w:rPr>
          <w:color w:val="000000" w:themeColor="text1"/>
        </w:rPr>
        <w:t>0.00</w:t>
      </w:r>
    </w:p>
    <w:p w14:paraId="2FDF8750" w14:textId="717B8FE9" w:rsidR="00C368D8" w:rsidRDefault="00C368D8" w:rsidP="00C368D8">
      <w:pPr>
        <w:rPr>
          <w:color w:val="000000" w:themeColor="text1"/>
        </w:rPr>
      </w:pPr>
      <w:r>
        <w:rPr>
          <w:color w:val="000000" w:themeColor="text1"/>
        </w:rPr>
        <w:t>S –</w:t>
      </w:r>
      <w:r w:rsidR="000A2413">
        <w:rPr>
          <w:color w:val="000000" w:themeColor="text1"/>
        </w:rPr>
        <w:t xml:space="preserve"> </w:t>
      </w:r>
      <w:r w:rsidR="001B0C81">
        <w:rPr>
          <w:color w:val="000000" w:themeColor="text1"/>
        </w:rPr>
        <w:t>Required Amount</w:t>
      </w:r>
      <w:r w:rsidR="000A2413">
        <w:rPr>
          <w:color w:val="000000" w:themeColor="text1"/>
        </w:rPr>
        <w:t xml:space="preserve"> – </w:t>
      </w:r>
      <w:r w:rsidR="00FF7027" w:rsidRPr="00FF7027">
        <w:rPr>
          <w:color w:val="000000" w:themeColor="text1"/>
        </w:rPr>
        <w:t>2862105.23</w:t>
      </w:r>
    </w:p>
    <w:p w14:paraId="2ABD9FF2" w14:textId="2F568403" w:rsidR="00B87ED8" w:rsidRDefault="00C368D8" w:rsidP="00B87ED8">
      <w:pPr>
        <w:rPr>
          <w:color w:val="000000" w:themeColor="text1"/>
        </w:rPr>
      </w:pPr>
      <w:r>
        <w:rPr>
          <w:color w:val="000000" w:themeColor="text1"/>
        </w:rPr>
        <w:lastRenderedPageBreak/>
        <w:t>T –</w:t>
      </w:r>
      <w:r w:rsidR="000A2413">
        <w:rPr>
          <w:color w:val="000000" w:themeColor="text1"/>
        </w:rPr>
        <w:t xml:space="preserve"> </w:t>
      </w:r>
      <w:r w:rsidR="00CB63AF">
        <w:rPr>
          <w:color w:val="000000" w:themeColor="text1"/>
        </w:rPr>
        <w:t>Settlements</w:t>
      </w:r>
      <w:r w:rsidR="000A2413">
        <w:rPr>
          <w:color w:val="000000" w:themeColor="text1"/>
        </w:rPr>
        <w:t xml:space="preserve"> – </w:t>
      </w:r>
      <w:r w:rsidR="00B87ED8" w:rsidRPr="002920C9">
        <w:rPr>
          <w:color w:val="000000" w:themeColor="text1"/>
        </w:rPr>
        <w:t>0.00</w:t>
      </w:r>
    </w:p>
    <w:sectPr w:rsidR="00B87ED8">
      <w:headerReference w:type="even" r:id="rId13"/>
      <w:headerReference w:type="default" r:id="rId14"/>
      <w:footerReference w:type="even" r:id="rId15"/>
      <w:footerReference w:type="default" r:id="rId16"/>
      <w:headerReference w:type="first" r:id="rId17"/>
      <w:footerReference w:type="first" r:id="rId18"/>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7F47" w14:textId="77777777" w:rsidR="00EC3ACA" w:rsidRDefault="00EC3ACA">
      <w:r>
        <w:separator/>
      </w:r>
    </w:p>
  </w:endnote>
  <w:endnote w:type="continuationSeparator" w:id="0">
    <w:p w14:paraId="41BBB1FD" w14:textId="77777777" w:rsidR="00EC3ACA" w:rsidRDefault="00EC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0DE2" w14:textId="77777777" w:rsidR="001A73F4" w:rsidRDefault="001A73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Look w:val="00A0" w:firstRow="1" w:lastRow="0" w:firstColumn="1" w:lastColumn="0" w:noHBand="0" w:noVBand="0"/>
    </w:tblPr>
    <w:tblGrid>
      <w:gridCol w:w="3192"/>
      <w:gridCol w:w="3193"/>
      <w:gridCol w:w="3191"/>
    </w:tblGrid>
    <w:tr w:rsidR="00015F52" w14:paraId="73C62651" w14:textId="77777777">
      <w:trPr>
        <w:trHeight w:val="128"/>
      </w:trPr>
      <w:tc>
        <w:tcPr>
          <w:tcW w:w="1667" w:type="pct"/>
        </w:tcPr>
        <w:p w14:paraId="633AAAE4" w14:textId="77777777" w:rsidR="00015F52" w:rsidRDefault="00015F52">
          <w:pPr>
            <w:pStyle w:val="Footer"/>
            <w:jc w:val="left"/>
          </w:pPr>
        </w:p>
      </w:tc>
      <w:tc>
        <w:tcPr>
          <w:tcW w:w="1667" w:type="pct"/>
        </w:tcPr>
        <w:p w14:paraId="5CBADC78" w14:textId="77777777" w:rsidR="00015F52" w:rsidRDefault="00015F52">
          <w:pPr>
            <w:pStyle w:val="Footer"/>
          </w:pPr>
        </w:p>
      </w:tc>
      <w:tc>
        <w:tcPr>
          <w:tcW w:w="1666" w:type="pct"/>
        </w:tcPr>
        <w:p w14:paraId="07A8DA2A" w14:textId="77777777" w:rsidR="00015F52" w:rsidRDefault="00015F52">
          <w:pPr>
            <w:pStyle w:val="Footer"/>
            <w:jc w:val="right"/>
          </w:pPr>
          <w:r>
            <w:t xml:space="preserve">Page </w:t>
          </w:r>
          <w:r>
            <w:fldChar w:fldCharType="begin"/>
          </w:r>
          <w:r>
            <w:instrText xml:space="preserve"> PAGE </w:instrText>
          </w:r>
          <w:r>
            <w:fldChar w:fldCharType="separate"/>
          </w:r>
          <w:r w:rsidR="00DF4B7B">
            <w:rPr>
              <w:noProof/>
            </w:rPr>
            <w:t>6</w:t>
          </w:r>
          <w:r>
            <w:fldChar w:fldCharType="end"/>
          </w:r>
          <w:r>
            <w:t xml:space="preserve"> of </w:t>
          </w:r>
          <w:fldSimple w:instr=" NUMPAGES ">
            <w:r w:rsidR="00DF4B7B">
              <w:rPr>
                <w:noProof/>
              </w:rPr>
              <w:t>6</w:t>
            </w:r>
          </w:fldSimple>
        </w:p>
      </w:tc>
    </w:tr>
  </w:tbl>
  <w:p w14:paraId="13B8DFF3" w14:textId="77777777" w:rsidR="00015F52" w:rsidRDefault="00015F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948B" w14:textId="77777777" w:rsidR="001A73F4" w:rsidRDefault="001A7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CF4A" w14:textId="77777777" w:rsidR="00EC3ACA" w:rsidRDefault="00EC3ACA">
      <w:r>
        <w:separator/>
      </w:r>
    </w:p>
  </w:footnote>
  <w:footnote w:type="continuationSeparator" w:id="0">
    <w:p w14:paraId="4A04E372" w14:textId="77777777" w:rsidR="00EC3ACA" w:rsidRDefault="00EC3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994C" w14:textId="77777777" w:rsidR="001A73F4" w:rsidRDefault="001A73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auto"/>
      </w:tblBorders>
      <w:tblLook w:val="00A0" w:firstRow="1" w:lastRow="0" w:firstColumn="1" w:lastColumn="0" w:noHBand="0" w:noVBand="0"/>
    </w:tblPr>
    <w:tblGrid>
      <w:gridCol w:w="2761"/>
      <w:gridCol w:w="2764"/>
      <w:gridCol w:w="4051"/>
    </w:tblGrid>
    <w:tr w:rsidR="00015F52" w14:paraId="1EECC06A" w14:textId="77777777">
      <w:trPr>
        <w:trHeight w:val="450"/>
      </w:trPr>
      <w:tc>
        <w:tcPr>
          <w:tcW w:w="1442" w:type="pct"/>
          <w:vAlign w:val="bottom"/>
        </w:tcPr>
        <w:p w14:paraId="14673506" w14:textId="77777777" w:rsidR="00015F52" w:rsidRDefault="00015F52">
          <w:pPr>
            <w:pStyle w:val="Header1"/>
          </w:pPr>
        </w:p>
      </w:tc>
      <w:tc>
        <w:tcPr>
          <w:tcW w:w="1443" w:type="pct"/>
          <w:vAlign w:val="bottom"/>
        </w:tcPr>
        <w:p w14:paraId="5669E73E" w14:textId="7618E3E5" w:rsidR="00BB738E" w:rsidRDefault="00000000" w:rsidP="00BB738E">
          <w:pPr>
            <w:pStyle w:val="Header"/>
          </w:pPr>
          <w:fldSimple w:instr=" TITLE  \* MERGEFORMAT ">
            <w:r w:rsidR="00305852">
              <w:t xml:space="preserve">SEC Invoice Parser </w:t>
            </w:r>
          </w:fldSimple>
          <w:r w:rsidR="001A73F4">
            <w:t>4</w:t>
          </w:r>
        </w:p>
      </w:tc>
      <w:tc>
        <w:tcPr>
          <w:tcW w:w="2115" w:type="pct"/>
        </w:tcPr>
        <w:p w14:paraId="37D91AFA" w14:textId="77777777" w:rsidR="00015F52" w:rsidRDefault="00015F52">
          <w:pPr>
            <w:pStyle w:val="Header2"/>
          </w:pPr>
        </w:p>
      </w:tc>
    </w:tr>
  </w:tbl>
  <w:p w14:paraId="7B9E62F1" w14:textId="77777777" w:rsidR="00015F52" w:rsidRDefault="00015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5EDA" w14:textId="77777777" w:rsidR="001A73F4" w:rsidRDefault="001A7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9F70CE1"/>
    <w:multiLevelType w:val="hybridMultilevel"/>
    <w:tmpl w:val="D51AE06C"/>
    <w:lvl w:ilvl="0" w:tplc="E1F2B2CA">
      <w:start w:val="1"/>
      <w:numFmt w:val="bullet"/>
      <w:pStyle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15579F"/>
    <w:multiLevelType w:val="multilevel"/>
    <w:tmpl w:val="4E86D964"/>
    <w:lvl w:ilvl="0">
      <w:start w:val="1"/>
      <w:numFmt w:val="upperLetter"/>
      <w:pStyle w:val="Appendix1"/>
      <w:suff w:val="space"/>
      <w:lvlText w:val="%1."/>
      <w:lvlJc w:val="left"/>
      <w:pPr>
        <w:ind w:left="720" w:hanging="720"/>
      </w:pPr>
      <w:rPr>
        <w:rFonts w:hint="default"/>
      </w:rPr>
    </w:lvl>
    <w:lvl w:ilvl="1">
      <w:start w:val="1"/>
      <w:numFmt w:val="decimal"/>
      <w:pStyle w:val="Appendix2"/>
      <w:suff w:val="space"/>
      <w:lvlText w:val="%1.%2"/>
      <w:lvlJc w:val="left"/>
      <w:pPr>
        <w:ind w:left="1368" w:hanging="1368"/>
      </w:pPr>
      <w:rPr>
        <w:rFonts w:hint="default"/>
      </w:rPr>
    </w:lvl>
    <w:lvl w:ilvl="2">
      <w:start w:val="1"/>
      <w:numFmt w:val="decimal"/>
      <w:pStyle w:val="Appendix3"/>
      <w:suff w:val="space"/>
      <w:lvlText w:val="%1.%2.%3"/>
      <w:lvlJc w:val="left"/>
      <w:pPr>
        <w:ind w:left="2232" w:hanging="2232"/>
      </w:pPr>
      <w:rPr>
        <w:rFonts w:ascii="Verdana" w:hAnsi="Verdana"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74F0896"/>
    <w:multiLevelType w:val="multilevel"/>
    <w:tmpl w:val="3258D42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420"/>
        </w:tabs>
        <w:ind w:left="34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3637316"/>
    <w:multiLevelType w:val="hybridMultilevel"/>
    <w:tmpl w:val="B85C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6D6EF8"/>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FA3FBA"/>
    <w:multiLevelType w:val="hybridMultilevel"/>
    <w:tmpl w:val="01EAB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2"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9791828">
    <w:abstractNumId w:val="0"/>
  </w:num>
  <w:num w:numId="2" w16cid:durableId="114174796">
    <w:abstractNumId w:val="2"/>
  </w:num>
  <w:num w:numId="3" w16cid:durableId="85151459">
    <w:abstractNumId w:val="11"/>
  </w:num>
  <w:num w:numId="4" w16cid:durableId="1916746200">
    <w:abstractNumId w:val="7"/>
  </w:num>
  <w:num w:numId="5" w16cid:durableId="1833444623">
    <w:abstractNumId w:val="6"/>
  </w:num>
  <w:num w:numId="6" w16cid:durableId="263272138">
    <w:abstractNumId w:val="10"/>
  </w:num>
  <w:num w:numId="7" w16cid:durableId="799810392">
    <w:abstractNumId w:val="1"/>
  </w:num>
  <w:num w:numId="8" w16cid:durableId="858006228">
    <w:abstractNumId w:val="12"/>
  </w:num>
  <w:num w:numId="9" w16cid:durableId="959410293">
    <w:abstractNumId w:val="4"/>
  </w:num>
  <w:num w:numId="10" w16cid:durableId="1396665708">
    <w:abstractNumId w:val="3"/>
  </w:num>
  <w:num w:numId="11" w16cid:durableId="1335575271">
    <w:abstractNumId w:val="5"/>
  </w:num>
  <w:num w:numId="12" w16cid:durableId="49694051">
    <w:abstractNumId w:val="8"/>
  </w:num>
  <w:num w:numId="13" w16cid:durableId="838931200">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9B7"/>
    <w:rsid w:val="0000008A"/>
    <w:rsid w:val="0000479C"/>
    <w:rsid w:val="00004B4F"/>
    <w:rsid w:val="00004C6C"/>
    <w:rsid w:val="00004F67"/>
    <w:rsid w:val="00005FD5"/>
    <w:rsid w:val="00007F98"/>
    <w:rsid w:val="000144ED"/>
    <w:rsid w:val="00014E80"/>
    <w:rsid w:val="00015DF0"/>
    <w:rsid w:val="00015F52"/>
    <w:rsid w:val="00016A5A"/>
    <w:rsid w:val="0001776D"/>
    <w:rsid w:val="000202BB"/>
    <w:rsid w:val="00020AF3"/>
    <w:rsid w:val="000230EC"/>
    <w:rsid w:val="00026832"/>
    <w:rsid w:val="00027D3B"/>
    <w:rsid w:val="00030B40"/>
    <w:rsid w:val="000313C3"/>
    <w:rsid w:val="00032B47"/>
    <w:rsid w:val="000331DA"/>
    <w:rsid w:val="000335CF"/>
    <w:rsid w:val="00033743"/>
    <w:rsid w:val="00035D1A"/>
    <w:rsid w:val="00040071"/>
    <w:rsid w:val="0004057A"/>
    <w:rsid w:val="00040B12"/>
    <w:rsid w:val="00041925"/>
    <w:rsid w:val="0004248E"/>
    <w:rsid w:val="000443B0"/>
    <w:rsid w:val="000446BC"/>
    <w:rsid w:val="00044C08"/>
    <w:rsid w:val="00047547"/>
    <w:rsid w:val="00050143"/>
    <w:rsid w:val="00051C01"/>
    <w:rsid w:val="00052997"/>
    <w:rsid w:val="00053B9F"/>
    <w:rsid w:val="00053D90"/>
    <w:rsid w:val="00053F23"/>
    <w:rsid w:val="00056A56"/>
    <w:rsid w:val="000626BA"/>
    <w:rsid w:val="00063166"/>
    <w:rsid w:val="0006357C"/>
    <w:rsid w:val="000662F7"/>
    <w:rsid w:val="000665F5"/>
    <w:rsid w:val="00067E82"/>
    <w:rsid w:val="000705BC"/>
    <w:rsid w:val="0007583E"/>
    <w:rsid w:val="00076823"/>
    <w:rsid w:val="000778AB"/>
    <w:rsid w:val="00077949"/>
    <w:rsid w:val="00081248"/>
    <w:rsid w:val="00081254"/>
    <w:rsid w:val="00081F5F"/>
    <w:rsid w:val="000830FB"/>
    <w:rsid w:val="0008397B"/>
    <w:rsid w:val="0008413B"/>
    <w:rsid w:val="000849F4"/>
    <w:rsid w:val="00085CC8"/>
    <w:rsid w:val="0008609D"/>
    <w:rsid w:val="0008662F"/>
    <w:rsid w:val="00086C3E"/>
    <w:rsid w:val="00092625"/>
    <w:rsid w:val="00093A71"/>
    <w:rsid w:val="00093E76"/>
    <w:rsid w:val="000945C7"/>
    <w:rsid w:val="00097654"/>
    <w:rsid w:val="000A0D5C"/>
    <w:rsid w:val="000A2413"/>
    <w:rsid w:val="000A3CFE"/>
    <w:rsid w:val="000A5003"/>
    <w:rsid w:val="000A5298"/>
    <w:rsid w:val="000A58BB"/>
    <w:rsid w:val="000A5B17"/>
    <w:rsid w:val="000A62C9"/>
    <w:rsid w:val="000B0AAD"/>
    <w:rsid w:val="000B110A"/>
    <w:rsid w:val="000B3DC9"/>
    <w:rsid w:val="000C0E02"/>
    <w:rsid w:val="000C1FA2"/>
    <w:rsid w:val="000C20F5"/>
    <w:rsid w:val="000C30EE"/>
    <w:rsid w:val="000C3118"/>
    <w:rsid w:val="000C5CDC"/>
    <w:rsid w:val="000C6C0C"/>
    <w:rsid w:val="000C7607"/>
    <w:rsid w:val="000C7D9E"/>
    <w:rsid w:val="000D0FBB"/>
    <w:rsid w:val="000D2F80"/>
    <w:rsid w:val="000D48E6"/>
    <w:rsid w:val="000D49FB"/>
    <w:rsid w:val="000D5C0C"/>
    <w:rsid w:val="000D6818"/>
    <w:rsid w:val="000D75F4"/>
    <w:rsid w:val="000D7A8B"/>
    <w:rsid w:val="000E2AF4"/>
    <w:rsid w:val="000E2B30"/>
    <w:rsid w:val="000E2C14"/>
    <w:rsid w:val="000E3062"/>
    <w:rsid w:val="000E36B6"/>
    <w:rsid w:val="000E5371"/>
    <w:rsid w:val="000F03F3"/>
    <w:rsid w:val="000F0EC6"/>
    <w:rsid w:val="000F143C"/>
    <w:rsid w:val="000F1F71"/>
    <w:rsid w:val="000F2E3A"/>
    <w:rsid w:val="000F35F0"/>
    <w:rsid w:val="000F3958"/>
    <w:rsid w:val="001001BC"/>
    <w:rsid w:val="00100B2B"/>
    <w:rsid w:val="00100B55"/>
    <w:rsid w:val="001030FD"/>
    <w:rsid w:val="0010313D"/>
    <w:rsid w:val="001069B3"/>
    <w:rsid w:val="001077E9"/>
    <w:rsid w:val="0011053E"/>
    <w:rsid w:val="00110A1B"/>
    <w:rsid w:val="00110A71"/>
    <w:rsid w:val="00111511"/>
    <w:rsid w:val="00111A1C"/>
    <w:rsid w:val="00111F58"/>
    <w:rsid w:val="00112B28"/>
    <w:rsid w:val="00115D76"/>
    <w:rsid w:val="00116BEC"/>
    <w:rsid w:val="00117171"/>
    <w:rsid w:val="001174CC"/>
    <w:rsid w:val="00117C34"/>
    <w:rsid w:val="00117E02"/>
    <w:rsid w:val="0012189C"/>
    <w:rsid w:val="00121CE2"/>
    <w:rsid w:val="00122231"/>
    <w:rsid w:val="00122F54"/>
    <w:rsid w:val="00126579"/>
    <w:rsid w:val="001270B0"/>
    <w:rsid w:val="00127E48"/>
    <w:rsid w:val="0013028E"/>
    <w:rsid w:val="001325AC"/>
    <w:rsid w:val="001325D9"/>
    <w:rsid w:val="001362CA"/>
    <w:rsid w:val="0014010D"/>
    <w:rsid w:val="0014025E"/>
    <w:rsid w:val="00140AD3"/>
    <w:rsid w:val="00142D97"/>
    <w:rsid w:val="00144390"/>
    <w:rsid w:val="0014483A"/>
    <w:rsid w:val="00145B47"/>
    <w:rsid w:val="00145FA4"/>
    <w:rsid w:val="00146054"/>
    <w:rsid w:val="001466D7"/>
    <w:rsid w:val="00150761"/>
    <w:rsid w:val="00150780"/>
    <w:rsid w:val="0015240C"/>
    <w:rsid w:val="00154028"/>
    <w:rsid w:val="00154D61"/>
    <w:rsid w:val="0015563C"/>
    <w:rsid w:val="00161384"/>
    <w:rsid w:val="00161E0D"/>
    <w:rsid w:val="001656E6"/>
    <w:rsid w:val="00166105"/>
    <w:rsid w:val="00175143"/>
    <w:rsid w:val="00180ACD"/>
    <w:rsid w:val="00184618"/>
    <w:rsid w:val="0018462C"/>
    <w:rsid w:val="001846EE"/>
    <w:rsid w:val="00186065"/>
    <w:rsid w:val="00191F45"/>
    <w:rsid w:val="001921D9"/>
    <w:rsid w:val="00193BDB"/>
    <w:rsid w:val="00195E6B"/>
    <w:rsid w:val="00196289"/>
    <w:rsid w:val="001A0300"/>
    <w:rsid w:val="001A0479"/>
    <w:rsid w:val="001A1D5B"/>
    <w:rsid w:val="001A32F5"/>
    <w:rsid w:val="001A4949"/>
    <w:rsid w:val="001A50F1"/>
    <w:rsid w:val="001A5639"/>
    <w:rsid w:val="001A6DA5"/>
    <w:rsid w:val="001A73F4"/>
    <w:rsid w:val="001B0283"/>
    <w:rsid w:val="001B0BC4"/>
    <w:rsid w:val="001B0C81"/>
    <w:rsid w:val="001B22E3"/>
    <w:rsid w:val="001B287A"/>
    <w:rsid w:val="001B3299"/>
    <w:rsid w:val="001B3D09"/>
    <w:rsid w:val="001B3EB8"/>
    <w:rsid w:val="001B60FD"/>
    <w:rsid w:val="001C079C"/>
    <w:rsid w:val="001C15AF"/>
    <w:rsid w:val="001C5ABA"/>
    <w:rsid w:val="001C6495"/>
    <w:rsid w:val="001D2948"/>
    <w:rsid w:val="001D42BB"/>
    <w:rsid w:val="001D45C7"/>
    <w:rsid w:val="001D4E44"/>
    <w:rsid w:val="001D5AD6"/>
    <w:rsid w:val="001E063E"/>
    <w:rsid w:val="001E1421"/>
    <w:rsid w:val="001E16FD"/>
    <w:rsid w:val="001E1774"/>
    <w:rsid w:val="001E180A"/>
    <w:rsid w:val="001E3826"/>
    <w:rsid w:val="001E39B7"/>
    <w:rsid w:val="001E5331"/>
    <w:rsid w:val="001E6D08"/>
    <w:rsid w:val="001F09CF"/>
    <w:rsid w:val="001F1C48"/>
    <w:rsid w:val="001F227B"/>
    <w:rsid w:val="001F268E"/>
    <w:rsid w:val="001F2D58"/>
    <w:rsid w:val="001F2F71"/>
    <w:rsid w:val="001F3C6B"/>
    <w:rsid w:val="001F535B"/>
    <w:rsid w:val="001F6616"/>
    <w:rsid w:val="001F7676"/>
    <w:rsid w:val="002004CB"/>
    <w:rsid w:val="0020115D"/>
    <w:rsid w:val="00205095"/>
    <w:rsid w:val="00205158"/>
    <w:rsid w:val="00207F7F"/>
    <w:rsid w:val="0021038D"/>
    <w:rsid w:val="00213933"/>
    <w:rsid w:val="00214FC5"/>
    <w:rsid w:val="00221641"/>
    <w:rsid w:val="00222B04"/>
    <w:rsid w:val="0022517A"/>
    <w:rsid w:val="00225819"/>
    <w:rsid w:val="00226179"/>
    <w:rsid w:val="00226772"/>
    <w:rsid w:val="0022739F"/>
    <w:rsid w:val="00227622"/>
    <w:rsid w:val="0023035B"/>
    <w:rsid w:val="00230D48"/>
    <w:rsid w:val="00232014"/>
    <w:rsid w:val="00232520"/>
    <w:rsid w:val="00233A98"/>
    <w:rsid w:val="0023604B"/>
    <w:rsid w:val="00236EED"/>
    <w:rsid w:val="002378A2"/>
    <w:rsid w:val="00243866"/>
    <w:rsid w:val="00243F4E"/>
    <w:rsid w:val="00245E14"/>
    <w:rsid w:val="00250924"/>
    <w:rsid w:val="00251650"/>
    <w:rsid w:val="002574E3"/>
    <w:rsid w:val="00257B14"/>
    <w:rsid w:val="0026069C"/>
    <w:rsid w:val="0026130A"/>
    <w:rsid w:val="0026243D"/>
    <w:rsid w:val="00262AE4"/>
    <w:rsid w:val="00262E6D"/>
    <w:rsid w:val="00265461"/>
    <w:rsid w:val="002700A5"/>
    <w:rsid w:val="002700E5"/>
    <w:rsid w:val="00270437"/>
    <w:rsid w:val="00270808"/>
    <w:rsid w:val="00270C0C"/>
    <w:rsid w:val="00274FFF"/>
    <w:rsid w:val="00275657"/>
    <w:rsid w:val="00275C66"/>
    <w:rsid w:val="00276439"/>
    <w:rsid w:val="00281F9F"/>
    <w:rsid w:val="00282415"/>
    <w:rsid w:val="00282EC8"/>
    <w:rsid w:val="00284811"/>
    <w:rsid w:val="002911CE"/>
    <w:rsid w:val="00291B95"/>
    <w:rsid w:val="002920C9"/>
    <w:rsid w:val="0029272C"/>
    <w:rsid w:val="00292A6C"/>
    <w:rsid w:val="002946CE"/>
    <w:rsid w:val="00294C2F"/>
    <w:rsid w:val="002951B1"/>
    <w:rsid w:val="0029625A"/>
    <w:rsid w:val="002A3E3E"/>
    <w:rsid w:val="002A542F"/>
    <w:rsid w:val="002A55BA"/>
    <w:rsid w:val="002A647E"/>
    <w:rsid w:val="002A6488"/>
    <w:rsid w:val="002A729F"/>
    <w:rsid w:val="002B2BBD"/>
    <w:rsid w:val="002B2FCB"/>
    <w:rsid w:val="002B301F"/>
    <w:rsid w:val="002B30AC"/>
    <w:rsid w:val="002B3E90"/>
    <w:rsid w:val="002B4010"/>
    <w:rsid w:val="002B50E2"/>
    <w:rsid w:val="002B5866"/>
    <w:rsid w:val="002B5A46"/>
    <w:rsid w:val="002B776C"/>
    <w:rsid w:val="002C046D"/>
    <w:rsid w:val="002C08F4"/>
    <w:rsid w:val="002C1CFE"/>
    <w:rsid w:val="002C4037"/>
    <w:rsid w:val="002C40E9"/>
    <w:rsid w:val="002C6F88"/>
    <w:rsid w:val="002C7DF7"/>
    <w:rsid w:val="002D0AEE"/>
    <w:rsid w:val="002D1360"/>
    <w:rsid w:val="002D2415"/>
    <w:rsid w:val="002D3D0A"/>
    <w:rsid w:val="002D41FD"/>
    <w:rsid w:val="002D464C"/>
    <w:rsid w:val="002D491D"/>
    <w:rsid w:val="002D5704"/>
    <w:rsid w:val="002D5D45"/>
    <w:rsid w:val="002D7A98"/>
    <w:rsid w:val="002E0C22"/>
    <w:rsid w:val="002E0DA5"/>
    <w:rsid w:val="002E179A"/>
    <w:rsid w:val="002E7570"/>
    <w:rsid w:val="002F1CA4"/>
    <w:rsid w:val="002F2EB5"/>
    <w:rsid w:val="002F3528"/>
    <w:rsid w:val="002F51E3"/>
    <w:rsid w:val="002F7CFD"/>
    <w:rsid w:val="003013B8"/>
    <w:rsid w:val="00302C6F"/>
    <w:rsid w:val="00303C3C"/>
    <w:rsid w:val="00304C30"/>
    <w:rsid w:val="00305852"/>
    <w:rsid w:val="00305AC9"/>
    <w:rsid w:val="003066D0"/>
    <w:rsid w:val="00306781"/>
    <w:rsid w:val="00307459"/>
    <w:rsid w:val="00307BFA"/>
    <w:rsid w:val="003131BC"/>
    <w:rsid w:val="00314193"/>
    <w:rsid w:val="00316C52"/>
    <w:rsid w:val="00317342"/>
    <w:rsid w:val="0031741E"/>
    <w:rsid w:val="0031763A"/>
    <w:rsid w:val="00317D80"/>
    <w:rsid w:val="0032151C"/>
    <w:rsid w:val="003216E4"/>
    <w:rsid w:val="00322C55"/>
    <w:rsid w:val="00322E7F"/>
    <w:rsid w:val="00323842"/>
    <w:rsid w:val="00327A2A"/>
    <w:rsid w:val="00332165"/>
    <w:rsid w:val="00332603"/>
    <w:rsid w:val="00333B81"/>
    <w:rsid w:val="00337802"/>
    <w:rsid w:val="003429A3"/>
    <w:rsid w:val="00342B33"/>
    <w:rsid w:val="00342E00"/>
    <w:rsid w:val="00343C93"/>
    <w:rsid w:val="00343F75"/>
    <w:rsid w:val="003458EC"/>
    <w:rsid w:val="00346293"/>
    <w:rsid w:val="00346655"/>
    <w:rsid w:val="00347233"/>
    <w:rsid w:val="003510F4"/>
    <w:rsid w:val="00351CC3"/>
    <w:rsid w:val="00354FAC"/>
    <w:rsid w:val="00355FB3"/>
    <w:rsid w:val="00355FC9"/>
    <w:rsid w:val="00357310"/>
    <w:rsid w:val="00357927"/>
    <w:rsid w:val="003619E4"/>
    <w:rsid w:val="00362B91"/>
    <w:rsid w:val="00363534"/>
    <w:rsid w:val="00366232"/>
    <w:rsid w:val="003669DA"/>
    <w:rsid w:val="003671A0"/>
    <w:rsid w:val="00367B20"/>
    <w:rsid w:val="0037225B"/>
    <w:rsid w:val="0037230B"/>
    <w:rsid w:val="0037584B"/>
    <w:rsid w:val="00375B09"/>
    <w:rsid w:val="0037660F"/>
    <w:rsid w:val="00376ABA"/>
    <w:rsid w:val="00376C5E"/>
    <w:rsid w:val="00377461"/>
    <w:rsid w:val="003818F6"/>
    <w:rsid w:val="003822C6"/>
    <w:rsid w:val="00382C26"/>
    <w:rsid w:val="00383BF1"/>
    <w:rsid w:val="00383F62"/>
    <w:rsid w:val="003846CA"/>
    <w:rsid w:val="00384BA0"/>
    <w:rsid w:val="0038522F"/>
    <w:rsid w:val="003947E6"/>
    <w:rsid w:val="00394907"/>
    <w:rsid w:val="00395711"/>
    <w:rsid w:val="00396CD6"/>
    <w:rsid w:val="00396F8E"/>
    <w:rsid w:val="003A0558"/>
    <w:rsid w:val="003A084C"/>
    <w:rsid w:val="003A23FC"/>
    <w:rsid w:val="003A6974"/>
    <w:rsid w:val="003A79AE"/>
    <w:rsid w:val="003B029A"/>
    <w:rsid w:val="003B105A"/>
    <w:rsid w:val="003B1A87"/>
    <w:rsid w:val="003B24E4"/>
    <w:rsid w:val="003B2A13"/>
    <w:rsid w:val="003B32CF"/>
    <w:rsid w:val="003B4806"/>
    <w:rsid w:val="003B62E2"/>
    <w:rsid w:val="003C0367"/>
    <w:rsid w:val="003C1C12"/>
    <w:rsid w:val="003C51EC"/>
    <w:rsid w:val="003C5716"/>
    <w:rsid w:val="003C5C01"/>
    <w:rsid w:val="003D10D6"/>
    <w:rsid w:val="003D1427"/>
    <w:rsid w:val="003D19E4"/>
    <w:rsid w:val="003D25E5"/>
    <w:rsid w:val="003D3D26"/>
    <w:rsid w:val="003D5BE6"/>
    <w:rsid w:val="003D6D88"/>
    <w:rsid w:val="003D7318"/>
    <w:rsid w:val="003D7605"/>
    <w:rsid w:val="003E35FF"/>
    <w:rsid w:val="003E361D"/>
    <w:rsid w:val="003E3918"/>
    <w:rsid w:val="003E3C69"/>
    <w:rsid w:val="003E5FAC"/>
    <w:rsid w:val="003E618D"/>
    <w:rsid w:val="003F065C"/>
    <w:rsid w:val="003F10B0"/>
    <w:rsid w:val="003F18C6"/>
    <w:rsid w:val="003F1DB4"/>
    <w:rsid w:val="003F2546"/>
    <w:rsid w:val="003F323E"/>
    <w:rsid w:val="003F39E4"/>
    <w:rsid w:val="003F4123"/>
    <w:rsid w:val="003F56A8"/>
    <w:rsid w:val="003F60A2"/>
    <w:rsid w:val="003F6441"/>
    <w:rsid w:val="00401EB6"/>
    <w:rsid w:val="004022CE"/>
    <w:rsid w:val="00403833"/>
    <w:rsid w:val="00403CE2"/>
    <w:rsid w:val="00407319"/>
    <w:rsid w:val="004107D9"/>
    <w:rsid w:val="00411D88"/>
    <w:rsid w:val="00413541"/>
    <w:rsid w:val="00413E38"/>
    <w:rsid w:val="00414367"/>
    <w:rsid w:val="0041603F"/>
    <w:rsid w:val="00417AFD"/>
    <w:rsid w:val="00422D20"/>
    <w:rsid w:val="00423AC3"/>
    <w:rsid w:val="0042431F"/>
    <w:rsid w:val="00425EE4"/>
    <w:rsid w:val="00427886"/>
    <w:rsid w:val="00427DB9"/>
    <w:rsid w:val="004333FA"/>
    <w:rsid w:val="00434C50"/>
    <w:rsid w:val="0043775C"/>
    <w:rsid w:val="00437B3E"/>
    <w:rsid w:val="00440373"/>
    <w:rsid w:val="00441CAD"/>
    <w:rsid w:val="00446485"/>
    <w:rsid w:val="00446A2C"/>
    <w:rsid w:val="0044794D"/>
    <w:rsid w:val="00447BE7"/>
    <w:rsid w:val="00450820"/>
    <w:rsid w:val="004510FB"/>
    <w:rsid w:val="00451323"/>
    <w:rsid w:val="004513C5"/>
    <w:rsid w:val="004514CF"/>
    <w:rsid w:val="00452032"/>
    <w:rsid w:val="00452453"/>
    <w:rsid w:val="00452656"/>
    <w:rsid w:val="00456BD0"/>
    <w:rsid w:val="00462FE0"/>
    <w:rsid w:val="004657C9"/>
    <w:rsid w:val="00466A30"/>
    <w:rsid w:val="004677BC"/>
    <w:rsid w:val="00470716"/>
    <w:rsid w:val="00470AED"/>
    <w:rsid w:val="004726ED"/>
    <w:rsid w:val="00475AB8"/>
    <w:rsid w:val="00475E74"/>
    <w:rsid w:val="00477866"/>
    <w:rsid w:val="00477C70"/>
    <w:rsid w:val="004812F9"/>
    <w:rsid w:val="00481D3E"/>
    <w:rsid w:val="00482250"/>
    <w:rsid w:val="00484723"/>
    <w:rsid w:val="00486058"/>
    <w:rsid w:val="0048619C"/>
    <w:rsid w:val="00486A23"/>
    <w:rsid w:val="00486C88"/>
    <w:rsid w:val="00492B93"/>
    <w:rsid w:val="00493FF4"/>
    <w:rsid w:val="00496A42"/>
    <w:rsid w:val="00497311"/>
    <w:rsid w:val="004A161D"/>
    <w:rsid w:val="004A3407"/>
    <w:rsid w:val="004A3E8C"/>
    <w:rsid w:val="004A491E"/>
    <w:rsid w:val="004A5F5A"/>
    <w:rsid w:val="004A606B"/>
    <w:rsid w:val="004B0B8C"/>
    <w:rsid w:val="004B145A"/>
    <w:rsid w:val="004B2508"/>
    <w:rsid w:val="004B3FCD"/>
    <w:rsid w:val="004B5AB1"/>
    <w:rsid w:val="004B6832"/>
    <w:rsid w:val="004B7433"/>
    <w:rsid w:val="004B7823"/>
    <w:rsid w:val="004C0411"/>
    <w:rsid w:val="004C14C1"/>
    <w:rsid w:val="004C2796"/>
    <w:rsid w:val="004C379F"/>
    <w:rsid w:val="004C4475"/>
    <w:rsid w:val="004C4592"/>
    <w:rsid w:val="004C4961"/>
    <w:rsid w:val="004C5D64"/>
    <w:rsid w:val="004C720E"/>
    <w:rsid w:val="004C7F34"/>
    <w:rsid w:val="004D0FE2"/>
    <w:rsid w:val="004D3108"/>
    <w:rsid w:val="004D3800"/>
    <w:rsid w:val="004D50E2"/>
    <w:rsid w:val="004D5A97"/>
    <w:rsid w:val="004D608D"/>
    <w:rsid w:val="004D72EB"/>
    <w:rsid w:val="004D7630"/>
    <w:rsid w:val="004E1731"/>
    <w:rsid w:val="004E22B1"/>
    <w:rsid w:val="004E23EA"/>
    <w:rsid w:val="004E266E"/>
    <w:rsid w:val="004E58E8"/>
    <w:rsid w:val="004E5E62"/>
    <w:rsid w:val="004E6FE6"/>
    <w:rsid w:val="004F0095"/>
    <w:rsid w:val="004F0CDB"/>
    <w:rsid w:val="004F1561"/>
    <w:rsid w:val="004F1DA5"/>
    <w:rsid w:val="004F2E77"/>
    <w:rsid w:val="004F2F16"/>
    <w:rsid w:val="004F43D5"/>
    <w:rsid w:val="004F443B"/>
    <w:rsid w:val="004F4B49"/>
    <w:rsid w:val="004F55DF"/>
    <w:rsid w:val="00500AAF"/>
    <w:rsid w:val="00504394"/>
    <w:rsid w:val="00505187"/>
    <w:rsid w:val="0050601F"/>
    <w:rsid w:val="005077DF"/>
    <w:rsid w:val="00510D30"/>
    <w:rsid w:val="00511340"/>
    <w:rsid w:val="005173C5"/>
    <w:rsid w:val="00521F71"/>
    <w:rsid w:val="0052260D"/>
    <w:rsid w:val="005228F1"/>
    <w:rsid w:val="00522F23"/>
    <w:rsid w:val="0052330D"/>
    <w:rsid w:val="00525678"/>
    <w:rsid w:val="005268B5"/>
    <w:rsid w:val="0052734E"/>
    <w:rsid w:val="00527916"/>
    <w:rsid w:val="005304A1"/>
    <w:rsid w:val="0053067C"/>
    <w:rsid w:val="00531CCB"/>
    <w:rsid w:val="00532915"/>
    <w:rsid w:val="00533AB1"/>
    <w:rsid w:val="00533E67"/>
    <w:rsid w:val="005344D4"/>
    <w:rsid w:val="005361B1"/>
    <w:rsid w:val="005452D8"/>
    <w:rsid w:val="0054567B"/>
    <w:rsid w:val="00545D2B"/>
    <w:rsid w:val="0054735F"/>
    <w:rsid w:val="0055167B"/>
    <w:rsid w:val="005525DF"/>
    <w:rsid w:val="00554706"/>
    <w:rsid w:val="00555275"/>
    <w:rsid w:val="0055584D"/>
    <w:rsid w:val="00556322"/>
    <w:rsid w:val="00560E8B"/>
    <w:rsid w:val="00561094"/>
    <w:rsid w:val="005612EC"/>
    <w:rsid w:val="00562AE0"/>
    <w:rsid w:val="0056415D"/>
    <w:rsid w:val="00564A7B"/>
    <w:rsid w:val="00565045"/>
    <w:rsid w:val="00565B0B"/>
    <w:rsid w:val="00565DEA"/>
    <w:rsid w:val="0056648F"/>
    <w:rsid w:val="00567F15"/>
    <w:rsid w:val="00570946"/>
    <w:rsid w:val="005723A6"/>
    <w:rsid w:val="00572C41"/>
    <w:rsid w:val="00572D85"/>
    <w:rsid w:val="00576326"/>
    <w:rsid w:val="0057765E"/>
    <w:rsid w:val="00577734"/>
    <w:rsid w:val="00581E7F"/>
    <w:rsid w:val="005827B9"/>
    <w:rsid w:val="005836FF"/>
    <w:rsid w:val="00583E54"/>
    <w:rsid w:val="00585B32"/>
    <w:rsid w:val="0058691E"/>
    <w:rsid w:val="00586E5B"/>
    <w:rsid w:val="00586F81"/>
    <w:rsid w:val="00591410"/>
    <w:rsid w:val="00593308"/>
    <w:rsid w:val="0059557E"/>
    <w:rsid w:val="00596EFF"/>
    <w:rsid w:val="005A0C06"/>
    <w:rsid w:val="005A11FF"/>
    <w:rsid w:val="005A12EB"/>
    <w:rsid w:val="005A13F2"/>
    <w:rsid w:val="005A1487"/>
    <w:rsid w:val="005A2E43"/>
    <w:rsid w:val="005A2F41"/>
    <w:rsid w:val="005A48AC"/>
    <w:rsid w:val="005A49FF"/>
    <w:rsid w:val="005A4A20"/>
    <w:rsid w:val="005A5BC3"/>
    <w:rsid w:val="005A680E"/>
    <w:rsid w:val="005A6863"/>
    <w:rsid w:val="005A6F38"/>
    <w:rsid w:val="005A71D1"/>
    <w:rsid w:val="005B067F"/>
    <w:rsid w:val="005B1686"/>
    <w:rsid w:val="005B1884"/>
    <w:rsid w:val="005B3610"/>
    <w:rsid w:val="005B3F62"/>
    <w:rsid w:val="005B3FC7"/>
    <w:rsid w:val="005B6EA8"/>
    <w:rsid w:val="005C1D25"/>
    <w:rsid w:val="005C4413"/>
    <w:rsid w:val="005C48E2"/>
    <w:rsid w:val="005C5B03"/>
    <w:rsid w:val="005C7AAB"/>
    <w:rsid w:val="005D0C71"/>
    <w:rsid w:val="005D0DB4"/>
    <w:rsid w:val="005D1470"/>
    <w:rsid w:val="005D17FF"/>
    <w:rsid w:val="005D3434"/>
    <w:rsid w:val="005D3931"/>
    <w:rsid w:val="005D3D94"/>
    <w:rsid w:val="005D4F9A"/>
    <w:rsid w:val="005D6A7B"/>
    <w:rsid w:val="005E0400"/>
    <w:rsid w:val="005E229E"/>
    <w:rsid w:val="005E2648"/>
    <w:rsid w:val="005E32B6"/>
    <w:rsid w:val="005E41F8"/>
    <w:rsid w:val="005E646A"/>
    <w:rsid w:val="005E7DE0"/>
    <w:rsid w:val="005F0A97"/>
    <w:rsid w:val="005F0BA6"/>
    <w:rsid w:val="00601207"/>
    <w:rsid w:val="00601527"/>
    <w:rsid w:val="00602122"/>
    <w:rsid w:val="00602AD2"/>
    <w:rsid w:val="00602E13"/>
    <w:rsid w:val="006071A4"/>
    <w:rsid w:val="006076C8"/>
    <w:rsid w:val="00610841"/>
    <w:rsid w:val="0061090B"/>
    <w:rsid w:val="006121B1"/>
    <w:rsid w:val="0061255D"/>
    <w:rsid w:val="00612A55"/>
    <w:rsid w:val="00612DD9"/>
    <w:rsid w:val="006134E2"/>
    <w:rsid w:val="006134F4"/>
    <w:rsid w:val="0061396C"/>
    <w:rsid w:val="00614692"/>
    <w:rsid w:val="00622FB2"/>
    <w:rsid w:val="00624421"/>
    <w:rsid w:val="00624CFA"/>
    <w:rsid w:val="00626357"/>
    <w:rsid w:val="00631C5E"/>
    <w:rsid w:val="00632087"/>
    <w:rsid w:val="006328C6"/>
    <w:rsid w:val="00632AA7"/>
    <w:rsid w:val="0063438C"/>
    <w:rsid w:val="00637E20"/>
    <w:rsid w:val="00640A65"/>
    <w:rsid w:val="00640C9B"/>
    <w:rsid w:val="00642CCF"/>
    <w:rsid w:val="00643534"/>
    <w:rsid w:val="006449C0"/>
    <w:rsid w:val="00645741"/>
    <w:rsid w:val="00646966"/>
    <w:rsid w:val="00647C5C"/>
    <w:rsid w:val="00651F24"/>
    <w:rsid w:val="00652919"/>
    <w:rsid w:val="00653286"/>
    <w:rsid w:val="00653772"/>
    <w:rsid w:val="0065395B"/>
    <w:rsid w:val="006540DF"/>
    <w:rsid w:val="00655AD6"/>
    <w:rsid w:val="00655B18"/>
    <w:rsid w:val="00655EF9"/>
    <w:rsid w:val="0066273B"/>
    <w:rsid w:val="006655B6"/>
    <w:rsid w:val="00665B83"/>
    <w:rsid w:val="00667459"/>
    <w:rsid w:val="00670257"/>
    <w:rsid w:val="00672244"/>
    <w:rsid w:val="00672C36"/>
    <w:rsid w:val="00674C7C"/>
    <w:rsid w:val="00675EB9"/>
    <w:rsid w:val="0067668B"/>
    <w:rsid w:val="006774D9"/>
    <w:rsid w:val="00677A1B"/>
    <w:rsid w:val="006823B3"/>
    <w:rsid w:val="0068281B"/>
    <w:rsid w:val="00682CC3"/>
    <w:rsid w:val="0068314B"/>
    <w:rsid w:val="00692790"/>
    <w:rsid w:val="00693A94"/>
    <w:rsid w:val="00694D68"/>
    <w:rsid w:val="00695AAF"/>
    <w:rsid w:val="006970F5"/>
    <w:rsid w:val="006A1895"/>
    <w:rsid w:val="006A1C41"/>
    <w:rsid w:val="006A1EBE"/>
    <w:rsid w:val="006A2CCE"/>
    <w:rsid w:val="006A30B0"/>
    <w:rsid w:val="006A4CD7"/>
    <w:rsid w:val="006A4E5B"/>
    <w:rsid w:val="006B01C2"/>
    <w:rsid w:val="006B02C0"/>
    <w:rsid w:val="006B0F61"/>
    <w:rsid w:val="006B3FDA"/>
    <w:rsid w:val="006B43C7"/>
    <w:rsid w:val="006B7FF4"/>
    <w:rsid w:val="006C0A74"/>
    <w:rsid w:val="006C0F86"/>
    <w:rsid w:val="006C1EFF"/>
    <w:rsid w:val="006C3A60"/>
    <w:rsid w:val="006C3EC0"/>
    <w:rsid w:val="006C4620"/>
    <w:rsid w:val="006C5F5A"/>
    <w:rsid w:val="006C6938"/>
    <w:rsid w:val="006C7789"/>
    <w:rsid w:val="006C7E01"/>
    <w:rsid w:val="006D1F0F"/>
    <w:rsid w:val="006D294C"/>
    <w:rsid w:val="006D4CF4"/>
    <w:rsid w:val="006D598D"/>
    <w:rsid w:val="006D75C2"/>
    <w:rsid w:val="006D7FA3"/>
    <w:rsid w:val="006E18DF"/>
    <w:rsid w:val="006E2703"/>
    <w:rsid w:val="006E33A4"/>
    <w:rsid w:val="006E3431"/>
    <w:rsid w:val="006E3789"/>
    <w:rsid w:val="006E4A69"/>
    <w:rsid w:val="006E4B50"/>
    <w:rsid w:val="006E5507"/>
    <w:rsid w:val="006E68B1"/>
    <w:rsid w:val="006E6DD9"/>
    <w:rsid w:val="006E79FF"/>
    <w:rsid w:val="006E7A19"/>
    <w:rsid w:val="006F0140"/>
    <w:rsid w:val="006F13D2"/>
    <w:rsid w:val="006F15D1"/>
    <w:rsid w:val="006F1C6A"/>
    <w:rsid w:val="006F2DF1"/>
    <w:rsid w:val="006F30C8"/>
    <w:rsid w:val="006F6B63"/>
    <w:rsid w:val="006F74E1"/>
    <w:rsid w:val="0070174A"/>
    <w:rsid w:val="0070306B"/>
    <w:rsid w:val="00703379"/>
    <w:rsid w:val="007074E6"/>
    <w:rsid w:val="00707B00"/>
    <w:rsid w:val="00707EE0"/>
    <w:rsid w:val="00710EBA"/>
    <w:rsid w:val="00711290"/>
    <w:rsid w:val="00713A0B"/>
    <w:rsid w:val="00714BBC"/>
    <w:rsid w:val="007163C3"/>
    <w:rsid w:val="007170AF"/>
    <w:rsid w:val="00721467"/>
    <w:rsid w:val="00722FA3"/>
    <w:rsid w:val="00722FD1"/>
    <w:rsid w:val="00723E29"/>
    <w:rsid w:val="00724F65"/>
    <w:rsid w:val="00724F9A"/>
    <w:rsid w:val="00725F02"/>
    <w:rsid w:val="0072655A"/>
    <w:rsid w:val="0073118D"/>
    <w:rsid w:val="007314B2"/>
    <w:rsid w:val="007348E0"/>
    <w:rsid w:val="007367EA"/>
    <w:rsid w:val="00737BE4"/>
    <w:rsid w:val="00737E1C"/>
    <w:rsid w:val="007401FE"/>
    <w:rsid w:val="00740526"/>
    <w:rsid w:val="00740758"/>
    <w:rsid w:val="00742221"/>
    <w:rsid w:val="00742408"/>
    <w:rsid w:val="00742988"/>
    <w:rsid w:val="00743371"/>
    <w:rsid w:val="00743B86"/>
    <w:rsid w:val="007441D9"/>
    <w:rsid w:val="00744F93"/>
    <w:rsid w:val="00745E42"/>
    <w:rsid w:val="00747CBF"/>
    <w:rsid w:val="00750260"/>
    <w:rsid w:val="00750725"/>
    <w:rsid w:val="00750DBB"/>
    <w:rsid w:val="00751D02"/>
    <w:rsid w:val="007527F9"/>
    <w:rsid w:val="00757376"/>
    <w:rsid w:val="00760AAE"/>
    <w:rsid w:val="0076114B"/>
    <w:rsid w:val="007613B8"/>
    <w:rsid w:val="00761A49"/>
    <w:rsid w:val="00763AA5"/>
    <w:rsid w:val="00765BE9"/>
    <w:rsid w:val="00765C9D"/>
    <w:rsid w:val="00767584"/>
    <w:rsid w:val="007712AE"/>
    <w:rsid w:val="00771CE2"/>
    <w:rsid w:val="00771DB3"/>
    <w:rsid w:val="00771FC3"/>
    <w:rsid w:val="00776B1E"/>
    <w:rsid w:val="00776CDC"/>
    <w:rsid w:val="00777B45"/>
    <w:rsid w:val="00780F54"/>
    <w:rsid w:val="00781FE8"/>
    <w:rsid w:val="00782F10"/>
    <w:rsid w:val="00783BCE"/>
    <w:rsid w:val="007853CD"/>
    <w:rsid w:val="00786FD4"/>
    <w:rsid w:val="00787198"/>
    <w:rsid w:val="0078753E"/>
    <w:rsid w:val="0079119C"/>
    <w:rsid w:val="00791615"/>
    <w:rsid w:val="007919E2"/>
    <w:rsid w:val="0079267E"/>
    <w:rsid w:val="00793BE4"/>
    <w:rsid w:val="007A0846"/>
    <w:rsid w:val="007A1A29"/>
    <w:rsid w:val="007A2B97"/>
    <w:rsid w:val="007A2F0C"/>
    <w:rsid w:val="007A362D"/>
    <w:rsid w:val="007A443E"/>
    <w:rsid w:val="007A7F27"/>
    <w:rsid w:val="007B2F7F"/>
    <w:rsid w:val="007B33DD"/>
    <w:rsid w:val="007B3976"/>
    <w:rsid w:val="007B5216"/>
    <w:rsid w:val="007B52DA"/>
    <w:rsid w:val="007B53DE"/>
    <w:rsid w:val="007B56BA"/>
    <w:rsid w:val="007B5908"/>
    <w:rsid w:val="007C03A6"/>
    <w:rsid w:val="007C0709"/>
    <w:rsid w:val="007C1C91"/>
    <w:rsid w:val="007C2C95"/>
    <w:rsid w:val="007C3442"/>
    <w:rsid w:val="007C56CF"/>
    <w:rsid w:val="007C5C5E"/>
    <w:rsid w:val="007C649E"/>
    <w:rsid w:val="007C6B2D"/>
    <w:rsid w:val="007C76F0"/>
    <w:rsid w:val="007D1C06"/>
    <w:rsid w:val="007D293E"/>
    <w:rsid w:val="007D4D2E"/>
    <w:rsid w:val="007D6976"/>
    <w:rsid w:val="007D739C"/>
    <w:rsid w:val="007E46D9"/>
    <w:rsid w:val="007E631D"/>
    <w:rsid w:val="007E6BEA"/>
    <w:rsid w:val="007E7B00"/>
    <w:rsid w:val="007F0FCC"/>
    <w:rsid w:val="007F118E"/>
    <w:rsid w:val="007F1BFA"/>
    <w:rsid w:val="007F2AE8"/>
    <w:rsid w:val="007F3A50"/>
    <w:rsid w:val="007F4F07"/>
    <w:rsid w:val="007F5C6E"/>
    <w:rsid w:val="007F75F8"/>
    <w:rsid w:val="00801E3D"/>
    <w:rsid w:val="00802295"/>
    <w:rsid w:val="00804216"/>
    <w:rsid w:val="00805C0D"/>
    <w:rsid w:val="00805D66"/>
    <w:rsid w:val="00806080"/>
    <w:rsid w:val="00811065"/>
    <w:rsid w:val="008113C8"/>
    <w:rsid w:val="0081143D"/>
    <w:rsid w:val="00813B3B"/>
    <w:rsid w:val="0081451D"/>
    <w:rsid w:val="00815CD3"/>
    <w:rsid w:val="008166A5"/>
    <w:rsid w:val="00816F01"/>
    <w:rsid w:val="008205F5"/>
    <w:rsid w:val="0082060D"/>
    <w:rsid w:val="00821199"/>
    <w:rsid w:val="008245D8"/>
    <w:rsid w:val="00824959"/>
    <w:rsid w:val="00826C37"/>
    <w:rsid w:val="00830617"/>
    <w:rsid w:val="00831633"/>
    <w:rsid w:val="00831C4D"/>
    <w:rsid w:val="00831EF1"/>
    <w:rsid w:val="008335C2"/>
    <w:rsid w:val="008336B2"/>
    <w:rsid w:val="00836E81"/>
    <w:rsid w:val="008377EE"/>
    <w:rsid w:val="00837AFC"/>
    <w:rsid w:val="00843259"/>
    <w:rsid w:val="00846782"/>
    <w:rsid w:val="00847D62"/>
    <w:rsid w:val="00851DB8"/>
    <w:rsid w:val="00851EE3"/>
    <w:rsid w:val="00854844"/>
    <w:rsid w:val="00854890"/>
    <w:rsid w:val="008558EB"/>
    <w:rsid w:val="0085592F"/>
    <w:rsid w:val="00855968"/>
    <w:rsid w:val="00856D7D"/>
    <w:rsid w:val="00860DFC"/>
    <w:rsid w:val="00861B4F"/>
    <w:rsid w:val="00861FC0"/>
    <w:rsid w:val="00862D8B"/>
    <w:rsid w:val="00862FB5"/>
    <w:rsid w:val="008630FC"/>
    <w:rsid w:val="00864233"/>
    <w:rsid w:val="00864C3C"/>
    <w:rsid w:val="0086652D"/>
    <w:rsid w:val="00866F81"/>
    <w:rsid w:val="008704DD"/>
    <w:rsid w:val="00870C9C"/>
    <w:rsid w:val="00870E91"/>
    <w:rsid w:val="008721F2"/>
    <w:rsid w:val="008735A4"/>
    <w:rsid w:val="00873EDA"/>
    <w:rsid w:val="0087543C"/>
    <w:rsid w:val="00875571"/>
    <w:rsid w:val="0087685C"/>
    <w:rsid w:val="00877F05"/>
    <w:rsid w:val="00880D1F"/>
    <w:rsid w:val="0088115A"/>
    <w:rsid w:val="00881366"/>
    <w:rsid w:val="00881937"/>
    <w:rsid w:val="00883346"/>
    <w:rsid w:val="008846CC"/>
    <w:rsid w:val="00884E2B"/>
    <w:rsid w:val="00884E51"/>
    <w:rsid w:val="00884F32"/>
    <w:rsid w:val="008860DE"/>
    <w:rsid w:val="0088689E"/>
    <w:rsid w:val="0088705A"/>
    <w:rsid w:val="008875AB"/>
    <w:rsid w:val="0088781F"/>
    <w:rsid w:val="00890433"/>
    <w:rsid w:val="008912E2"/>
    <w:rsid w:val="00891A62"/>
    <w:rsid w:val="008926B8"/>
    <w:rsid w:val="0089441F"/>
    <w:rsid w:val="008964C3"/>
    <w:rsid w:val="00897B28"/>
    <w:rsid w:val="00897BE5"/>
    <w:rsid w:val="008A01AD"/>
    <w:rsid w:val="008A1BFF"/>
    <w:rsid w:val="008A4EF2"/>
    <w:rsid w:val="008A50A0"/>
    <w:rsid w:val="008A531D"/>
    <w:rsid w:val="008A5CC0"/>
    <w:rsid w:val="008A6192"/>
    <w:rsid w:val="008A7302"/>
    <w:rsid w:val="008A790A"/>
    <w:rsid w:val="008B038F"/>
    <w:rsid w:val="008B37DF"/>
    <w:rsid w:val="008B3907"/>
    <w:rsid w:val="008B4112"/>
    <w:rsid w:val="008B44E4"/>
    <w:rsid w:val="008B68E9"/>
    <w:rsid w:val="008B7187"/>
    <w:rsid w:val="008C11D3"/>
    <w:rsid w:val="008C11FB"/>
    <w:rsid w:val="008C3E2B"/>
    <w:rsid w:val="008C4DFD"/>
    <w:rsid w:val="008C4F12"/>
    <w:rsid w:val="008D06C3"/>
    <w:rsid w:val="008D1361"/>
    <w:rsid w:val="008D34BF"/>
    <w:rsid w:val="008D3B57"/>
    <w:rsid w:val="008D45A0"/>
    <w:rsid w:val="008D7F32"/>
    <w:rsid w:val="008E2574"/>
    <w:rsid w:val="008E32FC"/>
    <w:rsid w:val="008E5B96"/>
    <w:rsid w:val="008F06BB"/>
    <w:rsid w:val="008F1BF5"/>
    <w:rsid w:val="008F39A0"/>
    <w:rsid w:val="008F41F4"/>
    <w:rsid w:val="008F4A92"/>
    <w:rsid w:val="008F5370"/>
    <w:rsid w:val="008F5601"/>
    <w:rsid w:val="008F5E61"/>
    <w:rsid w:val="008F5F36"/>
    <w:rsid w:val="008F74CC"/>
    <w:rsid w:val="008F7EC0"/>
    <w:rsid w:val="0090026B"/>
    <w:rsid w:val="00902BB5"/>
    <w:rsid w:val="00902DB8"/>
    <w:rsid w:val="00903234"/>
    <w:rsid w:val="009048E5"/>
    <w:rsid w:val="00910653"/>
    <w:rsid w:val="009111F6"/>
    <w:rsid w:val="009134AC"/>
    <w:rsid w:val="009167EB"/>
    <w:rsid w:val="009170E0"/>
    <w:rsid w:val="009178BA"/>
    <w:rsid w:val="00920907"/>
    <w:rsid w:val="00921816"/>
    <w:rsid w:val="009221DA"/>
    <w:rsid w:val="009249E9"/>
    <w:rsid w:val="00925637"/>
    <w:rsid w:val="00926AF5"/>
    <w:rsid w:val="00931419"/>
    <w:rsid w:val="00933817"/>
    <w:rsid w:val="00933ED6"/>
    <w:rsid w:val="00934406"/>
    <w:rsid w:val="00934DD5"/>
    <w:rsid w:val="00934EDB"/>
    <w:rsid w:val="009354BE"/>
    <w:rsid w:val="00935FED"/>
    <w:rsid w:val="0093619A"/>
    <w:rsid w:val="00936B14"/>
    <w:rsid w:val="00936FCA"/>
    <w:rsid w:val="00937DBC"/>
    <w:rsid w:val="0094585C"/>
    <w:rsid w:val="00945CB1"/>
    <w:rsid w:val="00945FEA"/>
    <w:rsid w:val="00951504"/>
    <w:rsid w:val="00952C09"/>
    <w:rsid w:val="00953E27"/>
    <w:rsid w:val="0095453B"/>
    <w:rsid w:val="009551BF"/>
    <w:rsid w:val="00957A88"/>
    <w:rsid w:val="00960856"/>
    <w:rsid w:val="00961ED2"/>
    <w:rsid w:val="00962DFD"/>
    <w:rsid w:val="009634FF"/>
    <w:rsid w:val="00965A30"/>
    <w:rsid w:val="00965B41"/>
    <w:rsid w:val="0097434D"/>
    <w:rsid w:val="00974478"/>
    <w:rsid w:val="00976FED"/>
    <w:rsid w:val="0098017C"/>
    <w:rsid w:val="0098116D"/>
    <w:rsid w:val="009816F1"/>
    <w:rsid w:val="00981884"/>
    <w:rsid w:val="00984A70"/>
    <w:rsid w:val="00984B54"/>
    <w:rsid w:val="00985D7E"/>
    <w:rsid w:val="00986720"/>
    <w:rsid w:val="009877EE"/>
    <w:rsid w:val="00990670"/>
    <w:rsid w:val="00990A3E"/>
    <w:rsid w:val="00991806"/>
    <w:rsid w:val="0099381F"/>
    <w:rsid w:val="00995673"/>
    <w:rsid w:val="00995776"/>
    <w:rsid w:val="009959B4"/>
    <w:rsid w:val="009967D1"/>
    <w:rsid w:val="009A0427"/>
    <w:rsid w:val="009A2A0C"/>
    <w:rsid w:val="009A4EA8"/>
    <w:rsid w:val="009A5400"/>
    <w:rsid w:val="009A54F9"/>
    <w:rsid w:val="009A6B5C"/>
    <w:rsid w:val="009A6F8A"/>
    <w:rsid w:val="009A7E07"/>
    <w:rsid w:val="009B0C0F"/>
    <w:rsid w:val="009B1BC2"/>
    <w:rsid w:val="009B1E1A"/>
    <w:rsid w:val="009B265D"/>
    <w:rsid w:val="009B26EE"/>
    <w:rsid w:val="009B4BC2"/>
    <w:rsid w:val="009B6603"/>
    <w:rsid w:val="009B6C04"/>
    <w:rsid w:val="009C1540"/>
    <w:rsid w:val="009C4A63"/>
    <w:rsid w:val="009C7ABF"/>
    <w:rsid w:val="009D07BC"/>
    <w:rsid w:val="009D0CEC"/>
    <w:rsid w:val="009D0D9D"/>
    <w:rsid w:val="009D23A2"/>
    <w:rsid w:val="009D25D6"/>
    <w:rsid w:val="009D407E"/>
    <w:rsid w:val="009D5BEC"/>
    <w:rsid w:val="009D7615"/>
    <w:rsid w:val="009E0E02"/>
    <w:rsid w:val="009E24BC"/>
    <w:rsid w:val="009E3725"/>
    <w:rsid w:val="009E3DEE"/>
    <w:rsid w:val="009E47A5"/>
    <w:rsid w:val="009E4DAA"/>
    <w:rsid w:val="009E5581"/>
    <w:rsid w:val="009E5774"/>
    <w:rsid w:val="009E5A3D"/>
    <w:rsid w:val="009E5B14"/>
    <w:rsid w:val="009E633E"/>
    <w:rsid w:val="009E65F2"/>
    <w:rsid w:val="009E678B"/>
    <w:rsid w:val="009E6793"/>
    <w:rsid w:val="009E7730"/>
    <w:rsid w:val="009E79E9"/>
    <w:rsid w:val="009E7B4C"/>
    <w:rsid w:val="009F03E7"/>
    <w:rsid w:val="009F1334"/>
    <w:rsid w:val="009F1B6C"/>
    <w:rsid w:val="009F1E4A"/>
    <w:rsid w:val="009F303D"/>
    <w:rsid w:val="009F43A2"/>
    <w:rsid w:val="009F490F"/>
    <w:rsid w:val="009F4E69"/>
    <w:rsid w:val="009F6E97"/>
    <w:rsid w:val="00A00C64"/>
    <w:rsid w:val="00A032AA"/>
    <w:rsid w:val="00A03679"/>
    <w:rsid w:val="00A06BF4"/>
    <w:rsid w:val="00A06CD8"/>
    <w:rsid w:val="00A06E80"/>
    <w:rsid w:val="00A10626"/>
    <w:rsid w:val="00A10794"/>
    <w:rsid w:val="00A13537"/>
    <w:rsid w:val="00A1383B"/>
    <w:rsid w:val="00A14A94"/>
    <w:rsid w:val="00A17997"/>
    <w:rsid w:val="00A17F2F"/>
    <w:rsid w:val="00A20CAA"/>
    <w:rsid w:val="00A21268"/>
    <w:rsid w:val="00A21DB1"/>
    <w:rsid w:val="00A22A86"/>
    <w:rsid w:val="00A23806"/>
    <w:rsid w:val="00A24927"/>
    <w:rsid w:val="00A2579D"/>
    <w:rsid w:val="00A26BC7"/>
    <w:rsid w:val="00A34B20"/>
    <w:rsid w:val="00A35313"/>
    <w:rsid w:val="00A36078"/>
    <w:rsid w:val="00A3615D"/>
    <w:rsid w:val="00A41827"/>
    <w:rsid w:val="00A457F6"/>
    <w:rsid w:val="00A4657D"/>
    <w:rsid w:val="00A536DF"/>
    <w:rsid w:val="00A539AE"/>
    <w:rsid w:val="00A552AA"/>
    <w:rsid w:val="00A555B0"/>
    <w:rsid w:val="00A555E7"/>
    <w:rsid w:val="00A55FA6"/>
    <w:rsid w:val="00A5734C"/>
    <w:rsid w:val="00A60C28"/>
    <w:rsid w:val="00A62203"/>
    <w:rsid w:val="00A62AC8"/>
    <w:rsid w:val="00A62DD2"/>
    <w:rsid w:val="00A6461A"/>
    <w:rsid w:val="00A64D71"/>
    <w:rsid w:val="00A654D8"/>
    <w:rsid w:val="00A6562A"/>
    <w:rsid w:val="00A65E8D"/>
    <w:rsid w:val="00A67285"/>
    <w:rsid w:val="00A6732B"/>
    <w:rsid w:val="00A67387"/>
    <w:rsid w:val="00A679E6"/>
    <w:rsid w:val="00A719F3"/>
    <w:rsid w:val="00A71F0A"/>
    <w:rsid w:val="00A7223C"/>
    <w:rsid w:val="00A722BE"/>
    <w:rsid w:val="00A7492A"/>
    <w:rsid w:val="00A75239"/>
    <w:rsid w:val="00A7535A"/>
    <w:rsid w:val="00A767C8"/>
    <w:rsid w:val="00A775F3"/>
    <w:rsid w:val="00A8048D"/>
    <w:rsid w:val="00A80A31"/>
    <w:rsid w:val="00A80A43"/>
    <w:rsid w:val="00A814D1"/>
    <w:rsid w:val="00A81931"/>
    <w:rsid w:val="00A83AE1"/>
    <w:rsid w:val="00A85889"/>
    <w:rsid w:val="00A8724A"/>
    <w:rsid w:val="00A90CC0"/>
    <w:rsid w:val="00A911FD"/>
    <w:rsid w:val="00A91837"/>
    <w:rsid w:val="00A922A7"/>
    <w:rsid w:val="00A92A37"/>
    <w:rsid w:val="00A94C54"/>
    <w:rsid w:val="00A969F1"/>
    <w:rsid w:val="00AA1F3E"/>
    <w:rsid w:val="00AA22DE"/>
    <w:rsid w:val="00AA2D39"/>
    <w:rsid w:val="00AA2E17"/>
    <w:rsid w:val="00AA43DF"/>
    <w:rsid w:val="00AA4A21"/>
    <w:rsid w:val="00AA51AE"/>
    <w:rsid w:val="00AA7819"/>
    <w:rsid w:val="00AB0AB0"/>
    <w:rsid w:val="00AB26DA"/>
    <w:rsid w:val="00AB2DFE"/>
    <w:rsid w:val="00AB3AD1"/>
    <w:rsid w:val="00AB3C7A"/>
    <w:rsid w:val="00AB4C99"/>
    <w:rsid w:val="00AB5883"/>
    <w:rsid w:val="00AB69F3"/>
    <w:rsid w:val="00AB6B3E"/>
    <w:rsid w:val="00AB7C91"/>
    <w:rsid w:val="00AC03C0"/>
    <w:rsid w:val="00AC27DF"/>
    <w:rsid w:val="00AC3A0E"/>
    <w:rsid w:val="00AC446C"/>
    <w:rsid w:val="00AC4915"/>
    <w:rsid w:val="00AC4EFB"/>
    <w:rsid w:val="00AC6040"/>
    <w:rsid w:val="00AC78E4"/>
    <w:rsid w:val="00AC7A02"/>
    <w:rsid w:val="00AD4368"/>
    <w:rsid w:val="00AD4407"/>
    <w:rsid w:val="00AD460D"/>
    <w:rsid w:val="00AD4F87"/>
    <w:rsid w:val="00AD577F"/>
    <w:rsid w:val="00AE125B"/>
    <w:rsid w:val="00AE1AD6"/>
    <w:rsid w:val="00AE5690"/>
    <w:rsid w:val="00AE5709"/>
    <w:rsid w:val="00AE59D8"/>
    <w:rsid w:val="00AE6340"/>
    <w:rsid w:val="00AE7118"/>
    <w:rsid w:val="00AE785C"/>
    <w:rsid w:val="00AF0361"/>
    <w:rsid w:val="00AF158D"/>
    <w:rsid w:val="00AF1887"/>
    <w:rsid w:val="00AF252E"/>
    <w:rsid w:val="00AF2652"/>
    <w:rsid w:val="00AF3B03"/>
    <w:rsid w:val="00AF3D5C"/>
    <w:rsid w:val="00AF3EDA"/>
    <w:rsid w:val="00AF43CC"/>
    <w:rsid w:val="00AF5382"/>
    <w:rsid w:val="00AF545C"/>
    <w:rsid w:val="00AF598D"/>
    <w:rsid w:val="00B007EF"/>
    <w:rsid w:val="00B02025"/>
    <w:rsid w:val="00B03881"/>
    <w:rsid w:val="00B03AC5"/>
    <w:rsid w:val="00B053FD"/>
    <w:rsid w:val="00B066B6"/>
    <w:rsid w:val="00B06E38"/>
    <w:rsid w:val="00B0727A"/>
    <w:rsid w:val="00B1098A"/>
    <w:rsid w:val="00B10A21"/>
    <w:rsid w:val="00B1149F"/>
    <w:rsid w:val="00B115AE"/>
    <w:rsid w:val="00B126FA"/>
    <w:rsid w:val="00B12EAF"/>
    <w:rsid w:val="00B1320A"/>
    <w:rsid w:val="00B13373"/>
    <w:rsid w:val="00B13C85"/>
    <w:rsid w:val="00B15FAF"/>
    <w:rsid w:val="00B217A8"/>
    <w:rsid w:val="00B251BF"/>
    <w:rsid w:val="00B25C28"/>
    <w:rsid w:val="00B25F27"/>
    <w:rsid w:val="00B260CF"/>
    <w:rsid w:val="00B273C7"/>
    <w:rsid w:val="00B27812"/>
    <w:rsid w:val="00B27E69"/>
    <w:rsid w:val="00B301C5"/>
    <w:rsid w:val="00B308C2"/>
    <w:rsid w:val="00B319CD"/>
    <w:rsid w:val="00B33F74"/>
    <w:rsid w:val="00B347AE"/>
    <w:rsid w:val="00B3573D"/>
    <w:rsid w:val="00B35D62"/>
    <w:rsid w:val="00B36EED"/>
    <w:rsid w:val="00B411A6"/>
    <w:rsid w:val="00B43A70"/>
    <w:rsid w:val="00B46249"/>
    <w:rsid w:val="00B4634B"/>
    <w:rsid w:val="00B46DF2"/>
    <w:rsid w:val="00B47AFD"/>
    <w:rsid w:val="00B500BA"/>
    <w:rsid w:val="00B50C4B"/>
    <w:rsid w:val="00B51056"/>
    <w:rsid w:val="00B51398"/>
    <w:rsid w:val="00B51BEC"/>
    <w:rsid w:val="00B5378D"/>
    <w:rsid w:val="00B54241"/>
    <w:rsid w:val="00B54919"/>
    <w:rsid w:val="00B557F7"/>
    <w:rsid w:val="00B56C79"/>
    <w:rsid w:val="00B57A6B"/>
    <w:rsid w:val="00B608F5"/>
    <w:rsid w:val="00B625F8"/>
    <w:rsid w:val="00B63FEE"/>
    <w:rsid w:val="00B65DE2"/>
    <w:rsid w:val="00B66DD9"/>
    <w:rsid w:val="00B70B75"/>
    <w:rsid w:val="00B714EA"/>
    <w:rsid w:val="00B72C29"/>
    <w:rsid w:val="00B7426C"/>
    <w:rsid w:val="00B74662"/>
    <w:rsid w:val="00B77319"/>
    <w:rsid w:val="00B774E5"/>
    <w:rsid w:val="00B77508"/>
    <w:rsid w:val="00B77585"/>
    <w:rsid w:val="00B7773A"/>
    <w:rsid w:val="00B819DE"/>
    <w:rsid w:val="00B82BB7"/>
    <w:rsid w:val="00B82DC6"/>
    <w:rsid w:val="00B84957"/>
    <w:rsid w:val="00B86125"/>
    <w:rsid w:val="00B87ED8"/>
    <w:rsid w:val="00B91E0A"/>
    <w:rsid w:val="00B92419"/>
    <w:rsid w:val="00B94C8C"/>
    <w:rsid w:val="00B95FC8"/>
    <w:rsid w:val="00B96725"/>
    <w:rsid w:val="00BA1C0F"/>
    <w:rsid w:val="00BA3061"/>
    <w:rsid w:val="00BA3533"/>
    <w:rsid w:val="00BA392E"/>
    <w:rsid w:val="00BA5862"/>
    <w:rsid w:val="00BB06E3"/>
    <w:rsid w:val="00BB08CA"/>
    <w:rsid w:val="00BB0C0C"/>
    <w:rsid w:val="00BB2B10"/>
    <w:rsid w:val="00BB354E"/>
    <w:rsid w:val="00BB3791"/>
    <w:rsid w:val="00BB3A72"/>
    <w:rsid w:val="00BB738E"/>
    <w:rsid w:val="00BC07F8"/>
    <w:rsid w:val="00BC0E84"/>
    <w:rsid w:val="00BC2C3F"/>
    <w:rsid w:val="00BC3E13"/>
    <w:rsid w:val="00BC7086"/>
    <w:rsid w:val="00BC7CB5"/>
    <w:rsid w:val="00BC7DD6"/>
    <w:rsid w:val="00BD0061"/>
    <w:rsid w:val="00BD0428"/>
    <w:rsid w:val="00BD3A7C"/>
    <w:rsid w:val="00BD7963"/>
    <w:rsid w:val="00BE2670"/>
    <w:rsid w:val="00BE3ABA"/>
    <w:rsid w:val="00BE418D"/>
    <w:rsid w:val="00BE4FEB"/>
    <w:rsid w:val="00BE6335"/>
    <w:rsid w:val="00BE6E1E"/>
    <w:rsid w:val="00BE6E4E"/>
    <w:rsid w:val="00BE7B4C"/>
    <w:rsid w:val="00BF1A94"/>
    <w:rsid w:val="00BF2B5D"/>
    <w:rsid w:val="00BF41CF"/>
    <w:rsid w:val="00BF51FE"/>
    <w:rsid w:val="00BF642D"/>
    <w:rsid w:val="00C00377"/>
    <w:rsid w:val="00C024BC"/>
    <w:rsid w:val="00C029A7"/>
    <w:rsid w:val="00C0447B"/>
    <w:rsid w:val="00C04D2E"/>
    <w:rsid w:val="00C06B8E"/>
    <w:rsid w:val="00C100C8"/>
    <w:rsid w:val="00C13E96"/>
    <w:rsid w:val="00C1474C"/>
    <w:rsid w:val="00C15ED3"/>
    <w:rsid w:val="00C208D1"/>
    <w:rsid w:val="00C20C15"/>
    <w:rsid w:val="00C2163C"/>
    <w:rsid w:val="00C22C64"/>
    <w:rsid w:val="00C246AB"/>
    <w:rsid w:val="00C2510F"/>
    <w:rsid w:val="00C26FC7"/>
    <w:rsid w:val="00C302FD"/>
    <w:rsid w:val="00C30A93"/>
    <w:rsid w:val="00C31809"/>
    <w:rsid w:val="00C34615"/>
    <w:rsid w:val="00C35D5C"/>
    <w:rsid w:val="00C36483"/>
    <w:rsid w:val="00C368D8"/>
    <w:rsid w:val="00C40F9C"/>
    <w:rsid w:val="00C4166C"/>
    <w:rsid w:val="00C41BA3"/>
    <w:rsid w:val="00C44B2D"/>
    <w:rsid w:val="00C44DAE"/>
    <w:rsid w:val="00C45598"/>
    <w:rsid w:val="00C4628D"/>
    <w:rsid w:val="00C46498"/>
    <w:rsid w:val="00C5119B"/>
    <w:rsid w:val="00C51D3F"/>
    <w:rsid w:val="00C527A1"/>
    <w:rsid w:val="00C54180"/>
    <w:rsid w:val="00C5463A"/>
    <w:rsid w:val="00C55B91"/>
    <w:rsid w:val="00C605E0"/>
    <w:rsid w:val="00C61159"/>
    <w:rsid w:val="00C63CA0"/>
    <w:rsid w:val="00C6748D"/>
    <w:rsid w:val="00C67C92"/>
    <w:rsid w:val="00C7112C"/>
    <w:rsid w:val="00C73178"/>
    <w:rsid w:val="00C7400F"/>
    <w:rsid w:val="00C773B4"/>
    <w:rsid w:val="00C851CE"/>
    <w:rsid w:val="00C857F2"/>
    <w:rsid w:val="00C87906"/>
    <w:rsid w:val="00C87E40"/>
    <w:rsid w:val="00C90510"/>
    <w:rsid w:val="00C90A1A"/>
    <w:rsid w:val="00C91158"/>
    <w:rsid w:val="00C92425"/>
    <w:rsid w:val="00C94A6D"/>
    <w:rsid w:val="00C95656"/>
    <w:rsid w:val="00C964E6"/>
    <w:rsid w:val="00C97EF0"/>
    <w:rsid w:val="00CA0160"/>
    <w:rsid w:val="00CA07AC"/>
    <w:rsid w:val="00CA2A37"/>
    <w:rsid w:val="00CA2E00"/>
    <w:rsid w:val="00CA6E4F"/>
    <w:rsid w:val="00CB00A8"/>
    <w:rsid w:val="00CB08D0"/>
    <w:rsid w:val="00CB1CD8"/>
    <w:rsid w:val="00CB6064"/>
    <w:rsid w:val="00CB63AF"/>
    <w:rsid w:val="00CB6A19"/>
    <w:rsid w:val="00CB6EA5"/>
    <w:rsid w:val="00CB6F12"/>
    <w:rsid w:val="00CC286E"/>
    <w:rsid w:val="00CC42F8"/>
    <w:rsid w:val="00CC4660"/>
    <w:rsid w:val="00CC581B"/>
    <w:rsid w:val="00CC5B25"/>
    <w:rsid w:val="00CC5BDE"/>
    <w:rsid w:val="00CC5CAD"/>
    <w:rsid w:val="00CC7594"/>
    <w:rsid w:val="00CD0346"/>
    <w:rsid w:val="00CD0717"/>
    <w:rsid w:val="00CD0F4F"/>
    <w:rsid w:val="00CD139A"/>
    <w:rsid w:val="00CD1CFC"/>
    <w:rsid w:val="00CD2C38"/>
    <w:rsid w:val="00CD3916"/>
    <w:rsid w:val="00CD3960"/>
    <w:rsid w:val="00CD73F1"/>
    <w:rsid w:val="00CD7877"/>
    <w:rsid w:val="00CD7C69"/>
    <w:rsid w:val="00CE03D5"/>
    <w:rsid w:val="00CE04DA"/>
    <w:rsid w:val="00CE1077"/>
    <w:rsid w:val="00CE2671"/>
    <w:rsid w:val="00CE3AF1"/>
    <w:rsid w:val="00CE3D3B"/>
    <w:rsid w:val="00CE5634"/>
    <w:rsid w:val="00CE667C"/>
    <w:rsid w:val="00CE7A58"/>
    <w:rsid w:val="00CF0176"/>
    <w:rsid w:val="00CF2494"/>
    <w:rsid w:val="00CF2C57"/>
    <w:rsid w:val="00CF4A45"/>
    <w:rsid w:val="00CF55CA"/>
    <w:rsid w:val="00CF68F0"/>
    <w:rsid w:val="00CF695C"/>
    <w:rsid w:val="00CF6FFF"/>
    <w:rsid w:val="00CF7482"/>
    <w:rsid w:val="00CF7847"/>
    <w:rsid w:val="00D003F7"/>
    <w:rsid w:val="00D01086"/>
    <w:rsid w:val="00D01DB4"/>
    <w:rsid w:val="00D022F8"/>
    <w:rsid w:val="00D02CAD"/>
    <w:rsid w:val="00D02E4A"/>
    <w:rsid w:val="00D055B0"/>
    <w:rsid w:val="00D06C5B"/>
    <w:rsid w:val="00D06CD8"/>
    <w:rsid w:val="00D07A4E"/>
    <w:rsid w:val="00D13187"/>
    <w:rsid w:val="00D13332"/>
    <w:rsid w:val="00D136FA"/>
    <w:rsid w:val="00D14C3F"/>
    <w:rsid w:val="00D15B8A"/>
    <w:rsid w:val="00D17242"/>
    <w:rsid w:val="00D20A7A"/>
    <w:rsid w:val="00D25FE6"/>
    <w:rsid w:val="00D2758E"/>
    <w:rsid w:val="00D329F5"/>
    <w:rsid w:val="00D33079"/>
    <w:rsid w:val="00D36D15"/>
    <w:rsid w:val="00D36F86"/>
    <w:rsid w:val="00D45388"/>
    <w:rsid w:val="00D454CA"/>
    <w:rsid w:val="00D4694D"/>
    <w:rsid w:val="00D46A7B"/>
    <w:rsid w:val="00D46BBF"/>
    <w:rsid w:val="00D474C2"/>
    <w:rsid w:val="00D5046E"/>
    <w:rsid w:val="00D5271F"/>
    <w:rsid w:val="00D52FCD"/>
    <w:rsid w:val="00D530F5"/>
    <w:rsid w:val="00D54195"/>
    <w:rsid w:val="00D55606"/>
    <w:rsid w:val="00D562C0"/>
    <w:rsid w:val="00D6035B"/>
    <w:rsid w:val="00D60AB2"/>
    <w:rsid w:val="00D60B48"/>
    <w:rsid w:val="00D63F2C"/>
    <w:rsid w:val="00D65B10"/>
    <w:rsid w:val="00D66AAB"/>
    <w:rsid w:val="00D67CE5"/>
    <w:rsid w:val="00D71613"/>
    <w:rsid w:val="00D71AD7"/>
    <w:rsid w:val="00D71BC0"/>
    <w:rsid w:val="00D720B7"/>
    <w:rsid w:val="00D72E99"/>
    <w:rsid w:val="00D74A90"/>
    <w:rsid w:val="00D74B62"/>
    <w:rsid w:val="00D754DF"/>
    <w:rsid w:val="00D758E5"/>
    <w:rsid w:val="00D77824"/>
    <w:rsid w:val="00D80E59"/>
    <w:rsid w:val="00D812D2"/>
    <w:rsid w:val="00D81EEA"/>
    <w:rsid w:val="00D825F9"/>
    <w:rsid w:val="00D8357B"/>
    <w:rsid w:val="00D86F77"/>
    <w:rsid w:val="00D92C0B"/>
    <w:rsid w:val="00D934B2"/>
    <w:rsid w:val="00D9454F"/>
    <w:rsid w:val="00D94768"/>
    <w:rsid w:val="00D9797F"/>
    <w:rsid w:val="00DA1EBA"/>
    <w:rsid w:val="00DA2660"/>
    <w:rsid w:val="00DA493E"/>
    <w:rsid w:val="00DA6BBF"/>
    <w:rsid w:val="00DB0376"/>
    <w:rsid w:val="00DB412B"/>
    <w:rsid w:val="00DB4E57"/>
    <w:rsid w:val="00DB7496"/>
    <w:rsid w:val="00DC0DA5"/>
    <w:rsid w:val="00DC2C67"/>
    <w:rsid w:val="00DC4232"/>
    <w:rsid w:val="00DC4620"/>
    <w:rsid w:val="00DC4C51"/>
    <w:rsid w:val="00DC71DB"/>
    <w:rsid w:val="00DC7AD9"/>
    <w:rsid w:val="00DC7E50"/>
    <w:rsid w:val="00DD0DAD"/>
    <w:rsid w:val="00DD109D"/>
    <w:rsid w:val="00DD3284"/>
    <w:rsid w:val="00DD3540"/>
    <w:rsid w:val="00DD364F"/>
    <w:rsid w:val="00DD4C12"/>
    <w:rsid w:val="00DD5FF7"/>
    <w:rsid w:val="00DD69AA"/>
    <w:rsid w:val="00DD6CBF"/>
    <w:rsid w:val="00DD752A"/>
    <w:rsid w:val="00DD78AA"/>
    <w:rsid w:val="00DE1E4F"/>
    <w:rsid w:val="00DE4884"/>
    <w:rsid w:val="00DE6424"/>
    <w:rsid w:val="00DF05B1"/>
    <w:rsid w:val="00DF0B62"/>
    <w:rsid w:val="00DF1253"/>
    <w:rsid w:val="00DF1D5D"/>
    <w:rsid w:val="00DF3DBE"/>
    <w:rsid w:val="00DF4B7B"/>
    <w:rsid w:val="00DF4F52"/>
    <w:rsid w:val="00DF656F"/>
    <w:rsid w:val="00DF79A0"/>
    <w:rsid w:val="00E00BF5"/>
    <w:rsid w:val="00E0100F"/>
    <w:rsid w:val="00E01213"/>
    <w:rsid w:val="00E016C3"/>
    <w:rsid w:val="00E03ECC"/>
    <w:rsid w:val="00E03EFE"/>
    <w:rsid w:val="00E04795"/>
    <w:rsid w:val="00E061FC"/>
    <w:rsid w:val="00E07798"/>
    <w:rsid w:val="00E1045F"/>
    <w:rsid w:val="00E146A5"/>
    <w:rsid w:val="00E16363"/>
    <w:rsid w:val="00E177EE"/>
    <w:rsid w:val="00E2042C"/>
    <w:rsid w:val="00E22B9D"/>
    <w:rsid w:val="00E23F64"/>
    <w:rsid w:val="00E260EE"/>
    <w:rsid w:val="00E26743"/>
    <w:rsid w:val="00E30017"/>
    <w:rsid w:val="00E3075B"/>
    <w:rsid w:val="00E30FB7"/>
    <w:rsid w:val="00E32DEE"/>
    <w:rsid w:val="00E340BB"/>
    <w:rsid w:val="00E354C5"/>
    <w:rsid w:val="00E35F48"/>
    <w:rsid w:val="00E37E1E"/>
    <w:rsid w:val="00E439CA"/>
    <w:rsid w:val="00E44228"/>
    <w:rsid w:val="00E476B1"/>
    <w:rsid w:val="00E4773A"/>
    <w:rsid w:val="00E5093B"/>
    <w:rsid w:val="00E518EF"/>
    <w:rsid w:val="00E53261"/>
    <w:rsid w:val="00E5353C"/>
    <w:rsid w:val="00E54E85"/>
    <w:rsid w:val="00E550F8"/>
    <w:rsid w:val="00E55F7C"/>
    <w:rsid w:val="00E574AE"/>
    <w:rsid w:val="00E61FB1"/>
    <w:rsid w:val="00E637F6"/>
    <w:rsid w:val="00E63C87"/>
    <w:rsid w:val="00E642C1"/>
    <w:rsid w:val="00E65CCA"/>
    <w:rsid w:val="00E65D65"/>
    <w:rsid w:val="00E661EA"/>
    <w:rsid w:val="00E66E8D"/>
    <w:rsid w:val="00E66EEB"/>
    <w:rsid w:val="00E678A8"/>
    <w:rsid w:val="00E70C17"/>
    <w:rsid w:val="00E72308"/>
    <w:rsid w:val="00E727F2"/>
    <w:rsid w:val="00E72E5F"/>
    <w:rsid w:val="00E74A36"/>
    <w:rsid w:val="00E74CE9"/>
    <w:rsid w:val="00E75DD4"/>
    <w:rsid w:val="00E82619"/>
    <w:rsid w:val="00E82664"/>
    <w:rsid w:val="00E82A30"/>
    <w:rsid w:val="00E83712"/>
    <w:rsid w:val="00E86337"/>
    <w:rsid w:val="00E876E7"/>
    <w:rsid w:val="00E91EB4"/>
    <w:rsid w:val="00E92FD3"/>
    <w:rsid w:val="00E9313A"/>
    <w:rsid w:val="00E941E5"/>
    <w:rsid w:val="00E95C4D"/>
    <w:rsid w:val="00EA0A92"/>
    <w:rsid w:val="00EA340B"/>
    <w:rsid w:val="00EA3D7C"/>
    <w:rsid w:val="00EA52CC"/>
    <w:rsid w:val="00EA572C"/>
    <w:rsid w:val="00EA6761"/>
    <w:rsid w:val="00EB399D"/>
    <w:rsid w:val="00EB3C57"/>
    <w:rsid w:val="00EB52D7"/>
    <w:rsid w:val="00EB6337"/>
    <w:rsid w:val="00EB671D"/>
    <w:rsid w:val="00EB6CB1"/>
    <w:rsid w:val="00EB7470"/>
    <w:rsid w:val="00EC04B3"/>
    <w:rsid w:val="00EC059F"/>
    <w:rsid w:val="00EC23D3"/>
    <w:rsid w:val="00EC3327"/>
    <w:rsid w:val="00EC36E7"/>
    <w:rsid w:val="00EC3ACA"/>
    <w:rsid w:val="00EC472A"/>
    <w:rsid w:val="00EC5287"/>
    <w:rsid w:val="00EC56F3"/>
    <w:rsid w:val="00EC594D"/>
    <w:rsid w:val="00EC74C1"/>
    <w:rsid w:val="00EC7EE7"/>
    <w:rsid w:val="00ED195B"/>
    <w:rsid w:val="00ED55BD"/>
    <w:rsid w:val="00EE3F93"/>
    <w:rsid w:val="00EE4485"/>
    <w:rsid w:val="00EF12AC"/>
    <w:rsid w:val="00EF2010"/>
    <w:rsid w:val="00EF2AA0"/>
    <w:rsid w:val="00EF4E37"/>
    <w:rsid w:val="00EF5604"/>
    <w:rsid w:val="00EF5650"/>
    <w:rsid w:val="00EF581B"/>
    <w:rsid w:val="00EF5CE4"/>
    <w:rsid w:val="00EF63A9"/>
    <w:rsid w:val="00EF7AAA"/>
    <w:rsid w:val="00EF7D52"/>
    <w:rsid w:val="00EF7F73"/>
    <w:rsid w:val="00F0326D"/>
    <w:rsid w:val="00F10BBD"/>
    <w:rsid w:val="00F11C4B"/>
    <w:rsid w:val="00F11D68"/>
    <w:rsid w:val="00F12F8C"/>
    <w:rsid w:val="00F13295"/>
    <w:rsid w:val="00F146EC"/>
    <w:rsid w:val="00F14A7C"/>
    <w:rsid w:val="00F14A8E"/>
    <w:rsid w:val="00F15001"/>
    <w:rsid w:val="00F160BB"/>
    <w:rsid w:val="00F16F32"/>
    <w:rsid w:val="00F20C41"/>
    <w:rsid w:val="00F21CF4"/>
    <w:rsid w:val="00F259AB"/>
    <w:rsid w:val="00F25C19"/>
    <w:rsid w:val="00F275A9"/>
    <w:rsid w:val="00F27607"/>
    <w:rsid w:val="00F27ADF"/>
    <w:rsid w:val="00F27C47"/>
    <w:rsid w:val="00F315B0"/>
    <w:rsid w:val="00F3466B"/>
    <w:rsid w:val="00F37EEE"/>
    <w:rsid w:val="00F40689"/>
    <w:rsid w:val="00F41897"/>
    <w:rsid w:val="00F41B2E"/>
    <w:rsid w:val="00F41D85"/>
    <w:rsid w:val="00F42927"/>
    <w:rsid w:val="00F447E1"/>
    <w:rsid w:val="00F44CCF"/>
    <w:rsid w:val="00F45E4A"/>
    <w:rsid w:val="00F471AB"/>
    <w:rsid w:val="00F475B1"/>
    <w:rsid w:val="00F50019"/>
    <w:rsid w:val="00F50C7D"/>
    <w:rsid w:val="00F511CE"/>
    <w:rsid w:val="00F529C9"/>
    <w:rsid w:val="00F53DB3"/>
    <w:rsid w:val="00F559F5"/>
    <w:rsid w:val="00F56ADC"/>
    <w:rsid w:val="00F56E99"/>
    <w:rsid w:val="00F601FE"/>
    <w:rsid w:val="00F6172C"/>
    <w:rsid w:val="00F639F9"/>
    <w:rsid w:val="00F64971"/>
    <w:rsid w:val="00F65E85"/>
    <w:rsid w:val="00F662D3"/>
    <w:rsid w:val="00F67A63"/>
    <w:rsid w:val="00F67E49"/>
    <w:rsid w:val="00F7090F"/>
    <w:rsid w:val="00F73873"/>
    <w:rsid w:val="00F74946"/>
    <w:rsid w:val="00F822D1"/>
    <w:rsid w:val="00F83B2A"/>
    <w:rsid w:val="00F85D43"/>
    <w:rsid w:val="00F86041"/>
    <w:rsid w:val="00F863EE"/>
    <w:rsid w:val="00F90B70"/>
    <w:rsid w:val="00F91712"/>
    <w:rsid w:val="00F91ABA"/>
    <w:rsid w:val="00F92E58"/>
    <w:rsid w:val="00F93E1B"/>
    <w:rsid w:val="00F940C6"/>
    <w:rsid w:val="00F94FDD"/>
    <w:rsid w:val="00F95F2E"/>
    <w:rsid w:val="00FA2C66"/>
    <w:rsid w:val="00FA3080"/>
    <w:rsid w:val="00FA4267"/>
    <w:rsid w:val="00FA55A9"/>
    <w:rsid w:val="00FB2FD9"/>
    <w:rsid w:val="00FB474D"/>
    <w:rsid w:val="00FB4E0F"/>
    <w:rsid w:val="00FC0107"/>
    <w:rsid w:val="00FC0D60"/>
    <w:rsid w:val="00FC1ED2"/>
    <w:rsid w:val="00FC3624"/>
    <w:rsid w:val="00FC42D6"/>
    <w:rsid w:val="00FC511F"/>
    <w:rsid w:val="00FC5A73"/>
    <w:rsid w:val="00FC6144"/>
    <w:rsid w:val="00FC63D6"/>
    <w:rsid w:val="00FC70F2"/>
    <w:rsid w:val="00FC75BC"/>
    <w:rsid w:val="00FD0690"/>
    <w:rsid w:val="00FD2823"/>
    <w:rsid w:val="00FD478C"/>
    <w:rsid w:val="00FD6618"/>
    <w:rsid w:val="00FD6F58"/>
    <w:rsid w:val="00FE01B1"/>
    <w:rsid w:val="00FE1DF4"/>
    <w:rsid w:val="00FE2E56"/>
    <w:rsid w:val="00FE3014"/>
    <w:rsid w:val="00FE67C3"/>
    <w:rsid w:val="00FE72E3"/>
    <w:rsid w:val="00FE7DD7"/>
    <w:rsid w:val="00FF2910"/>
    <w:rsid w:val="00FF5813"/>
    <w:rsid w:val="00FF70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F1F43"/>
  <w15:docId w15:val="{EEBB79CE-F738-4ACA-9CCE-2F6954D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autoRedefine/>
    <w:uiPriority w:val="9"/>
    <w:qFormat/>
    <w:rsid w:val="00333B81"/>
    <w:pPr>
      <w:keepNext/>
      <w:numPr>
        <w:numId w:val="9"/>
      </w:numPr>
      <w:shd w:val="clear" w:color="auto" w:fill="E0E0E0"/>
      <w:spacing w:before="240" w:after="240"/>
      <w:jc w:val="center"/>
      <w:outlineLvl w:val="0"/>
    </w:pPr>
    <w:rPr>
      <w:rFonts w:ascii="Arial Bold" w:hAnsi="Arial Bold" w:cs="Arial"/>
      <w:b/>
      <w:bCs/>
      <w:color w:val="0000FF"/>
      <w:kern w:val="32"/>
      <w:sz w:val="32"/>
      <w:szCs w:val="32"/>
    </w:rPr>
  </w:style>
  <w:style w:type="paragraph" w:styleId="Heading2">
    <w:name w:val="heading 2"/>
    <w:basedOn w:val="Normal"/>
    <w:next w:val="Normal"/>
    <w:autoRedefine/>
    <w:qFormat/>
    <w:rsid w:val="007A362D"/>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autoRedefine/>
    <w:qFormat/>
    <w:rsid w:val="00333B81"/>
    <w:pPr>
      <w:keepNext/>
      <w:keepLines/>
      <w:numPr>
        <w:ilvl w:val="2"/>
        <w:numId w:val="9"/>
      </w:numPr>
      <w:tabs>
        <w:tab w:val="clear" w:pos="3420"/>
        <w:tab w:val="num" w:pos="720"/>
      </w:tabs>
      <w:spacing w:before="120" w:after="120"/>
      <w:ind w:left="720"/>
      <w:outlineLvl w:val="2"/>
    </w:pPr>
    <w:rPr>
      <w:rFonts w:ascii="Arial Bold" w:hAnsi="Arial Bold" w:cs="Arial"/>
      <w:b/>
      <w:bCs/>
      <w:color w:val="0000FF"/>
      <w:szCs w:val="26"/>
    </w:rPr>
  </w:style>
  <w:style w:type="paragraph" w:styleId="Heading4">
    <w:name w:val="heading 4"/>
    <w:basedOn w:val="Normal"/>
    <w:next w:val="Normal"/>
    <w:autoRedefine/>
    <w:qFormat/>
    <w:rsid w:val="004C7F34"/>
    <w:pPr>
      <w:keepNext/>
      <w:numPr>
        <w:ilvl w:val="3"/>
        <w:numId w:val="9"/>
      </w:numPr>
      <w:spacing w:before="240" w:after="240"/>
      <w:outlineLvl w:val="3"/>
    </w:pPr>
    <w:rPr>
      <w:rFonts w:ascii="Arial Bold" w:hAnsi="Arial Bold"/>
      <w:b/>
      <w:bCs/>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qFormat/>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pPr>
      <w:numPr>
        <w:ilvl w:val="6"/>
        <w:numId w:val="9"/>
      </w:numPr>
      <w:spacing w:before="240" w:after="60"/>
      <w:outlineLvl w:val="6"/>
    </w:pPr>
  </w:style>
  <w:style w:type="paragraph" w:styleId="Heading8">
    <w:name w:val="heading 8"/>
    <w:basedOn w:val="Normal"/>
    <w:next w:val="Normal"/>
    <w:qFormat/>
    <w:pPr>
      <w:numPr>
        <w:ilvl w:val="7"/>
        <w:numId w:val="9"/>
      </w:numPr>
      <w:spacing w:before="240" w:after="60"/>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Pg1Title"/>
    <w:basedOn w:val="Normal"/>
    <w:next w:val="Normal"/>
    <w:autoRedefine/>
    <w:qFormat/>
    <w:pPr>
      <w:spacing w:before="3000" w:after="120"/>
      <w:jc w:val="center"/>
    </w:pPr>
    <w:rPr>
      <w:rFonts w:ascii="Arial Bold" w:hAnsi="Arial Bold"/>
      <w:b/>
      <w:bCs/>
      <w:sz w:val="40"/>
      <w:szCs w:val="20"/>
    </w:rPr>
  </w:style>
  <w:style w:type="paragraph" w:styleId="TOC1">
    <w:name w:val="toc 1"/>
    <w:basedOn w:val="Normal"/>
    <w:next w:val="Normal"/>
    <w:autoRedefine/>
    <w:uiPriority w:val="39"/>
    <w:pPr>
      <w:spacing w:before="120" w:after="120"/>
    </w:pPr>
    <w:rPr>
      <w:rFonts w:ascii="Arial Bold" w:hAnsi="Arial Bold"/>
      <w:b/>
      <w:sz w:val="20"/>
    </w:rPr>
  </w:style>
  <w:style w:type="paragraph" w:styleId="TOC2">
    <w:name w:val="toc 2"/>
    <w:basedOn w:val="Normal"/>
    <w:next w:val="Normal"/>
    <w:autoRedefine/>
    <w:uiPriority w:val="39"/>
    <w:pPr>
      <w:spacing w:before="120" w:after="120"/>
      <w:ind w:left="576"/>
    </w:pPr>
    <w:rPr>
      <w:rFonts w:ascii="Arial" w:hAnsi="Arial"/>
      <w:noProof/>
      <w:sz w:val="20"/>
    </w:rPr>
  </w:style>
  <w:style w:type="paragraph" w:styleId="TOC3">
    <w:name w:val="toc 3"/>
    <w:basedOn w:val="Normal"/>
    <w:next w:val="Normal"/>
    <w:autoRedefine/>
    <w:uiPriority w:val="39"/>
    <w:pPr>
      <w:spacing w:before="120" w:after="120"/>
      <w:ind w:left="1152"/>
    </w:pPr>
    <w:rPr>
      <w:rFonts w:ascii="Arial" w:hAnsi="Arial"/>
      <w:sz w:val="20"/>
    </w:rPr>
  </w:style>
  <w:style w:type="paragraph" w:styleId="Header">
    <w:name w:val="header"/>
    <w:aliases w:val="HeaderFirst"/>
    <w:basedOn w:val="Normal"/>
    <w:autoRedefine/>
    <w:semiHidden/>
    <w:pPr>
      <w:jc w:val="center"/>
    </w:pPr>
    <w:rPr>
      <w:rFonts w:ascii="Arial" w:hAnsi="Arial"/>
      <w:sz w:val="16"/>
    </w:rPr>
  </w:style>
  <w:style w:type="character" w:styleId="PageNumber">
    <w:name w:val="page number"/>
    <w:basedOn w:val="DefaultParagraphFont"/>
    <w:semiHidden/>
  </w:style>
  <w:style w:type="paragraph" w:styleId="Footer">
    <w:name w:val="footer"/>
    <w:basedOn w:val="Normal"/>
    <w:autoRedefine/>
    <w:semiHidden/>
    <w:pPr>
      <w:jc w:val="center"/>
    </w:pPr>
    <w:rPr>
      <w:rFonts w:ascii="Arial" w:hAnsi="Arial"/>
      <w:sz w:val="16"/>
    </w:rPr>
  </w:style>
  <w:style w:type="paragraph" w:styleId="BodyText">
    <w:name w:val="Body Text"/>
    <w:basedOn w:val="Normal"/>
    <w:autoRedefine/>
    <w:semiHidden/>
    <w:rsid w:val="00E876E7"/>
    <w:pPr>
      <w:spacing w:before="120" w:after="120"/>
      <w:jc w:val="both"/>
    </w:pPr>
    <w:rPr>
      <w:rFonts w:ascii="Arial" w:hAnsi="Arial"/>
      <w:iCs/>
      <w:sz w:val="22"/>
      <w:lang w:val="en-GB"/>
    </w:rPr>
  </w:style>
  <w:style w:type="paragraph" w:customStyle="1" w:styleId="caption2">
    <w:name w:val="caption2"/>
    <w:basedOn w:val="Normal"/>
    <w:pPr>
      <w:spacing w:before="100" w:beforeAutospacing="1" w:after="100" w:afterAutospacing="1"/>
    </w:pPr>
    <w:rPr>
      <w:rFonts w:ascii="Arial" w:hAnsi="Arial"/>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semiHidden/>
    <w:pPr>
      <w:spacing w:before="120" w:after="120"/>
    </w:pPr>
    <w:rPr>
      <w:rFonts w:ascii="Arial Bold" w:hAnsi="Arial Bold"/>
      <w:b/>
      <w:sz w:val="20"/>
    </w:rPr>
  </w:style>
  <w:style w:type="paragraph" w:customStyle="1" w:styleId="RevHty">
    <w:name w:val="RevHty"/>
    <w:basedOn w:val="BlockText"/>
    <w:autoRedefine/>
    <w:pPr>
      <w:keepNext/>
      <w:keepLines/>
    </w:pPr>
    <w:rPr>
      <w:color w:val="0000FF"/>
    </w:rPr>
  </w:style>
  <w:style w:type="paragraph" w:customStyle="1" w:styleId="copyright">
    <w:name w:val="copyright"/>
    <w:basedOn w:val="MessageHeader"/>
    <w:pPr>
      <w:ind w:left="0" w:firstLine="0"/>
      <w:jc w:val="both"/>
    </w:pPr>
    <w:rPr>
      <w:rFonts w:ascii="Arial" w:hAnsi="Arial"/>
      <w:b w:val="0"/>
      <w:sz w:val="20"/>
    </w:rPr>
  </w:style>
  <w:style w:type="paragraph" w:customStyle="1" w:styleId="Tablebody">
    <w:name w:val="Table_body"/>
    <w:basedOn w:val="BodyText"/>
    <w:autoRedefine/>
  </w:style>
  <w:style w:type="paragraph" w:customStyle="1" w:styleId="Caption1">
    <w:name w:val="Caption1"/>
    <w:basedOn w:val="Normal"/>
    <w:next w:val="Heading1"/>
    <w:pPr>
      <w:spacing w:before="400" w:after="120"/>
      <w:jc w:val="center"/>
    </w:pPr>
    <w:rPr>
      <w:rFonts w:ascii="Arial Bold" w:hAnsi="Arial Bold"/>
      <w:b/>
    </w:rPr>
  </w:style>
  <w:style w:type="paragraph" w:customStyle="1" w:styleId="TableHeader">
    <w:name w:val="Table Header"/>
    <w:basedOn w:val="BodyText"/>
  </w:style>
  <w:style w:type="paragraph" w:styleId="TOAHeading">
    <w:name w:val="toa heading"/>
    <w:basedOn w:val="Normal"/>
    <w:next w:val="Normal"/>
    <w:semiHidden/>
    <w:pPr>
      <w:spacing w:before="120" w:after="120"/>
      <w:jc w:val="center"/>
    </w:pPr>
    <w:rPr>
      <w:rFonts w:ascii="Arial Bold" w:hAnsi="Arial Bold" w:cs="Arial"/>
      <w:b/>
      <w:bCs/>
      <w:u w:val="single"/>
    </w:rPr>
  </w:style>
  <w:style w:type="paragraph" w:customStyle="1" w:styleId="Bullet">
    <w:name w:val="Bullet"/>
    <w:basedOn w:val="BodyText"/>
    <w:pPr>
      <w:numPr>
        <w:numId w:val="2"/>
      </w:numPr>
      <w:ind w:left="360" w:hanging="360"/>
      <w:jc w:val="left"/>
    </w:pPr>
  </w:style>
  <w:style w:type="paragraph" w:styleId="TOC4">
    <w:name w:val="toc 4"/>
    <w:basedOn w:val="Normal"/>
    <w:next w:val="Normal"/>
    <w:autoRedefine/>
    <w:semiHidden/>
    <w:pPr>
      <w:ind w:left="720"/>
    </w:pPr>
    <w:rPr>
      <w:rFonts w:ascii="Arial" w:hAnsi="Arial"/>
      <w:sz w:val="20"/>
    </w:rPr>
  </w:style>
  <w:style w:type="paragraph" w:styleId="TOC5">
    <w:name w:val="toc 5"/>
    <w:basedOn w:val="Normal"/>
    <w:next w:val="Normal"/>
    <w:autoRedefine/>
    <w:semiHidden/>
    <w:pPr>
      <w:ind w:left="960"/>
    </w:pPr>
    <w:rPr>
      <w:rFonts w:ascii="Arial" w:hAnsi="Arial"/>
      <w:noProof/>
    </w:r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paragraph" w:customStyle="1" w:styleId="BulletTNR">
    <w:name w:val="Bullet_TNR"/>
    <w:basedOn w:val="Normal"/>
    <w:autoRedefine/>
    <w:pPr>
      <w:numPr>
        <w:numId w:val="3"/>
      </w:numPr>
      <w:spacing w:before="120" w:after="120"/>
    </w:pPr>
    <w:rPr>
      <w:rFonts w:ascii="Arial" w:hAnsi="Arial"/>
      <w:sz w:val="22"/>
    </w:rPr>
  </w:style>
  <w:style w:type="paragraph" w:styleId="PlainText">
    <w:name w:val="Plain Text"/>
    <w:aliases w:val="Note"/>
    <w:basedOn w:val="Normal"/>
    <w:semiHidden/>
    <w:rPr>
      <w:rFonts w:ascii="Wingdings" w:hAnsi="Wingdings" w:cs="Courier New"/>
      <w:sz w:val="20"/>
      <w:szCs w:val="20"/>
    </w:rPr>
  </w:style>
  <w:style w:type="paragraph" w:customStyle="1" w:styleId="notes">
    <w:name w:val="notes"/>
    <w:basedOn w:val="Normal"/>
    <w:pPr>
      <w:autoSpaceDE w:val="0"/>
      <w:autoSpaceDN w:val="0"/>
      <w:adjustRightInd w:val="0"/>
      <w:ind w:left="432"/>
    </w:pPr>
    <w:rPr>
      <w:rFonts w:ascii="Arial" w:hAnsi="Arial" w:cs="Arial"/>
      <w:sz w:val="20"/>
      <w:szCs w:val="26"/>
    </w:rPr>
  </w:style>
  <w:style w:type="paragraph" w:customStyle="1" w:styleId="Annexure">
    <w:name w:val="Annexure"/>
    <w:basedOn w:val="Normal"/>
    <w:rPr>
      <w:rFonts w:ascii="Arial Bold" w:hAnsi="Arial Bold" w:cs="Arial"/>
      <w:b/>
      <w:bCs/>
    </w:rPr>
  </w:style>
  <w:style w:type="paragraph" w:customStyle="1" w:styleId="BulletHeading">
    <w:name w:val="Bullet Heading"/>
    <w:basedOn w:val="Normal"/>
    <w:next w:val="Bullet"/>
    <w:pPr>
      <w:spacing w:before="120" w:after="120"/>
    </w:pPr>
    <w:rPr>
      <w:rFonts w:ascii="Arial Bold" w:hAnsi="Arial Bold"/>
      <w:b/>
    </w:rPr>
  </w:style>
  <w:style w:type="paragraph" w:customStyle="1" w:styleId="Tableheader0">
    <w:name w:val="Table_header"/>
    <w:basedOn w:val="Normal"/>
    <w:autoRedefine/>
    <w:pPr>
      <w:spacing w:before="120" w:after="120"/>
      <w:jc w:val="center"/>
    </w:pPr>
    <w:rPr>
      <w:rFonts w:ascii="Arial Bold" w:hAnsi="Arial Bold"/>
      <w:b/>
      <w:color w:val="0000FF"/>
      <w:sz w:val="22"/>
    </w:rPr>
  </w:style>
  <w:style w:type="paragraph" w:customStyle="1" w:styleId="Tablebullet">
    <w:name w:val="Table_bullet"/>
    <w:basedOn w:val="Tablebody"/>
    <w:pPr>
      <w:numPr>
        <w:numId w:val="4"/>
      </w:numPr>
      <w:ind w:left="360" w:hanging="360"/>
    </w:pPr>
  </w:style>
  <w:style w:type="paragraph" w:customStyle="1" w:styleId="Tablesideheading">
    <w:name w:val="Table_side_heading"/>
    <w:basedOn w:val="Normal"/>
    <w:autoRedefine/>
    <w:pPr>
      <w:numPr>
        <w:numId w:val="5"/>
      </w:numPr>
      <w:spacing w:before="120" w:after="120"/>
    </w:pPr>
    <w:rPr>
      <w:rFonts w:ascii="Arial Bold" w:hAnsi="Arial Bold"/>
      <w:b/>
      <w:color w:val="0000FF"/>
      <w:sz w:val="22"/>
    </w:rPr>
  </w:style>
  <w:style w:type="paragraph" w:customStyle="1" w:styleId="FigTitle">
    <w:name w:val="FigTitle"/>
    <w:basedOn w:val="Normal"/>
    <w:autoRedefine/>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pPr>
      <w:ind w:left="480" w:hanging="480"/>
    </w:pPr>
    <w:rPr>
      <w:rFonts w:ascii="Arial" w:hAnsi="Arial"/>
      <w:sz w:val="20"/>
    </w:rPr>
  </w:style>
  <w:style w:type="paragraph" w:styleId="ListBullet2">
    <w:name w:val="List Bullet 2"/>
    <w:basedOn w:val="ListBullet"/>
    <w:autoRedefine/>
    <w:semiHidden/>
    <w:pPr>
      <w:numPr>
        <w:numId w:val="6"/>
      </w:numPr>
      <w:tabs>
        <w:tab w:val="clear" w:pos="720"/>
        <w:tab w:val="num" w:pos="360"/>
      </w:tabs>
      <w:spacing w:after="160"/>
      <w:ind w:left="0" w:firstLine="0"/>
      <w:jc w:val="both"/>
    </w:pPr>
    <w:rPr>
      <w:rFonts w:ascii="Arial" w:hAnsi="Arial"/>
      <w:bCs/>
      <w:sz w:val="22"/>
    </w:rPr>
  </w:style>
  <w:style w:type="paragraph" w:styleId="ListBullet">
    <w:name w:val="List Bullet"/>
    <w:basedOn w:val="Normal"/>
    <w:autoRedefine/>
    <w:semiHidden/>
    <w:pPr>
      <w:numPr>
        <w:numId w:val="1"/>
      </w:numPr>
    </w:pPr>
  </w:style>
  <w:style w:type="paragraph" w:customStyle="1" w:styleId="BodyTextNum">
    <w:name w:val="BodyText_Num"/>
    <w:basedOn w:val="BodyText"/>
    <w:autoRedefine/>
    <w:pPr>
      <w:numPr>
        <w:numId w:val="7"/>
      </w:numPr>
      <w:jc w:val="left"/>
    </w:pPr>
    <w:rPr>
      <w:sz w:val="20"/>
    </w:rPr>
  </w:style>
  <w:style w:type="paragraph" w:customStyle="1" w:styleId="TableBulletRd">
    <w:name w:val="Table_Bullet_Rd"/>
    <w:basedOn w:val="Normal"/>
    <w:autoRedefine/>
    <w:pPr>
      <w:numPr>
        <w:numId w:val="8"/>
      </w:numPr>
    </w:pPr>
    <w:rPr>
      <w:rFonts w:ascii="Arial" w:hAnsi="Arial"/>
      <w:sz w:val="20"/>
    </w:rPr>
  </w:style>
  <w:style w:type="paragraph" w:customStyle="1" w:styleId="Footer1">
    <w:name w:val="Footer1"/>
    <w:basedOn w:val="Footer"/>
    <w:autoRedefine/>
    <w:pPr>
      <w:jc w:val="left"/>
    </w:pPr>
  </w:style>
  <w:style w:type="paragraph" w:customStyle="1" w:styleId="Footer2">
    <w:name w:val="Footer2"/>
    <w:basedOn w:val="Footer1"/>
    <w:autoRedefine/>
    <w:pPr>
      <w:jc w:val="right"/>
    </w:pPr>
  </w:style>
  <w:style w:type="paragraph" w:customStyle="1" w:styleId="Header1">
    <w:name w:val="Header1"/>
    <w:basedOn w:val="Normal"/>
    <w:autoRedefine/>
    <w:rPr>
      <w:rFonts w:ascii="Arial" w:hAnsi="Arial"/>
      <w:sz w:val="16"/>
    </w:rPr>
  </w:style>
  <w:style w:type="paragraph" w:customStyle="1" w:styleId="Header2">
    <w:name w:val="Header2"/>
    <w:basedOn w:val="Normal"/>
    <w:autoRedefine/>
    <w:pPr>
      <w:jc w:val="right"/>
    </w:pPr>
    <w:rPr>
      <w:rFonts w:ascii="Arial" w:hAnsi="Arial"/>
      <w:sz w:val="16"/>
    </w:rPr>
  </w:style>
  <w:style w:type="paragraph" w:customStyle="1" w:styleId="ProposalH1">
    <w:name w:val="Proposal_H1"/>
    <w:basedOn w:val="Heading1"/>
    <w:autoRedefine/>
    <w:pPr>
      <w:keepNext w:val="0"/>
      <w:numPr>
        <w:numId w:val="0"/>
      </w:numPr>
      <w:shd w:val="clear" w:color="auto" w:fill="auto"/>
      <w:spacing w:before="6000" w:after="6000"/>
    </w:pPr>
  </w:style>
  <w:style w:type="paragraph" w:customStyle="1" w:styleId="H1">
    <w:name w:val="H1"/>
    <w:basedOn w:val="Normal"/>
    <w:autoRedefine/>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pPr>
      <w:spacing w:before="240" w:after="240"/>
    </w:pPr>
    <w:rPr>
      <w:rFonts w:ascii="Arial Bold" w:hAnsi="Arial Bold"/>
      <w:b/>
      <w:color w:val="3366FF"/>
      <w:sz w:val="28"/>
    </w:rPr>
  </w:style>
  <w:style w:type="paragraph" w:customStyle="1" w:styleId="H3">
    <w:name w:val="H3"/>
    <w:basedOn w:val="Normal"/>
    <w:autoRedefine/>
    <w:pPr>
      <w:spacing w:before="120" w:after="120"/>
    </w:pPr>
    <w:rPr>
      <w:rFonts w:ascii="Arial Bold" w:hAnsi="Arial Bold"/>
      <w:b/>
      <w:i/>
      <w:color w:val="3366FF"/>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hidntxt">
    <w:name w:val="hidntxt"/>
    <w:basedOn w:val="Normal"/>
    <w:next w:val="Normal"/>
    <w:autoRedefine/>
    <w:pPr>
      <w:jc w:val="both"/>
    </w:pPr>
  </w:style>
  <w:style w:type="paragraph" w:customStyle="1" w:styleId="hidden">
    <w:name w:val="hidden"/>
    <w:basedOn w:val="BodyText"/>
    <w:autoRedefine/>
    <w:pPr>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360"/>
      <w:jc w:val="left"/>
    </w:pPr>
    <w:rPr>
      <w:rFonts w:ascii="Times New Roman" w:hAnsi="Times New Roman"/>
      <w:i/>
      <w:iCs w:val="0"/>
      <w:color w:val="000000"/>
      <w:sz w:val="24"/>
      <w:lang w:val="de-DE"/>
    </w:rPr>
  </w:style>
  <w:style w:type="paragraph" w:customStyle="1" w:styleId="BodyTextKeep">
    <w:name w:val="Body Text Keep"/>
    <w:basedOn w:val="BodyTex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60"/>
    </w:pPr>
    <w:rPr>
      <w:iCs w:val="0"/>
      <w:color w:val="000000"/>
      <w:sz w:val="18"/>
      <w:szCs w:val="20"/>
    </w:rPr>
  </w:style>
  <w:style w:type="paragraph" w:customStyle="1" w:styleId="snip">
    <w:name w:val="snip"/>
    <w:basedOn w:val="Normal"/>
    <w:autoRedefine/>
    <w:pPr>
      <w:spacing w:before="120" w:after="120"/>
      <w:jc w:val="both"/>
    </w:pPr>
    <w:rPr>
      <w:rFonts w:ascii="Arial" w:hAnsi="Arial"/>
      <w:i/>
      <w:sz w:val="22"/>
    </w:rPr>
  </w:style>
  <w:style w:type="paragraph" w:styleId="BalloonText">
    <w:name w:val="Balloon Text"/>
    <w:basedOn w:val="Normal"/>
    <w:semiHidden/>
    <w:rPr>
      <w:rFonts w:ascii="Tahoma" w:hAnsi="Tahoma" w:cs="Tahoma"/>
      <w:sz w:val="16"/>
      <w:szCs w:val="16"/>
    </w:rPr>
  </w:style>
  <w:style w:type="paragraph" w:customStyle="1" w:styleId="Appendix1">
    <w:name w:val="Appendix 1"/>
    <w:next w:val="BodyText"/>
    <w:rsid w:val="00B217A8"/>
    <w:pPr>
      <w:numPr>
        <w:numId w:val="10"/>
      </w:numPr>
      <w:tabs>
        <w:tab w:val="num" w:pos="360"/>
      </w:tabs>
      <w:spacing w:before="360" w:after="40"/>
      <w:ind w:left="0" w:firstLine="0"/>
    </w:pPr>
    <w:rPr>
      <w:rFonts w:ascii="Verdana" w:hAnsi="Verdana" w:cs="Arial"/>
      <w:b/>
      <w:color w:val="0072BC"/>
      <w:kern w:val="28"/>
      <w:sz w:val="32"/>
      <w:szCs w:val="32"/>
    </w:rPr>
  </w:style>
  <w:style w:type="paragraph" w:customStyle="1" w:styleId="Appendix2">
    <w:name w:val="Appendix 2"/>
    <w:next w:val="BodyText"/>
    <w:rsid w:val="00B217A8"/>
    <w:pPr>
      <w:numPr>
        <w:ilvl w:val="1"/>
        <w:numId w:val="10"/>
      </w:numPr>
      <w:tabs>
        <w:tab w:val="num" w:pos="360"/>
      </w:tabs>
      <w:spacing w:before="360" w:after="40"/>
      <w:ind w:left="0" w:firstLine="0"/>
    </w:pPr>
    <w:rPr>
      <w:rFonts w:ascii="Verdana" w:hAnsi="Verdana"/>
      <w:b/>
      <w:color w:val="0072BC"/>
      <w:sz w:val="26"/>
      <w:szCs w:val="26"/>
    </w:rPr>
  </w:style>
  <w:style w:type="paragraph" w:customStyle="1" w:styleId="Appendix3">
    <w:name w:val="Appendix 3"/>
    <w:next w:val="BodyText"/>
    <w:rsid w:val="00B217A8"/>
    <w:pPr>
      <w:numPr>
        <w:ilvl w:val="2"/>
        <w:numId w:val="10"/>
      </w:numPr>
      <w:pBdr>
        <w:bottom w:val="dotted" w:sz="12" w:space="4" w:color="0C479D"/>
      </w:pBdr>
      <w:tabs>
        <w:tab w:val="num" w:pos="360"/>
      </w:tabs>
      <w:spacing w:before="240" w:after="20"/>
      <w:ind w:left="0" w:firstLine="0"/>
    </w:pPr>
    <w:rPr>
      <w:rFonts w:ascii="Verdana" w:hAnsi="Verdana" w:cs="Arial"/>
      <w:b/>
      <w:bCs/>
      <w:color w:val="0072BC"/>
      <w:spacing w:val="8"/>
    </w:rPr>
  </w:style>
  <w:style w:type="paragraph" w:customStyle="1" w:styleId="DocCtrl1">
    <w:name w:val="DocCtrl1"/>
    <w:basedOn w:val="Normal"/>
    <w:rsid w:val="00985D7E"/>
    <w:pPr>
      <w:spacing w:before="200" w:after="60"/>
      <w:jc w:val="both"/>
    </w:pPr>
    <w:rPr>
      <w:rFonts w:ascii="Univers (WN)" w:hAnsi="Univers (WN)"/>
      <w:b/>
      <w:sz w:val="22"/>
      <w:szCs w:val="20"/>
      <w:lang w:eastAsia="ja-JP"/>
    </w:rPr>
  </w:style>
  <w:style w:type="paragraph" w:customStyle="1" w:styleId="DocCtrl">
    <w:name w:val="DocCtrl"/>
    <w:basedOn w:val="Heading1"/>
    <w:rsid w:val="00985D7E"/>
    <w:pPr>
      <w:numPr>
        <w:numId w:val="0"/>
      </w:numPr>
      <w:shd w:val="pct35" w:color="auto" w:fill="FFFFFF"/>
      <w:jc w:val="both"/>
      <w:outlineLvl w:val="9"/>
    </w:pPr>
    <w:rPr>
      <w:rFonts w:ascii="Univers (WN)" w:hAnsi="Univers (WN)" w:cs="Times New Roman"/>
      <w:bCs w:val="0"/>
      <w:color w:val="000000"/>
      <w:kern w:val="28"/>
      <w:szCs w:val="20"/>
      <w:lang w:eastAsia="ja-JP"/>
    </w:rPr>
  </w:style>
  <w:style w:type="paragraph" w:customStyle="1" w:styleId="TableText">
    <w:name w:val="Table Text"/>
    <w:basedOn w:val="DocCtrl1"/>
    <w:rsid w:val="00985D7E"/>
    <w:pPr>
      <w:spacing w:before="120"/>
      <w:jc w:val="center"/>
    </w:pPr>
  </w:style>
  <w:style w:type="paragraph" w:customStyle="1" w:styleId="DocCtrtablheader">
    <w:name w:val="DocCtrtablheader"/>
    <w:basedOn w:val="DocCtrl1"/>
    <w:rsid w:val="00985D7E"/>
    <w:pPr>
      <w:jc w:val="center"/>
    </w:pPr>
    <w:rPr>
      <w:rFonts w:ascii="Arial Bold" w:hAnsi="Arial Bold"/>
    </w:rPr>
  </w:style>
  <w:style w:type="paragraph" w:customStyle="1" w:styleId="DocCtrltabtext">
    <w:name w:val="DocCtrltabtext"/>
    <w:basedOn w:val="BodyText"/>
    <w:rsid w:val="00985D7E"/>
    <w:pPr>
      <w:spacing w:before="0"/>
      <w:jc w:val="left"/>
    </w:pPr>
    <w:rPr>
      <w:iCs w:val="0"/>
      <w:color w:val="0000FF"/>
      <w:szCs w:val="20"/>
      <w:lang w:val="en-US" w:eastAsia="ja-JP"/>
    </w:rPr>
  </w:style>
  <w:style w:type="paragraph" w:customStyle="1" w:styleId="Tableheader1">
    <w:name w:val="Tableheader"/>
    <w:basedOn w:val="BodyText"/>
    <w:rsid w:val="000A5003"/>
    <w:pPr>
      <w:spacing w:before="0"/>
      <w:jc w:val="center"/>
    </w:pPr>
    <w:rPr>
      <w:rFonts w:ascii="Arial Bold" w:hAnsi="Arial Bold"/>
      <w:b/>
      <w:iCs w:val="0"/>
      <w:sz w:val="20"/>
      <w:szCs w:val="20"/>
      <w:lang w:val="en-US"/>
    </w:rPr>
  </w:style>
  <w:style w:type="paragraph" w:customStyle="1" w:styleId="Tablebody1">
    <w:name w:val="Table_body1"/>
    <w:basedOn w:val="Tablebody"/>
    <w:rsid w:val="000A5003"/>
    <w:rPr>
      <w:iCs w:val="0"/>
      <w:sz w:val="20"/>
      <w:szCs w:val="20"/>
      <w:lang w:val="en-US"/>
    </w:rPr>
  </w:style>
  <w:style w:type="paragraph" w:styleId="NoSpacing">
    <w:name w:val="No Spacing"/>
    <w:uiPriority w:val="1"/>
    <w:qFormat/>
    <w:rsid w:val="002E179A"/>
    <w:rPr>
      <w:sz w:val="24"/>
      <w:szCs w:val="24"/>
    </w:rPr>
  </w:style>
  <w:style w:type="paragraph" w:styleId="ListParagraph">
    <w:name w:val="List Paragraph"/>
    <w:basedOn w:val="Normal"/>
    <w:uiPriority w:val="34"/>
    <w:qFormat/>
    <w:rsid w:val="00744F93"/>
    <w:pPr>
      <w:ind w:left="720"/>
      <w:contextualSpacing/>
    </w:pPr>
  </w:style>
  <w:style w:type="table" w:styleId="TableGrid">
    <w:name w:val="Table Grid"/>
    <w:basedOn w:val="TableNormal"/>
    <w:uiPriority w:val="59"/>
    <w:rsid w:val="00D5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36FF"/>
    <w:rPr>
      <w:rFonts w:ascii="Arial Bold" w:hAnsi="Arial Bold" w:cs="Arial"/>
      <w:b/>
      <w:bCs/>
      <w:color w:val="0000FF"/>
      <w:kern w:val="32"/>
      <w:sz w:val="32"/>
      <w:szCs w:val="32"/>
      <w:shd w:val="clear" w:color="auto" w:fill="E0E0E0"/>
    </w:rPr>
  </w:style>
  <w:style w:type="paragraph" w:styleId="HTMLPreformatted">
    <w:name w:val="HTML Preformatted"/>
    <w:basedOn w:val="Normal"/>
    <w:link w:val="HTMLPreformattedChar"/>
    <w:uiPriority w:val="99"/>
    <w:semiHidden/>
    <w:unhideWhenUsed/>
    <w:rsid w:val="002E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7570"/>
    <w:rPr>
      <w:rFonts w:ascii="Courier New" w:hAnsi="Courier New" w:cs="Courier New"/>
    </w:rPr>
  </w:style>
  <w:style w:type="character" w:customStyle="1" w:styleId="pln">
    <w:name w:val="pln"/>
    <w:basedOn w:val="DefaultParagraphFont"/>
    <w:rsid w:val="002E7570"/>
  </w:style>
  <w:style w:type="character" w:customStyle="1" w:styleId="pun">
    <w:name w:val="pun"/>
    <w:basedOn w:val="DefaultParagraphFont"/>
    <w:rsid w:val="002E7570"/>
  </w:style>
  <w:style w:type="character" w:customStyle="1" w:styleId="typ">
    <w:name w:val="typ"/>
    <w:basedOn w:val="DefaultParagraphFont"/>
    <w:rsid w:val="002E7570"/>
  </w:style>
  <w:style w:type="character" w:styleId="Strong">
    <w:name w:val="Strong"/>
    <w:basedOn w:val="DefaultParagraphFont"/>
    <w:uiPriority w:val="22"/>
    <w:qFormat/>
    <w:rsid w:val="00B95FC8"/>
    <w:rPr>
      <w:b/>
      <w:bCs/>
    </w:rPr>
  </w:style>
  <w:style w:type="character" w:customStyle="1" w:styleId="css-truncate">
    <w:name w:val="css-truncate"/>
    <w:basedOn w:val="DefaultParagraphFont"/>
    <w:rsid w:val="00A555B0"/>
  </w:style>
  <w:style w:type="paragraph" w:styleId="FootnoteText">
    <w:name w:val="footnote text"/>
    <w:basedOn w:val="Normal"/>
    <w:link w:val="FootnoteTextChar"/>
    <w:uiPriority w:val="99"/>
    <w:semiHidden/>
    <w:unhideWhenUsed/>
    <w:rsid w:val="00AC78E4"/>
    <w:rPr>
      <w:sz w:val="20"/>
      <w:szCs w:val="20"/>
    </w:rPr>
  </w:style>
  <w:style w:type="character" w:customStyle="1" w:styleId="FootnoteTextChar">
    <w:name w:val="Footnote Text Char"/>
    <w:basedOn w:val="DefaultParagraphFont"/>
    <w:link w:val="FootnoteText"/>
    <w:uiPriority w:val="99"/>
    <w:semiHidden/>
    <w:rsid w:val="00AC78E4"/>
  </w:style>
  <w:style w:type="character" w:styleId="FootnoteReference">
    <w:name w:val="footnote reference"/>
    <w:basedOn w:val="DefaultParagraphFont"/>
    <w:uiPriority w:val="99"/>
    <w:semiHidden/>
    <w:unhideWhenUsed/>
    <w:rsid w:val="00AC78E4"/>
    <w:rPr>
      <w:vertAlign w:val="superscript"/>
    </w:rPr>
  </w:style>
  <w:style w:type="paragraph" w:styleId="Revision">
    <w:name w:val="Revision"/>
    <w:hidden/>
    <w:uiPriority w:val="99"/>
    <w:semiHidden/>
    <w:rsid w:val="00FF29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916">
      <w:bodyDiv w:val="1"/>
      <w:marLeft w:val="0"/>
      <w:marRight w:val="0"/>
      <w:marTop w:val="0"/>
      <w:marBottom w:val="0"/>
      <w:divBdr>
        <w:top w:val="none" w:sz="0" w:space="0" w:color="auto"/>
        <w:left w:val="none" w:sz="0" w:space="0" w:color="auto"/>
        <w:bottom w:val="none" w:sz="0" w:space="0" w:color="auto"/>
        <w:right w:val="none" w:sz="0" w:space="0" w:color="auto"/>
      </w:divBdr>
      <w:divsChild>
        <w:div w:id="2010671853">
          <w:marLeft w:val="0"/>
          <w:marRight w:val="0"/>
          <w:marTop w:val="0"/>
          <w:marBottom w:val="0"/>
          <w:divBdr>
            <w:top w:val="none" w:sz="0" w:space="0" w:color="auto"/>
            <w:left w:val="none" w:sz="0" w:space="0" w:color="auto"/>
            <w:bottom w:val="none" w:sz="0" w:space="0" w:color="auto"/>
            <w:right w:val="none" w:sz="0" w:space="0" w:color="auto"/>
          </w:divBdr>
        </w:div>
        <w:div w:id="485826600">
          <w:marLeft w:val="0"/>
          <w:marRight w:val="0"/>
          <w:marTop w:val="0"/>
          <w:marBottom w:val="0"/>
          <w:divBdr>
            <w:top w:val="none" w:sz="0" w:space="0" w:color="auto"/>
            <w:left w:val="none" w:sz="0" w:space="0" w:color="auto"/>
            <w:bottom w:val="none" w:sz="0" w:space="0" w:color="auto"/>
            <w:right w:val="none" w:sz="0" w:space="0" w:color="auto"/>
          </w:divBdr>
        </w:div>
        <w:div w:id="529683936">
          <w:marLeft w:val="0"/>
          <w:marRight w:val="0"/>
          <w:marTop w:val="0"/>
          <w:marBottom w:val="0"/>
          <w:divBdr>
            <w:top w:val="none" w:sz="0" w:space="0" w:color="auto"/>
            <w:left w:val="none" w:sz="0" w:space="0" w:color="auto"/>
            <w:bottom w:val="none" w:sz="0" w:space="0" w:color="auto"/>
            <w:right w:val="none" w:sz="0" w:space="0" w:color="auto"/>
          </w:divBdr>
        </w:div>
        <w:div w:id="460463178">
          <w:marLeft w:val="0"/>
          <w:marRight w:val="0"/>
          <w:marTop w:val="0"/>
          <w:marBottom w:val="0"/>
          <w:divBdr>
            <w:top w:val="none" w:sz="0" w:space="0" w:color="auto"/>
            <w:left w:val="none" w:sz="0" w:space="0" w:color="auto"/>
            <w:bottom w:val="none" w:sz="0" w:space="0" w:color="auto"/>
            <w:right w:val="none" w:sz="0" w:space="0" w:color="auto"/>
          </w:divBdr>
        </w:div>
        <w:div w:id="1475443317">
          <w:marLeft w:val="0"/>
          <w:marRight w:val="0"/>
          <w:marTop w:val="0"/>
          <w:marBottom w:val="0"/>
          <w:divBdr>
            <w:top w:val="none" w:sz="0" w:space="0" w:color="auto"/>
            <w:left w:val="none" w:sz="0" w:space="0" w:color="auto"/>
            <w:bottom w:val="none" w:sz="0" w:space="0" w:color="auto"/>
            <w:right w:val="none" w:sz="0" w:space="0" w:color="auto"/>
          </w:divBdr>
        </w:div>
      </w:divsChild>
    </w:div>
    <w:div w:id="125128181">
      <w:bodyDiv w:val="1"/>
      <w:marLeft w:val="0"/>
      <w:marRight w:val="0"/>
      <w:marTop w:val="0"/>
      <w:marBottom w:val="0"/>
      <w:divBdr>
        <w:top w:val="none" w:sz="0" w:space="0" w:color="auto"/>
        <w:left w:val="none" w:sz="0" w:space="0" w:color="auto"/>
        <w:bottom w:val="none" w:sz="0" w:space="0" w:color="auto"/>
        <w:right w:val="none" w:sz="0" w:space="0" w:color="auto"/>
      </w:divBdr>
    </w:div>
    <w:div w:id="688678634">
      <w:bodyDiv w:val="1"/>
      <w:marLeft w:val="0"/>
      <w:marRight w:val="0"/>
      <w:marTop w:val="0"/>
      <w:marBottom w:val="0"/>
      <w:divBdr>
        <w:top w:val="none" w:sz="0" w:space="0" w:color="auto"/>
        <w:left w:val="none" w:sz="0" w:space="0" w:color="auto"/>
        <w:bottom w:val="none" w:sz="0" w:space="0" w:color="auto"/>
        <w:right w:val="none" w:sz="0" w:space="0" w:color="auto"/>
      </w:divBdr>
      <w:divsChild>
        <w:div w:id="2107725950">
          <w:marLeft w:val="0"/>
          <w:marRight w:val="0"/>
          <w:marTop w:val="0"/>
          <w:marBottom w:val="0"/>
          <w:divBdr>
            <w:top w:val="none" w:sz="0" w:space="0" w:color="auto"/>
            <w:left w:val="none" w:sz="0" w:space="0" w:color="auto"/>
            <w:bottom w:val="none" w:sz="0" w:space="0" w:color="auto"/>
            <w:right w:val="none" w:sz="0" w:space="0" w:color="auto"/>
          </w:divBdr>
        </w:div>
        <w:div w:id="1982726608">
          <w:marLeft w:val="0"/>
          <w:marRight w:val="0"/>
          <w:marTop w:val="0"/>
          <w:marBottom w:val="0"/>
          <w:divBdr>
            <w:top w:val="none" w:sz="0" w:space="0" w:color="auto"/>
            <w:left w:val="none" w:sz="0" w:space="0" w:color="auto"/>
            <w:bottom w:val="none" w:sz="0" w:space="0" w:color="auto"/>
            <w:right w:val="none" w:sz="0" w:space="0" w:color="auto"/>
          </w:divBdr>
        </w:div>
        <w:div w:id="2146775974">
          <w:marLeft w:val="0"/>
          <w:marRight w:val="0"/>
          <w:marTop w:val="0"/>
          <w:marBottom w:val="0"/>
          <w:divBdr>
            <w:top w:val="none" w:sz="0" w:space="0" w:color="auto"/>
            <w:left w:val="none" w:sz="0" w:space="0" w:color="auto"/>
            <w:bottom w:val="none" w:sz="0" w:space="0" w:color="auto"/>
            <w:right w:val="none" w:sz="0" w:space="0" w:color="auto"/>
          </w:divBdr>
        </w:div>
        <w:div w:id="156649888">
          <w:marLeft w:val="0"/>
          <w:marRight w:val="0"/>
          <w:marTop w:val="0"/>
          <w:marBottom w:val="0"/>
          <w:divBdr>
            <w:top w:val="none" w:sz="0" w:space="0" w:color="auto"/>
            <w:left w:val="none" w:sz="0" w:space="0" w:color="auto"/>
            <w:bottom w:val="none" w:sz="0" w:space="0" w:color="auto"/>
            <w:right w:val="none" w:sz="0" w:space="0" w:color="auto"/>
          </w:divBdr>
        </w:div>
        <w:div w:id="261765626">
          <w:marLeft w:val="0"/>
          <w:marRight w:val="0"/>
          <w:marTop w:val="0"/>
          <w:marBottom w:val="0"/>
          <w:divBdr>
            <w:top w:val="none" w:sz="0" w:space="0" w:color="auto"/>
            <w:left w:val="none" w:sz="0" w:space="0" w:color="auto"/>
            <w:bottom w:val="none" w:sz="0" w:space="0" w:color="auto"/>
            <w:right w:val="none" w:sz="0" w:space="0" w:color="auto"/>
          </w:divBdr>
        </w:div>
        <w:div w:id="1384138379">
          <w:marLeft w:val="0"/>
          <w:marRight w:val="0"/>
          <w:marTop w:val="0"/>
          <w:marBottom w:val="0"/>
          <w:divBdr>
            <w:top w:val="none" w:sz="0" w:space="0" w:color="auto"/>
            <w:left w:val="none" w:sz="0" w:space="0" w:color="auto"/>
            <w:bottom w:val="none" w:sz="0" w:space="0" w:color="auto"/>
            <w:right w:val="none" w:sz="0" w:space="0" w:color="auto"/>
          </w:divBdr>
        </w:div>
        <w:div w:id="1750031045">
          <w:marLeft w:val="0"/>
          <w:marRight w:val="0"/>
          <w:marTop w:val="0"/>
          <w:marBottom w:val="0"/>
          <w:divBdr>
            <w:top w:val="none" w:sz="0" w:space="0" w:color="auto"/>
            <w:left w:val="none" w:sz="0" w:space="0" w:color="auto"/>
            <w:bottom w:val="none" w:sz="0" w:space="0" w:color="auto"/>
            <w:right w:val="none" w:sz="0" w:space="0" w:color="auto"/>
          </w:divBdr>
        </w:div>
        <w:div w:id="1392581997">
          <w:marLeft w:val="0"/>
          <w:marRight w:val="0"/>
          <w:marTop w:val="0"/>
          <w:marBottom w:val="0"/>
          <w:divBdr>
            <w:top w:val="none" w:sz="0" w:space="0" w:color="auto"/>
            <w:left w:val="none" w:sz="0" w:space="0" w:color="auto"/>
            <w:bottom w:val="none" w:sz="0" w:space="0" w:color="auto"/>
            <w:right w:val="none" w:sz="0" w:space="0" w:color="auto"/>
          </w:divBdr>
        </w:div>
        <w:div w:id="2107994327">
          <w:marLeft w:val="0"/>
          <w:marRight w:val="0"/>
          <w:marTop w:val="0"/>
          <w:marBottom w:val="0"/>
          <w:divBdr>
            <w:top w:val="none" w:sz="0" w:space="0" w:color="auto"/>
            <w:left w:val="none" w:sz="0" w:space="0" w:color="auto"/>
            <w:bottom w:val="none" w:sz="0" w:space="0" w:color="auto"/>
            <w:right w:val="none" w:sz="0" w:space="0" w:color="auto"/>
          </w:divBdr>
        </w:div>
        <w:div w:id="137916468">
          <w:marLeft w:val="0"/>
          <w:marRight w:val="0"/>
          <w:marTop w:val="0"/>
          <w:marBottom w:val="0"/>
          <w:divBdr>
            <w:top w:val="none" w:sz="0" w:space="0" w:color="auto"/>
            <w:left w:val="none" w:sz="0" w:space="0" w:color="auto"/>
            <w:bottom w:val="none" w:sz="0" w:space="0" w:color="auto"/>
            <w:right w:val="none" w:sz="0" w:space="0" w:color="auto"/>
          </w:divBdr>
        </w:div>
        <w:div w:id="578516019">
          <w:marLeft w:val="0"/>
          <w:marRight w:val="0"/>
          <w:marTop w:val="0"/>
          <w:marBottom w:val="0"/>
          <w:divBdr>
            <w:top w:val="none" w:sz="0" w:space="0" w:color="auto"/>
            <w:left w:val="none" w:sz="0" w:space="0" w:color="auto"/>
            <w:bottom w:val="none" w:sz="0" w:space="0" w:color="auto"/>
            <w:right w:val="none" w:sz="0" w:space="0" w:color="auto"/>
          </w:divBdr>
        </w:div>
        <w:div w:id="2026249199">
          <w:marLeft w:val="0"/>
          <w:marRight w:val="0"/>
          <w:marTop w:val="0"/>
          <w:marBottom w:val="0"/>
          <w:divBdr>
            <w:top w:val="none" w:sz="0" w:space="0" w:color="auto"/>
            <w:left w:val="none" w:sz="0" w:space="0" w:color="auto"/>
            <w:bottom w:val="none" w:sz="0" w:space="0" w:color="auto"/>
            <w:right w:val="none" w:sz="0" w:space="0" w:color="auto"/>
          </w:divBdr>
        </w:div>
        <w:div w:id="502209186">
          <w:marLeft w:val="0"/>
          <w:marRight w:val="0"/>
          <w:marTop w:val="0"/>
          <w:marBottom w:val="0"/>
          <w:divBdr>
            <w:top w:val="none" w:sz="0" w:space="0" w:color="auto"/>
            <w:left w:val="none" w:sz="0" w:space="0" w:color="auto"/>
            <w:bottom w:val="none" w:sz="0" w:space="0" w:color="auto"/>
            <w:right w:val="none" w:sz="0" w:space="0" w:color="auto"/>
          </w:divBdr>
        </w:div>
        <w:div w:id="1287543259">
          <w:marLeft w:val="0"/>
          <w:marRight w:val="0"/>
          <w:marTop w:val="0"/>
          <w:marBottom w:val="0"/>
          <w:divBdr>
            <w:top w:val="none" w:sz="0" w:space="0" w:color="auto"/>
            <w:left w:val="none" w:sz="0" w:space="0" w:color="auto"/>
            <w:bottom w:val="none" w:sz="0" w:space="0" w:color="auto"/>
            <w:right w:val="none" w:sz="0" w:space="0" w:color="auto"/>
          </w:divBdr>
        </w:div>
        <w:div w:id="1250313514">
          <w:marLeft w:val="0"/>
          <w:marRight w:val="0"/>
          <w:marTop w:val="0"/>
          <w:marBottom w:val="0"/>
          <w:divBdr>
            <w:top w:val="none" w:sz="0" w:space="0" w:color="auto"/>
            <w:left w:val="none" w:sz="0" w:space="0" w:color="auto"/>
            <w:bottom w:val="none" w:sz="0" w:space="0" w:color="auto"/>
            <w:right w:val="none" w:sz="0" w:space="0" w:color="auto"/>
          </w:divBdr>
        </w:div>
        <w:div w:id="2051491703">
          <w:marLeft w:val="0"/>
          <w:marRight w:val="0"/>
          <w:marTop w:val="0"/>
          <w:marBottom w:val="0"/>
          <w:divBdr>
            <w:top w:val="none" w:sz="0" w:space="0" w:color="auto"/>
            <w:left w:val="none" w:sz="0" w:space="0" w:color="auto"/>
            <w:bottom w:val="none" w:sz="0" w:space="0" w:color="auto"/>
            <w:right w:val="none" w:sz="0" w:space="0" w:color="auto"/>
          </w:divBdr>
        </w:div>
        <w:div w:id="768694579">
          <w:marLeft w:val="0"/>
          <w:marRight w:val="0"/>
          <w:marTop w:val="0"/>
          <w:marBottom w:val="0"/>
          <w:divBdr>
            <w:top w:val="none" w:sz="0" w:space="0" w:color="auto"/>
            <w:left w:val="none" w:sz="0" w:space="0" w:color="auto"/>
            <w:bottom w:val="none" w:sz="0" w:space="0" w:color="auto"/>
            <w:right w:val="none" w:sz="0" w:space="0" w:color="auto"/>
          </w:divBdr>
        </w:div>
        <w:div w:id="508570434">
          <w:marLeft w:val="0"/>
          <w:marRight w:val="0"/>
          <w:marTop w:val="0"/>
          <w:marBottom w:val="0"/>
          <w:divBdr>
            <w:top w:val="none" w:sz="0" w:space="0" w:color="auto"/>
            <w:left w:val="none" w:sz="0" w:space="0" w:color="auto"/>
            <w:bottom w:val="none" w:sz="0" w:space="0" w:color="auto"/>
            <w:right w:val="none" w:sz="0" w:space="0" w:color="auto"/>
          </w:divBdr>
        </w:div>
        <w:div w:id="601256725">
          <w:marLeft w:val="0"/>
          <w:marRight w:val="0"/>
          <w:marTop w:val="0"/>
          <w:marBottom w:val="0"/>
          <w:divBdr>
            <w:top w:val="none" w:sz="0" w:space="0" w:color="auto"/>
            <w:left w:val="none" w:sz="0" w:space="0" w:color="auto"/>
            <w:bottom w:val="none" w:sz="0" w:space="0" w:color="auto"/>
            <w:right w:val="none" w:sz="0" w:space="0" w:color="auto"/>
          </w:divBdr>
        </w:div>
      </w:divsChild>
    </w:div>
    <w:div w:id="794642881">
      <w:bodyDiv w:val="1"/>
      <w:marLeft w:val="0"/>
      <w:marRight w:val="0"/>
      <w:marTop w:val="0"/>
      <w:marBottom w:val="0"/>
      <w:divBdr>
        <w:top w:val="none" w:sz="0" w:space="0" w:color="auto"/>
        <w:left w:val="none" w:sz="0" w:space="0" w:color="auto"/>
        <w:bottom w:val="none" w:sz="0" w:space="0" w:color="auto"/>
        <w:right w:val="none" w:sz="0" w:space="0" w:color="auto"/>
      </w:divBdr>
    </w:div>
    <w:div w:id="829364593">
      <w:bodyDiv w:val="1"/>
      <w:marLeft w:val="0"/>
      <w:marRight w:val="0"/>
      <w:marTop w:val="0"/>
      <w:marBottom w:val="0"/>
      <w:divBdr>
        <w:top w:val="none" w:sz="0" w:space="0" w:color="auto"/>
        <w:left w:val="none" w:sz="0" w:space="0" w:color="auto"/>
        <w:bottom w:val="none" w:sz="0" w:space="0" w:color="auto"/>
        <w:right w:val="none" w:sz="0" w:space="0" w:color="auto"/>
      </w:divBdr>
    </w:div>
    <w:div w:id="953974499">
      <w:bodyDiv w:val="1"/>
      <w:marLeft w:val="0"/>
      <w:marRight w:val="0"/>
      <w:marTop w:val="0"/>
      <w:marBottom w:val="0"/>
      <w:divBdr>
        <w:top w:val="none" w:sz="0" w:space="0" w:color="auto"/>
        <w:left w:val="none" w:sz="0" w:space="0" w:color="auto"/>
        <w:bottom w:val="none" w:sz="0" w:space="0" w:color="auto"/>
        <w:right w:val="none" w:sz="0" w:space="0" w:color="auto"/>
      </w:divBdr>
    </w:div>
    <w:div w:id="143748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emchedella/saudielectric/blob/master/application/bin/arabictranslate.ex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Desktop\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848166B-D87C-46B9-B52A-1FFF71B5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Template_V1.dot</Template>
  <TotalTime>24379</TotalTime>
  <Pages>11</Pages>
  <Words>1591</Words>
  <Characters>9346</Characters>
  <Application>Microsoft Office Word</Application>
  <DocSecurity>0</DocSecurity>
  <Lines>373</Lines>
  <Paragraphs>214</Paragraphs>
  <ScaleCrop>false</ScaleCrop>
  <HeadingPairs>
    <vt:vector size="2" baseType="variant">
      <vt:variant>
        <vt:lpstr>Title</vt:lpstr>
      </vt:variant>
      <vt:variant>
        <vt:i4>1</vt:i4>
      </vt:variant>
    </vt:vector>
  </HeadingPairs>
  <TitlesOfParts>
    <vt:vector size="1" baseType="lpstr">
      <vt:lpstr>SEC Invoice Parser 4</vt:lpstr>
    </vt:vector>
  </TitlesOfParts>
  <Company>HCLT</Company>
  <LinksUpToDate>false</LinksUpToDate>
  <CharactersWithSpaces>10723</CharactersWithSpaces>
  <SharedDoc>false</SharedDoc>
  <HLinks>
    <vt:vector size="228" baseType="variant">
      <vt:variant>
        <vt:i4>2031670</vt:i4>
      </vt:variant>
      <vt:variant>
        <vt:i4>227</vt:i4>
      </vt:variant>
      <vt:variant>
        <vt:i4>0</vt:i4>
      </vt:variant>
      <vt:variant>
        <vt:i4>5</vt:i4>
      </vt:variant>
      <vt:variant>
        <vt:lpwstr/>
      </vt:variant>
      <vt:variant>
        <vt:lpwstr>_Toc205178615</vt:lpwstr>
      </vt:variant>
      <vt:variant>
        <vt:i4>2031670</vt:i4>
      </vt:variant>
      <vt:variant>
        <vt:i4>221</vt:i4>
      </vt:variant>
      <vt:variant>
        <vt:i4>0</vt:i4>
      </vt:variant>
      <vt:variant>
        <vt:i4>5</vt:i4>
      </vt:variant>
      <vt:variant>
        <vt:lpwstr/>
      </vt:variant>
      <vt:variant>
        <vt:lpwstr>_Toc205178614</vt:lpwstr>
      </vt:variant>
      <vt:variant>
        <vt:i4>2031670</vt:i4>
      </vt:variant>
      <vt:variant>
        <vt:i4>215</vt:i4>
      </vt:variant>
      <vt:variant>
        <vt:i4>0</vt:i4>
      </vt:variant>
      <vt:variant>
        <vt:i4>5</vt:i4>
      </vt:variant>
      <vt:variant>
        <vt:lpwstr/>
      </vt:variant>
      <vt:variant>
        <vt:lpwstr>_Toc205178613</vt:lpwstr>
      </vt:variant>
      <vt:variant>
        <vt:i4>2031670</vt:i4>
      </vt:variant>
      <vt:variant>
        <vt:i4>209</vt:i4>
      </vt:variant>
      <vt:variant>
        <vt:i4>0</vt:i4>
      </vt:variant>
      <vt:variant>
        <vt:i4>5</vt:i4>
      </vt:variant>
      <vt:variant>
        <vt:lpwstr/>
      </vt:variant>
      <vt:variant>
        <vt:lpwstr>_Toc205178612</vt:lpwstr>
      </vt:variant>
      <vt:variant>
        <vt:i4>2031670</vt:i4>
      </vt:variant>
      <vt:variant>
        <vt:i4>203</vt:i4>
      </vt:variant>
      <vt:variant>
        <vt:i4>0</vt:i4>
      </vt:variant>
      <vt:variant>
        <vt:i4>5</vt:i4>
      </vt:variant>
      <vt:variant>
        <vt:lpwstr/>
      </vt:variant>
      <vt:variant>
        <vt:lpwstr>_Toc205178611</vt:lpwstr>
      </vt:variant>
      <vt:variant>
        <vt:i4>2031670</vt:i4>
      </vt:variant>
      <vt:variant>
        <vt:i4>197</vt:i4>
      </vt:variant>
      <vt:variant>
        <vt:i4>0</vt:i4>
      </vt:variant>
      <vt:variant>
        <vt:i4>5</vt:i4>
      </vt:variant>
      <vt:variant>
        <vt:lpwstr/>
      </vt:variant>
      <vt:variant>
        <vt:lpwstr>_Toc205178610</vt:lpwstr>
      </vt:variant>
      <vt:variant>
        <vt:i4>1966134</vt:i4>
      </vt:variant>
      <vt:variant>
        <vt:i4>191</vt:i4>
      </vt:variant>
      <vt:variant>
        <vt:i4>0</vt:i4>
      </vt:variant>
      <vt:variant>
        <vt:i4>5</vt:i4>
      </vt:variant>
      <vt:variant>
        <vt:lpwstr/>
      </vt:variant>
      <vt:variant>
        <vt:lpwstr>_Toc205178609</vt:lpwstr>
      </vt:variant>
      <vt:variant>
        <vt:i4>1966134</vt:i4>
      </vt:variant>
      <vt:variant>
        <vt:i4>185</vt:i4>
      </vt:variant>
      <vt:variant>
        <vt:i4>0</vt:i4>
      </vt:variant>
      <vt:variant>
        <vt:i4>5</vt:i4>
      </vt:variant>
      <vt:variant>
        <vt:lpwstr/>
      </vt:variant>
      <vt:variant>
        <vt:lpwstr>_Toc205178608</vt:lpwstr>
      </vt:variant>
      <vt:variant>
        <vt:i4>1966134</vt:i4>
      </vt:variant>
      <vt:variant>
        <vt:i4>179</vt:i4>
      </vt:variant>
      <vt:variant>
        <vt:i4>0</vt:i4>
      </vt:variant>
      <vt:variant>
        <vt:i4>5</vt:i4>
      </vt:variant>
      <vt:variant>
        <vt:lpwstr/>
      </vt:variant>
      <vt:variant>
        <vt:lpwstr>_Toc205178607</vt:lpwstr>
      </vt:variant>
      <vt:variant>
        <vt:i4>1966134</vt:i4>
      </vt:variant>
      <vt:variant>
        <vt:i4>173</vt:i4>
      </vt:variant>
      <vt:variant>
        <vt:i4>0</vt:i4>
      </vt:variant>
      <vt:variant>
        <vt:i4>5</vt:i4>
      </vt:variant>
      <vt:variant>
        <vt:lpwstr/>
      </vt:variant>
      <vt:variant>
        <vt:lpwstr>_Toc205178606</vt:lpwstr>
      </vt:variant>
      <vt:variant>
        <vt:i4>1966134</vt:i4>
      </vt:variant>
      <vt:variant>
        <vt:i4>167</vt:i4>
      </vt:variant>
      <vt:variant>
        <vt:i4>0</vt:i4>
      </vt:variant>
      <vt:variant>
        <vt:i4>5</vt:i4>
      </vt:variant>
      <vt:variant>
        <vt:lpwstr/>
      </vt:variant>
      <vt:variant>
        <vt:lpwstr>_Toc205178605</vt:lpwstr>
      </vt:variant>
      <vt:variant>
        <vt:i4>1966134</vt:i4>
      </vt:variant>
      <vt:variant>
        <vt:i4>161</vt:i4>
      </vt:variant>
      <vt:variant>
        <vt:i4>0</vt:i4>
      </vt:variant>
      <vt:variant>
        <vt:i4>5</vt:i4>
      </vt:variant>
      <vt:variant>
        <vt:lpwstr/>
      </vt:variant>
      <vt:variant>
        <vt:lpwstr>_Toc205178604</vt:lpwstr>
      </vt:variant>
      <vt:variant>
        <vt:i4>1966134</vt:i4>
      </vt:variant>
      <vt:variant>
        <vt:i4>155</vt:i4>
      </vt:variant>
      <vt:variant>
        <vt:i4>0</vt:i4>
      </vt:variant>
      <vt:variant>
        <vt:i4>5</vt:i4>
      </vt:variant>
      <vt:variant>
        <vt:lpwstr/>
      </vt:variant>
      <vt:variant>
        <vt:lpwstr>_Toc205178603</vt:lpwstr>
      </vt:variant>
      <vt:variant>
        <vt:i4>1966134</vt:i4>
      </vt:variant>
      <vt:variant>
        <vt:i4>149</vt:i4>
      </vt:variant>
      <vt:variant>
        <vt:i4>0</vt:i4>
      </vt:variant>
      <vt:variant>
        <vt:i4>5</vt:i4>
      </vt:variant>
      <vt:variant>
        <vt:lpwstr/>
      </vt:variant>
      <vt:variant>
        <vt:lpwstr>_Toc205178602</vt:lpwstr>
      </vt:variant>
      <vt:variant>
        <vt:i4>1966134</vt:i4>
      </vt:variant>
      <vt:variant>
        <vt:i4>143</vt:i4>
      </vt:variant>
      <vt:variant>
        <vt:i4>0</vt:i4>
      </vt:variant>
      <vt:variant>
        <vt:i4>5</vt:i4>
      </vt:variant>
      <vt:variant>
        <vt:lpwstr/>
      </vt:variant>
      <vt:variant>
        <vt:lpwstr>_Toc205178601</vt:lpwstr>
      </vt:variant>
      <vt:variant>
        <vt:i4>1966134</vt:i4>
      </vt:variant>
      <vt:variant>
        <vt:i4>137</vt:i4>
      </vt:variant>
      <vt:variant>
        <vt:i4>0</vt:i4>
      </vt:variant>
      <vt:variant>
        <vt:i4>5</vt:i4>
      </vt:variant>
      <vt:variant>
        <vt:lpwstr/>
      </vt:variant>
      <vt:variant>
        <vt:lpwstr>_Toc205178600</vt:lpwstr>
      </vt:variant>
      <vt:variant>
        <vt:i4>1507381</vt:i4>
      </vt:variant>
      <vt:variant>
        <vt:i4>131</vt:i4>
      </vt:variant>
      <vt:variant>
        <vt:i4>0</vt:i4>
      </vt:variant>
      <vt:variant>
        <vt:i4>5</vt:i4>
      </vt:variant>
      <vt:variant>
        <vt:lpwstr/>
      </vt:variant>
      <vt:variant>
        <vt:lpwstr>_Toc205178599</vt:lpwstr>
      </vt:variant>
      <vt:variant>
        <vt:i4>1507381</vt:i4>
      </vt:variant>
      <vt:variant>
        <vt:i4>125</vt:i4>
      </vt:variant>
      <vt:variant>
        <vt:i4>0</vt:i4>
      </vt:variant>
      <vt:variant>
        <vt:i4>5</vt:i4>
      </vt:variant>
      <vt:variant>
        <vt:lpwstr/>
      </vt:variant>
      <vt:variant>
        <vt:lpwstr>_Toc205178598</vt:lpwstr>
      </vt:variant>
      <vt:variant>
        <vt:i4>1507381</vt:i4>
      </vt:variant>
      <vt:variant>
        <vt:i4>119</vt:i4>
      </vt:variant>
      <vt:variant>
        <vt:i4>0</vt:i4>
      </vt:variant>
      <vt:variant>
        <vt:i4>5</vt:i4>
      </vt:variant>
      <vt:variant>
        <vt:lpwstr/>
      </vt:variant>
      <vt:variant>
        <vt:lpwstr>_Toc205178597</vt:lpwstr>
      </vt:variant>
      <vt:variant>
        <vt:i4>1507381</vt:i4>
      </vt:variant>
      <vt:variant>
        <vt:i4>113</vt:i4>
      </vt:variant>
      <vt:variant>
        <vt:i4>0</vt:i4>
      </vt:variant>
      <vt:variant>
        <vt:i4>5</vt:i4>
      </vt:variant>
      <vt:variant>
        <vt:lpwstr/>
      </vt:variant>
      <vt:variant>
        <vt:lpwstr>_Toc205178596</vt:lpwstr>
      </vt:variant>
      <vt:variant>
        <vt:i4>1507381</vt:i4>
      </vt:variant>
      <vt:variant>
        <vt:i4>107</vt:i4>
      </vt:variant>
      <vt:variant>
        <vt:i4>0</vt:i4>
      </vt:variant>
      <vt:variant>
        <vt:i4>5</vt:i4>
      </vt:variant>
      <vt:variant>
        <vt:lpwstr/>
      </vt:variant>
      <vt:variant>
        <vt:lpwstr>_Toc205178595</vt:lpwstr>
      </vt:variant>
      <vt:variant>
        <vt:i4>1507381</vt:i4>
      </vt:variant>
      <vt:variant>
        <vt:i4>101</vt:i4>
      </vt:variant>
      <vt:variant>
        <vt:i4>0</vt:i4>
      </vt:variant>
      <vt:variant>
        <vt:i4>5</vt:i4>
      </vt:variant>
      <vt:variant>
        <vt:lpwstr/>
      </vt:variant>
      <vt:variant>
        <vt:lpwstr>_Toc205178594</vt:lpwstr>
      </vt:variant>
      <vt:variant>
        <vt:i4>1507381</vt:i4>
      </vt:variant>
      <vt:variant>
        <vt:i4>95</vt:i4>
      </vt:variant>
      <vt:variant>
        <vt:i4>0</vt:i4>
      </vt:variant>
      <vt:variant>
        <vt:i4>5</vt:i4>
      </vt:variant>
      <vt:variant>
        <vt:lpwstr/>
      </vt:variant>
      <vt:variant>
        <vt:lpwstr>_Toc205178593</vt:lpwstr>
      </vt:variant>
      <vt:variant>
        <vt:i4>1507381</vt:i4>
      </vt:variant>
      <vt:variant>
        <vt:i4>89</vt:i4>
      </vt:variant>
      <vt:variant>
        <vt:i4>0</vt:i4>
      </vt:variant>
      <vt:variant>
        <vt:i4>5</vt:i4>
      </vt:variant>
      <vt:variant>
        <vt:lpwstr/>
      </vt:variant>
      <vt:variant>
        <vt:lpwstr>_Toc205178592</vt:lpwstr>
      </vt:variant>
      <vt:variant>
        <vt:i4>1507381</vt:i4>
      </vt:variant>
      <vt:variant>
        <vt:i4>83</vt:i4>
      </vt:variant>
      <vt:variant>
        <vt:i4>0</vt:i4>
      </vt:variant>
      <vt:variant>
        <vt:i4>5</vt:i4>
      </vt:variant>
      <vt:variant>
        <vt:lpwstr/>
      </vt:variant>
      <vt:variant>
        <vt:lpwstr>_Toc205178591</vt:lpwstr>
      </vt:variant>
      <vt:variant>
        <vt:i4>1507381</vt:i4>
      </vt:variant>
      <vt:variant>
        <vt:i4>77</vt:i4>
      </vt:variant>
      <vt:variant>
        <vt:i4>0</vt:i4>
      </vt:variant>
      <vt:variant>
        <vt:i4>5</vt:i4>
      </vt:variant>
      <vt:variant>
        <vt:lpwstr/>
      </vt:variant>
      <vt:variant>
        <vt:lpwstr>_Toc205178590</vt:lpwstr>
      </vt:variant>
      <vt:variant>
        <vt:i4>1441845</vt:i4>
      </vt:variant>
      <vt:variant>
        <vt:i4>71</vt:i4>
      </vt:variant>
      <vt:variant>
        <vt:i4>0</vt:i4>
      </vt:variant>
      <vt:variant>
        <vt:i4>5</vt:i4>
      </vt:variant>
      <vt:variant>
        <vt:lpwstr/>
      </vt:variant>
      <vt:variant>
        <vt:lpwstr>_Toc205178589</vt:lpwstr>
      </vt:variant>
      <vt:variant>
        <vt:i4>1441845</vt:i4>
      </vt:variant>
      <vt:variant>
        <vt:i4>65</vt:i4>
      </vt:variant>
      <vt:variant>
        <vt:i4>0</vt:i4>
      </vt:variant>
      <vt:variant>
        <vt:i4>5</vt:i4>
      </vt:variant>
      <vt:variant>
        <vt:lpwstr/>
      </vt:variant>
      <vt:variant>
        <vt:lpwstr>_Toc205178588</vt:lpwstr>
      </vt:variant>
      <vt:variant>
        <vt:i4>1441845</vt:i4>
      </vt:variant>
      <vt:variant>
        <vt:i4>59</vt:i4>
      </vt:variant>
      <vt:variant>
        <vt:i4>0</vt:i4>
      </vt:variant>
      <vt:variant>
        <vt:i4>5</vt:i4>
      </vt:variant>
      <vt:variant>
        <vt:lpwstr/>
      </vt:variant>
      <vt:variant>
        <vt:lpwstr>_Toc205178587</vt:lpwstr>
      </vt:variant>
      <vt:variant>
        <vt:i4>1441845</vt:i4>
      </vt:variant>
      <vt:variant>
        <vt:i4>53</vt:i4>
      </vt:variant>
      <vt:variant>
        <vt:i4>0</vt:i4>
      </vt:variant>
      <vt:variant>
        <vt:i4>5</vt:i4>
      </vt:variant>
      <vt:variant>
        <vt:lpwstr/>
      </vt:variant>
      <vt:variant>
        <vt:lpwstr>_Toc205178586</vt:lpwstr>
      </vt:variant>
      <vt:variant>
        <vt:i4>1441845</vt:i4>
      </vt:variant>
      <vt:variant>
        <vt:i4>47</vt:i4>
      </vt:variant>
      <vt:variant>
        <vt:i4>0</vt:i4>
      </vt:variant>
      <vt:variant>
        <vt:i4>5</vt:i4>
      </vt:variant>
      <vt:variant>
        <vt:lpwstr/>
      </vt:variant>
      <vt:variant>
        <vt:lpwstr>_Toc205178585</vt:lpwstr>
      </vt:variant>
      <vt:variant>
        <vt:i4>1441845</vt:i4>
      </vt:variant>
      <vt:variant>
        <vt:i4>41</vt:i4>
      </vt:variant>
      <vt:variant>
        <vt:i4>0</vt:i4>
      </vt:variant>
      <vt:variant>
        <vt:i4>5</vt:i4>
      </vt:variant>
      <vt:variant>
        <vt:lpwstr/>
      </vt:variant>
      <vt:variant>
        <vt:lpwstr>_Toc205178584</vt:lpwstr>
      </vt:variant>
      <vt:variant>
        <vt:i4>1441845</vt:i4>
      </vt:variant>
      <vt:variant>
        <vt:i4>35</vt:i4>
      </vt:variant>
      <vt:variant>
        <vt:i4>0</vt:i4>
      </vt:variant>
      <vt:variant>
        <vt:i4>5</vt:i4>
      </vt:variant>
      <vt:variant>
        <vt:lpwstr/>
      </vt:variant>
      <vt:variant>
        <vt:lpwstr>_Toc205178583</vt:lpwstr>
      </vt:variant>
      <vt:variant>
        <vt:i4>1441845</vt:i4>
      </vt:variant>
      <vt:variant>
        <vt:i4>29</vt:i4>
      </vt:variant>
      <vt:variant>
        <vt:i4>0</vt:i4>
      </vt:variant>
      <vt:variant>
        <vt:i4>5</vt:i4>
      </vt:variant>
      <vt:variant>
        <vt:lpwstr/>
      </vt:variant>
      <vt:variant>
        <vt:lpwstr>_Toc205178582</vt:lpwstr>
      </vt:variant>
      <vt:variant>
        <vt:i4>1441845</vt:i4>
      </vt:variant>
      <vt:variant>
        <vt:i4>23</vt:i4>
      </vt:variant>
      <vt:variant>
        <vt:i4>0</vt:i4>
      </vt:variant>
      <vt:variant>
        <vt:i4>5</vt:i4>
      </vt:variant>
      <vt:variant>
        <vt:lpwstr/>
      </vt:variant>
      <vt:variant>
        <vt:lpwstr>_Toc205178581</vt:lpwstr>
      </vt:variant>
      <vt:variant>
        <vt:i4>1441845</vt:i4>
      </vt:variant>
      <vt:variant>
        <vt:i4>17</vt:i4>
      </vt:variant>
      <vt:variant>
        <vt:i4>0</vt:i4>
      </vt:variant>
      <vt:variant>
        <vt:i4>5</vt:i4>
      </vt:variant>
      <vt:variant>
        <vt:lpwstr/>
      </vt:variant>
      <vt:variant>
        <vt:lpwstr>_Toc205178580</vt:lpwstr>
      </vt:variant>
      <vt:variant>
        <vt:i4>1638453</vt:i4>
      </vt:variant>
      <vt:variant>
        <vt:i4>11</vt:i4>
      </vt:variant>
      <vt:variant>
        <vt:i4>0</vt:i4>
      </vt:variant>
      <vt:variant>
        <vt:i4>5</vt:i4>
      </vt:variant>
      <vt:variant>
        <vt:lpwstr/>
      </vt:variant>
      <vt:variant>
        <vt:lpwstr>_Toc205178579</vt:lpwstr>
      </vt:variant>
      <vt:variant>
        <vt:i4>1638453</vt:i4>
      </vt:variant>
      <vt:variant>
        <vt:i4>5</vt:i4>
      </vt:variant>
      <vt:variant>
        <vt:i4>0</vt:i4>
      </vt:variant>
      <vt:variant>
        <vt:i4>5</vt:i4>
      </vt:variant>
      <vt:variant>
        <vt:lpwstr/>
      </vt:variant>
      <vt:variant>
        <vt:lpwstr>_Toc205178578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Invoice Parser 4</dc:title>
  <dc:creator>prem.chedella@kaust.edu.sa</dc:creator>
  <cp:lastModifiedBy>Prem Chedella</cp:lastModifiedBy>
  <cp:revision>911</cp:revision>
  <dcterms:created xsi:type="dcterms:W3CDTF">2017-11-15T12:54:00Z</dcterms:created>
  <dcterms:modified xsi:type="dcterms:W3CDTF">2023-10-04T08:08:00Z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832852b4250d18afbe02bca948b80a296d1f255fa6e311dd15cbbb7484c67bbd</vt:lpwstr>
  </property>
</Properties>
</file>